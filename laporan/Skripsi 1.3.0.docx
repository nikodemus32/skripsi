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r w:rsidRPr="00AE4624">
        <w:rPr>
          <w:lang w:val="en-US"/>
        </w:rPr>
        <w:t>Soegijapranata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0" w:name="_Toc77239046"/>
      <w:r w:rsidRPr="00AE4624">
        <w:rPr>
          <w:lang w:val="en-US"/>
        </w:rPr>
        <w:lastRenderedPageBreak/>
        <w:t>APPROVAL AND RATIFICATION PAGE</w:t>
      </w:r>
      <w:r w:rsidR="00BC7A08" w:rsidRPr="00AE4624">
        <w:rPr>
          <w:lang w:val="en-US"/>
        </w:rPr>
        <w:t xml:space="preserve"> (Heading plain)</w:t>
      </w:r>
      <w:bookmarkEnd w:id="0"/>
    </w:p>
    <w:p w:rsidR="00FD577B" w:rsidRPr="00AE4624" w:rsidRDefault="00BC7A08" w:rsidP="00BC7A08">
      <w:pPr>
        <w:pStyle w:val="Approval"/>
        <w:rPr>
          <w:lang w:val="en-US"/>
        </w:rPr>
      </w:pPr>
      <w:r w:rsidRPr="00AE4624">
        <w:rPr>
          <w:lang w:val="en-US"/>
        </w:rPr>
        <w:t>(gunakan style “Approval”)</w:t>
      </w:r>
    </w:p>
    <w:p w:rsidR="00FD577B" w:rsidRPr="00AE4624" w:rsidRDefault="00FD577B" w:rsidP="00F557CB">
      <w:pPr>
        <w:pStyle w:val="Approval"/>
        <w:rPr>
          <w:lang w:val="en-US"/>
        </w:rPr>
      </w:pPr>
      <w:r w:rsidRPr="00AE4624">
        <w:rPr>
          <w:highlight w:val="yellow"/>
          <w:lang w:val="en-US"/>
        </w:rPr>
        <w:t>JUDUL PROJECT ANDA</w:t>
      </w:r>
      <w:r w:rsidR="00BC7A08" w:rsidRPr="00AE4624">
        <w:rPr>
          <w:lang w:val="en-US"/>
        </w:rPr>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AE4624">
        <w:rPr>
          <w:highlight w:val="yellow"/>
          <w:lang w:val="en-US"/>
        </w:rPr>
        <w:t>NIKODEMUS GALIH CANDRA WICAKSONO</w:t>
      </w:r>
      <w:r w:rsidR="00FD577B" w:rsidRPr="00AE4624">
        <w:rPr>
          <w:highlight w:val="yellow"/>
          <w:lang w:val="en-US"/>
        </w:rPr>
        <w:t xml:space="preserve"> – </w:t>
      </w:r>
      <w:proofErr w:type="gramStart"/>
      <w:r w:rsidRPr="00AE4624">
        <w:rPr>
          <w:highlight w:val="yellow"/>
          <w:lang w:val="en-US"/>
        </w:rPr>
        <w:t>18.K</w:t>
      </w:r>
      <w:proofErr w:type="gramEnd"/>
      <w:r w:rsidRPr="00AE4624">
        <w:rPr>
          <w:highlight w:val="yellow"/>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AE4624" w:rsidRDefault="00F557CB" w:rsidP="00F557CB">
            <w:pPr>
              <w:pStyle w:val="Supervisors"/>
              <w:rPr>
                <w:highlight w:val="yellow"/>
                <w:u w:val="single"/>
                <w:lang w:val="en-US"/>
              </w:rPr>
            </w:pPr>
            <w:r w:rsidRPr="00AE4624">
              <w:rPr>
                <w:highlight w:val="yellow"/>
                <w:u w:val="single"/>
                <w:lang w:val="en-US"/>
              </w:rPr>
              <w:t>Dosen Pembimbing Project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r w:rsidRPr="00AE4624">
              <w:rPr>
                <w:u w:val="single"/>
                <w:lang w:val="en-US"/>
              </w:rPr>
              <w:t xml:space="preserve">Robertus Setiawan AJi Nugroho, </w:t>
            </w:r>
            <w:proofErr w:type="gramStart"/>
            <w:r w:rsidRPr="00AE4624">
              <w:rPr>
                <w:u w:val="single"/>
                <w:lang w:val="en-US"/>
              </w:rPr>
              <w:t>Ph.D</w:t>
            </w:r>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77239047"/>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AE4624"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AE4624">
        <w:rPr>
          <w:highlight w:val="yellow"/>
          <w:lang w:val="en-US"/>
        </w:rPr>
        <w:t>NIKODEMUS GALIH CANDRA WICAKSONO</w:t>
      </w:r>
    </w:p>
    <w:p w:rsidR="00D03840" w:rsidRPr="00AE4624" w:rsidRDefault="00D03840" w:rsidP="00BC7A08">
      <w:pPr>
        <w:pStyle w:val="Statement"/>
        <w:rPr>
          <w:lang w:val="en-US"/>
        </w:rPr>
      </w:pPr>
      <w:r w:rsidRPr="00AE4624">
        <w:rPr>
          <w:lang w:val="en-US"/>
        </w:rPr>
        <w:t>ID</w:t>
      </w:r>
      <w:r w:rsidRPr="00AE4624">
        <w:rPr>
          <w:lang w:val="en-US"/>
        </w:rPr>
        <w:tab/>
      </w:r>
      <w:r w:rsidRPr="00AE4624">
        <w:rPr>
          <w:lang w:val="en-US"/>
        </w:rPr>
        <w:tab/>
        <w:t xml:space="preserve">: </w:t>
      </w:r>
      <w:proofErr w:type="gramStart"/>
      <w:r w:rsidR="0055305D" w:rsidRPr="00AE4624">
        <w:rPr>
          <w:highlight w:val="yellow"/>
          <w:lang w:val="en-US"/>
        </w:rPr>
        <w:t>18.K</w:t>
      </w:r>
      <w:proofErr w:type="gramEnd"/>
      <w:r w:rsidR="0055305D" w:rsidRPr="00AE4624">
        <w:rPr>
          <w:highlight w:val="yellow"/>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Pr="00AE4624">
        <w:rPr>
          <w:rFonts w:eastAsiaTheme="minorHAnsi"/>
          <w:highlight w:val="yellow"/>
          <w:lang w:val="en-US" w:eastAsia="en-US"/>
        </w:rPr>
        <w:t>"JUDUL ANDA"</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This work was done wholly or mainly while in candidature for a research degree at Soegijapranata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D03840" w:rsidP="00A7753A">
      <w:pPr>
        <w:pStyle w:val="StatementSign"/>
        <w:rPr>
          <w:highlight w:val="yellow"/>
          <w:lang w:val="en-US"/>
        </w:rPr>
      </w:pP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r w:rsidRPr="00AE4624">
        <w:rPr>
          <w:highlight w:val="yellow"/>
          <w:lang w:val="en-US"/>
        </w:rPr>
        <w:t>[sign here]</w:t>
      </w: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p>
    <w:p w:rsidR="00A7753A" w:rsidRPr="00AE4624" w:rsidRDefault="0055305D" w:rsidP="00A7753A">
      <w:pPr>
        <w:pStyle w:val="StatementSign"/>
        <w:rPr>
          <w:highlight w:val="yellow"/>
          <w:lang w:val="en-US"/>
        </w:rPr>
      </w:pPr>
      <w:r w:rsidRPr="00AE4624">
        <w:rPr>
          <w:highlight w:val="yellow"/>
          <w:lang w:val="en-US"/>
        </w:rPr>
        <w:t>NIKODEMUS GALIH CANDRA WICAKSONO</w:t>
      </w:r>
      <w:r w:rsidR="00A7753A" w:rsidRPr="00AE4624">
        <w:rPr>
          <w:highlight w:val="yellow"/>
          <w:lang w:val="en-US"/>
        </w:rPr>
        <w:t xml:space="preserve"> </w:t>
      </w:r>
    </w:p>
    <w:p w:rsidR="00D03840" w:rsidRPr="00AE4624" w:rsidRDefault="0055305D" w:rsidP="00A7753A">
      <w:pPr>
        <w:pStyle w:val="StatementSign"/>
        <w:rPr>
          <w:lang w:val="en-US"/>
        </w:rPr>
      </w:pPr>
      <w:r w:rsidRPr="00AE4624">
        <w:rPr>
          <w:highlight w:val="yellow"/>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2" w:name="_Toc77239048"/>
      <w:r w:rsidRPr="00AE4624">
        <w:rPr>
          <w:lang w:val="en-US"/>
        </w:rPr>
        <w:lastRenderedPageBreak/>
        <w:t>ACKNOWLEDGMENT</w:t>
      </w:r>
      <w:bookmarkEnd w:id="2"/>
    </w:p>
    <w:p w:rsidR="00BC7A08" w:rsidRPr="00AE4624" w:rsidRDefault="00D66167" w:rsidP="00BC7A08">
      <w:pPr>
        <w:rPr>
          <w:lang w:val="en-US"/>
        </w:rPr>
      </w:pPr>
      <w:r w:rsidRPr="00AE4624">
        <w:rPr>
          <w:lang w:val="en-US"/>
        </w:rPr>
        <w:t>Silahkan tuliskan anda ingin mengucapkan terima kasih atau ucapan persembahan ke siapapun yang anda rasa perlu ditulis disini</w:t>
      </w:r>
    </w:p>
    <w:p w:rsidR="00D66167" w:rsidRPr="00AE4624" w:rsidRDefault="00D66167" w:rsidP="00D66167">
      <w:pPr>
        <w:rPr>
          <w:rFonts w:eastAsiaTheme="minorHAnsi"/>
          <w:lang w:val="en-US" w:eastAsia="en-US"/>
        </w:rPr>
      </w:pPr>
      <w:r w:rsidRPr="00AE4624">
        <w:rPr>
          <w:rFonts w:eastAsiaTheme="minorHAnsi"/>
          <w:lang w:val="en-US"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AE4624" w:rsidRDefault="00D66167" w:rsidP="00D66167">
      <w:pPr>
        <w:rPr>
          <w:rFonts w:eastAsiaTheme="minorHAnsi"/>
          <w:lang w:val="en-US" w:eastAsia="en-US"/>
        </w:rPr>
      </w:pPr>
      <w:r w:rsidRPr="00AE4624">
        <w:rPr>
          <w:rFonts w:eastAsiaTheme="minorHAnsi"/>
          <w:lang w:val="en-US" w:eastAsia="en-US"/>
        </w:rPr>
        <w:t>I would like to thank my family and friends for giving me ceaseless love, support, and advices throughout my study in Soegijapranata Catholic University. You gave me great escape to rest my mind from my thesis.</w:t>
      </w:r>
    </w:p>
    <w:p w:rsidR="00D66167" w:rsidRPr="00AE4624" w:rsidRDefault="00D66167" w:rsidP="00A7753A">
      <w:pPr>
        <w:pStyle w:val="AbstractTitle"/>
        <w:sectPr w:rsidR="00D6616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A7753A">
      <w:pPr>
        <w:pStyle w:val="AbstractTitle"/>
      </w:pPr>
      <w:bookmarkStart w:id="3" w:name="_Toc77239049"/>
      <w:r w:rsidRPr="00AE4624">
        <w:lastRenderedPageBreak/>
        <w:t>ABSTRA</w:t>
      </w:r>
      <w:r w:rsidR="002D7DE7" w:rsidRPr="00AE4624">
        <w:t xml:space="preserve">CT </w:t>
      </w:r>
      <w:r w:rsidRPr="00AE4624">
        <w:t>(Abstract Title)</w:t>
      </w:r>
      <w:bookmarkEnd w:id="3"/>
    </w:p>
    <w:p w:rsidR="002D7DE7" w:rsidRPr="00AE4624" w:rsidRDefault="002D7DE7" w:rsidP="00A7753A">
      <w:pPr>
        <w:pStyle w:val="Abstractcontent"/>
        <w:rPr>
          <w:lang w:val="en-US"/>
        </w:rPr>
      </w:pPr>
      <w:r w:rsidRPr="00AE4624">
        <w:rPr>
          <w:lang w:val="en-US"/>
        </w:rPr>
        <w:t>Isi dari abstract menggunakan syle abstract content. Abstract ditulis dalam 3 paragraf. Semua ditulis dengan huruf italic dan 1 spasi Paragraf pertama berisi tentang permasalahan yang diselesaikan dalam project ini.</w:t>
      </w:r>
    </w:p>
    <w:p w:rsidR="002D7DE7" w:rsidRPr="00AE4624" w:rsidRDefault="002D7DE7" w:rsidP="00A7753A">
      <w:pPr>
        <w:pStyle w:val="Abstractcontent"/>
        <w:rPr>
          <w:lang w:val="en-US"/>
        </w:rPr>
      </w:pPr>
      <w:r w:rsidRPr="00AE4624">
        <w:rPr>
          <w:lang w:val="en-US"/>
        </w:rPr>
        <w:t>Paragraf kedua di sini, membahas tentang proses penyelesaian yang Anda tawarkan.</w:t>
      </w:r>
    </w:p>
    <w:p w:rsidR="002D7DE7" w:rsidRPr="00AE4624" w:rsidRDefault="002D7DE7" w:rsidP="00A7753A">
      <w:pPr>
        <w:pStyle w:val="Abstractcontent"/>
        <w:rPr>
          <w:lang w:val="en-US"/>
        </w:rPr>
      </w:pPr>
      <w:r w:rsidRPr="00AE4624">
        <w:rPr>
          <w:lang w:val="en-US"/>
        </w:rPr>
        <w:t>Sedangkan paragraf ketiga membahas tentang hasil akhir. Setelah itu di bagian paling bawah, sertakan keywords atau kata kunci 3-5 kata.</w:t>
      </w:r>
    </w:p>
    <w:p w:rsidR="00A7753A" w:rsidRPr="00AE4624" w:rsidRDefault="00A7753A" w:rsidP="00A7753A">
      <w:pPr>
        <w:pStyle w:val="Keyword"/>
      </w:pPr>
    </w:p>
    <w:p w:rsidR="002D7DE7" w:rsidRPr="00AE4624" w:rsidRDefault="002D7DE7" w:rsidP="00A7753A">
      <w:pPr>
        <w:pStyle w:val="Keyword"/>
      </w:pPr>
      <w:r w:rsidRPr="00AE4624">
        <w:t>Keyword: kata_kunci1, kata_kunci2, kata_kunci3, dst</w:t>
      </w:r>
    </w:p>
    <w:p w:rsidR="002D7DE7" w:rsidRPr="00AE4624" w:rsidRDefault="002D7DE7" w:rsidP="00DD5859">
      <w:pPr>
        <w:pStyle w:val="NormalWeb"/>
        <w:rPr>
          <w:lang w:val="en-US"/>
        </w:rPr>
      </w:pPr>
    </w:p>
    <w:p w:rsidR="002D7DE7" w:rsidRPr="00AE4624" w:rsidRDefault="002D7DE7" w:rsidP="00DD5859">
      <w:pPr>
        <w:rPr>
          <w:lang w:val="en-US"/>
        </w:rPr>
      </w:pPr>
      <w:r w:rsidRPr="00AE4624">
        <w:rPr>
          <w:lang w:val="en-US"/>
        </w:rPr>
        <w:t>*Tambahkan informasi mengenai penelitian payung di sini apabila ada (konsultasikan dengan dosen pembimbing).</w:t>
      </w:r>
    </w:p>
    <w:p w:rsidR="002D7DE7" w:rsidRPr="00AE4624" w:rsidRDefault="002D7DE7" w:rsidP="00DD5859">
      <w:pPr>
        <w:pStyle w:val="Abstractcontent"/>
        <w:rPr>
          <w:lang w:val="en-US"/>
        </w:rPr>
        <w:sectPr w:rsidR="002D7DE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436265">
      <w:pPr>
        <w:pStyle w:val="Headingplain"/>
        <w:rPr>
          <w:lang w:val="en-US"/>
        </w:rPr>
      </w:pPr>
      <w:bookmarkStart w:id="4" w:name="_Toc77239050"/>
      <w:r w:rsidRPr="00AE4624">
        <w:rPr>
          <w:lang w:val="en-US"/>
        </w:rPr>
        <w:lastRenderedPageBreak/>
        <w:t>TABLE OF CONTENTS</w:t>
      </w:r>
      <w:bookmarkEnd w:id="4"/>
    </w:p>
    <w:p w:rsidR="001F4388" w:rsidRPr="00AE4624" w:rsidRDefault="001F4388" w:rsidP="001F4388">
      <w:pPr>
        <w:pStyle w:val="TOC1"/>
        <w:rPr>
          <w:noProof w:val="0"/>
        </w:rPr>
      </w:pPr>
      <w:r w:rsidRPr="00AE4624">
        <w:rPr>
          <w:noProof w:val="0"/>
        </w:rPr>
        <w:t>COVER</w:t>
      </w:r>
      <w:r w:rsidRPr="00AE4624">
        <w:rPr>
          <w:noProof w:val="0"/>
        </w:rPr>
        <w:tab/>
        <w:t>i</w:t>
      </w:r>
    </w:p>
    <w:p w:rsidR="00A621C4" w:rsidRPr="00AE4624" w:rsidRDefault="00A7753A">
      <w:pPr>
        <w:pStyle w:val="TOC1"/>
        <w:rPr>
          <w:rFonts w:asciiTheme="minorHAnsi" w:hAnsiTheme="minorHAnsi" w:cstheme="minorBidi"/>
          <w:b w:val="0"/>
          <w:noProof w:val="0"/>
          <w:szCs w:val="22"/>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77239046" w:history="1">
        <w:r w:rsidR="00A621C4" w:rsidRPr="00AE4624">
          <w:rPr>
            <w:rStyle w:val="Hyperlink"/>
            <w:noProof w:val="0"/>
          </w:rPr>
          <w:t>APPROVAL AND RATIFICATION PAGE (Heading plain)</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_Toc77239046 \h </w:instrText>
        </w:r>
        <w:r w:rsidR="00A621C4" w:rsidRPr="00AE4624">
          <w:rPr>
            <w:noProof w:val="0"/>
            <w:webHidden/>
          </w:rPr>
        </w:r>
        <w:r w:rsidR="00A621C4" w:rsidRPr="00AE4624">
          <w:rPr>
            <w:noProof w:val="0"/>
            <w:webHidden/>
          </w:rPr>
          <w:fldChar w:fldCharType="separate"/>
        </w:r>
        <w:r w:rsidR="0055305D" w:rsidRPr="00AE4624">
          <w:rPr>
            <w:noProof w:val="0"/>
            <w:webHidden/>
          </w:rPr>
          <w:t>ii</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47" w:history="1">
        <w:r w:rsidR="00A621C4" w:rsidRPr="00AE4624">
          <w:rPr>
            <w:rStyle w:val="Hyperlink"/>
            <w:noProof w:val="0"/>
          </w:rPr>
          <w:t>DECLARATION OF AUTHORSHIP</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_Toc77239047 \h </w:instrText>
        </w:r>
        <w:r w:rsidR="00A621C4" w:rsidRPr="00AE4624">
          <w:rPr>
            <w:noProof w:val="0"/>
            <w:webHidden/>
          </w:rPr>
        </w:r>
        <w:r w:rsidR="00A621C4" w:rsidRPr="00AE4624">
          <w:rPr>
            <w:noProof w:val="0"/>
            <w:webHidden/>
          </w:rPr>
          <w:fldChar w:fldCharType="separate"/>
        </w:r>
        <w:r w:rsidR="0055305D" w:rsidRPr="00AE4624">
          <w:rPr>
            <w:noProof w:val="0"/>
            <w:webHidden/>
          </w:rPr>
          <w:t>ii</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48" w:history="1">
        <w:r w:rsidR="00A621C4" w:rsidRPr="00AE4624">
          <w:rPr>
            <w:rStyle w:val="Hyperlink"/>
            <w:noProof w:val="0"/>
          </w:rPr>
          <w:t>ACKNOWLEDGMENT</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_Toc77239048 \h </w:instrText>
        </w:r>
        <w:r w:rsidR="00A621C4" w:rsidRPr="00AE4624">
          <w:rPr>
            <w:noProof w:val="0"/>
            <w:webHidden/>
          </w:rPr>
        </w:r>
        <w:r w:rsidR="00A621C4" w:rsidRPr="00AE4624">
          <w:rPr>
            <w:noProof w:val="0"/>
            <w:webHidden/>
          </w:rPr>
          <w:fldChar w:fldCharType="separate"/>
        </w:r>
        <w:r w:rsidR="0055305D" w:rsidRPr="00AE4624">
          <w:rPr>
            <w:noProof w:val="0"/>
            <w:webHidden/>
          </w:rPr>
          <w:t>ii</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49" w:history="1">
        <w:r w:rsidR="00A621C4" w:rsidRPr="00AE4624">
          <w:rPr>
            <w:rStyle w:val="Hyperlink"/>
            <w:noProof w:val="0"/>
          </w:rPr>
          <w:t>ABSTRACT (Abstract Title)</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_Toc77239049 \h </w:instrText>
        </w:r>
        <w:r w:rsidR="00A621C4" w:rsidRPr="00AE4624">
          <w:rPr>
            <w:noProof w:val="0"/>
            <w:webHidden/>
          </w:rPr>
        </w:r>
        <w:r w:rsidR="00A621C4" w:rsidRPr="00AE4624">
          <w:rPr>
            <w:noProof w:val="0"/>
            <w:webHidden/>
          </w:rPr>
          <w:fldChar w:fldCharType="separate"/>
        </w:r>
        <w:r w:rsidR="0055305D" w:rsidRPr="00AE4624">
          <w:rPr>
            <w:noProof w:val="0"/>
            <w:webHidden/>
          </w:rPr>
          <w:t>ii</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50" w:history="1">
        <w:r w:rsidR="00A621C4" w:rsidRPr="00AE4624">
          <w:rPr>
            <w:rStyle w:val="Hyperlink"/>
            <w:noProof w:val="0"/>
          </w:rPr>
          <w:t>TABLE OF CONTENTS</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_Toc77239050 \h </w:instrText>
        </w:r>
        <w:r w:rsidR="00A621C4" w:rsidRPr="00AE4624">
          <w:rPr>
            <w:noProof w:val="0"/>
            <w:webHidden/>
          </w:rPr>
        </w:r>
        <w:r w:rsidR="00A621C4" w:rsidRPr="00AE4624">
          <w:rPr>
            <w:noProof w:val="0"/>
            <w:webHidden/>
          </w:rPr>
          <w:fldChar w:fldCharType="separate"/>
        </w:r>
        <w:r w:rsidR="0055305D" w:rsidRPr="00AE4624">
          <w:rPr>
            <w:noProof w:val="0"/>
            <w:webHidden/>
          </w:rPr>
          <w:t>ii</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51" w:history="1">
        <w:r w:rsidR="00A621C4" w:rsidRPr="00AE4624">
          <w:rPr>
            <w:rStyle w:val="Hyperlink"/>
            <w:noProof w:val="0"/>
          </w:rPr>
          <w:t>LIST OF FIGURE</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_Toc77239051 \h </w:instrText>
        </w:r>
        <w:r w:rsidR="00A621C4" w:rsidRPr="00AE4624">
          <w:rPr>
            <w:noProof w:val="0"/>
            <w:webHidden/>
          </w:rPr>
        </w:r>
        <w:r w:rsidR="00A621C4" w:rsidRPr="00AE4624">
          <w:rPr>
            <w:noProof w:val="0"/>
            <w:webHidden/>
          </w:rPr>
          <w:fldChar w:fldCharType="separate"/>
        </w:r>
        <w:r w:rsidR="0055305D" w:rsidRPr="00AE4624">
          <w:rPr>
            <w:noProof w:val="0"/>
            <w:webHidden/>
          </w:rPr>
          <w:t>ii</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52" w:history="1">
        <w:r w:rsidR="00A621C4" w:rsidRPr="00AE4624">
          <w:rPr>
            <w:rStyle w:val="Hyperlink"/>
            <w:noProof w:val="0"/>
          </w:rPr>
          <w:t>LIST OF TABLE</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_Toc77239052 \h </w:instrText>
        </w:r>
        <w:r w:rsidR="00A621C4" w:rsidRPr="00AE4624">
          <w:rPr>
            <w:noProof w:val="0"/>
            <w:webHidden/>
          </w:rPr>
        </w:r>
        <w:r w:rsidR="00A621C4" w:rsidRPr="00AE4624">
          <w:rPr>
            <w:noProof w:val="0"/>
            <w:webHidden/>
          </w:rPr>
          <w:fldChar w:fldCharType="separate"/>
        </w:r>
        <w:r w:rsidR="0055305D" w:rsidRPr="00AE4624">
          <w:rPr>
            <w:noProof w:val="0"/>
            <w:webHidden/>
          </w:rPr>
          <w:t>ii</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53" w:history="1">
        <w:r w:rsidR="00A621C4" w:rsidRPr="00AE4624">
          <w:rPr>
            <w:rStyle w:val="Hyperlink"/>
            <w:noProof w:val="0"/>
            <w14:scene3d>
              <w14:camera w14:prst="orthographicFront"/>
              <w14:lightRig w14:rig="threePt" w14:dir="t">
                <w14:rot w14:lat="0" w14:lon="0" w14:rev="0"/>
              </w14:lightRig>
            </w14:scene3d>
          </w:rPr>
          <w:t>CHAPTER 1</w:t>
        </w:r>
        <w:r w:rsidR="00A621C4" w:rsidRPr="00AE4624">
          <w:rPr>
            <w:rStyle w:val="Hyperlink"/>
            <w:noProof w:val="0"/>
          </w:rPr>
          <w:t xml:space="preserve"> PETUNJUK PENULISAN (Style: Heading 1)</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_Toc77239053 \h </w:instrText>
        </w:r>
        <w:r w:rsidR="00A621C4" w:rsidRPr="00AE4624">
          <w:rPr>
            <w:noProof w:val="0"/>
            <w:webHidden/>
          </w:rPr>
        </w:r>
        <w:r w:rsidR="00A621C4" w:rsidRPr="00AE4624">
          <w:rPr>
            <w:noProof w:val="0"/>
            <w:webHidden/>
          </w:rPr>
          <w:fldChar w:fldCharType="separate"/>
        </w:r>
        <w:r w:rsidR="0055305D" w:rsidRPr="00AE4624">
          <w:rPr>
            <w:noProof w:val="0"/>
            <w:webHidden/>
          </w:rPr>
          <w:t>2</w:t>
        </w:r>
        <w:r w:rsidR="00A621C4" w:rsidRPr="00AE4624">
          <w:rPr>
            <w:noProof w:val="0"/>
            <w:webHidden/>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54" w:history="1">
        <w:r w:rsidR="00A621C4" w:rsidRPr="00AE4624">
          <w:rPr>
            <w:rStyle w:val="Hyperlink"/>
            <w:lang w:val="en-US"/>
          </w:rPr>
          <w:t>1.1.</w:t>
        </w:r>
        <w:r w:rsidR="00A621C4" w:rsidRPr="00AE4624">
          <w:rPr>
            <w:rFonts w:asciiTheme="minorHAnsi" w:hAnsiTheme="minorHAnsi" w:cstheme="minorBidi"/>
            <w:szCs w:val="22"/>
            <w:lang w:val="en-US"/>
          </w:rPr>
          <w:tab/>
        </w:r>
        <w:r w:rsidR="00A621C4" w:rsidRPr="00AE4624">
          <w:rPr>
            <w:rStyle w:val="Hyperlink"/>
            <w:lang w:val="en-US"/>
          </w:rPr>
          <w:t>Petunjuk Penggunaan Template (Style: Heading 2)</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_Toc77239054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3"/>
        <w:tabs>
          <w:tab w:val="left" w:pos="1881"/>
          <w:tab w:val="right" w:leader="dot" w:pos="9350"/>
        </w:tabs>
        <w:rPr>
          <w:rFonts w:cstheme="minorBidi"/>
          <w:szCs w:val="22"/>
          <w:lang w:val="en-US"/>
        </w:rPr>
      </w:pPr>
      <w:hyperlink w:anchor="_Toc77239055" w:history="1">
        <w:r w:rsidR="00A621C4" w:rsidRPr="00AE4624">
          <w:rPr>
            <w:rStyle w:val="Hyperlink"/>
            <w:lang w:val="en-US"/>
          </w:rPr>
          <w:t>1.1.1.</w:t>
        </w:r>
        <w:r w:rsidR="00A621C4" w:rsidRPr="00AE4624">
          <w:rPr>
            <w:rFonts w:cstheme="minorBidi"/>
            <w:szCs w:val="22"/>
            <w:lang w:val="en-US"/>
          </w:rPr>
          <w:tab/>
        </w:r>
        <w:r w:rsidR="00A621C4" w:rsidRPr="00AE4624">
          <w:rPr>
            <w:rStyle w:val="Hyperlink"/>
            <w:lang w:val="en-US"/>
          </w:rPr>
          <w:t>Bagian sub-subchapter</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_Toc77239055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3"/>
        <w:tabs>
          <w:tab w:val="left" w:pos="1881"/>
          <w:tab w:val="right" w:leader="dot" w:pos="9350"/>
        </w:tabs>
        <w:rPr>
          <w:rFonts w:cstheme="minorBidi"/>
          <w:szCs w:val="22"/>
          <w:lang w:val="en-US"/>
        </w:rPr>
      </w:pPr>
      <w:hyperlink w:anchor="_Toc77239056" w:history="1">
        <w:r w:rsidR="00A621C4" w:rsidRPr="00AE4624">
          <w:rPr>
            <w:rStyle w:val="Hyperlink"/>
            <w:lang w:val="en-US"/>
          </w:rPr>
          <w:t>1.1.2.</w:t>
        </w:r>
        <w:r w:rsidR="00A621C4" w:rsidRPr="00AE4624">
          <w:rPr>
            <w:rFonts w:cstheme="minorBidi"/>
            <w:szCs w:val="22"/>
            <w:lang w:val="en-US"/>
          </w:rPr>
          <w:tab/>
        </w:r>
        <w:r w:rsidR="00A621C4" w:rsidRPr="00AE4624">
          <w:rPr>
            <w:rStyle w:val="Hyperlink"/>
            <w:lang w:val="en-US"/>
          </w:rPr>
          <w:t>Penulisan bilangan dan satuan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_Toc77239056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3"/>
        <w:tabs>
          <w:tab w:val="left" w:pos="1881"/>
          <w:tab w:val="right" w:leader="dot" w:pos="9350"/>
        </w:tabs>
        <w:rPr>
          <w:rFonts w:cstheme="minorBidi"/>
          <w:szCs w:val="22"/>
          <w:lang w:val="en-US"/>
        </w:rPr>
      </w:pPr>
      <w:hyperlink w:anchor="_Toc77239057" w:history="1">
        <w:r w:rsidR="00A621C4" w:rsidRPr="00AE4624">
          <w:rPr>
            <w:rStyle w:val="Hyperlink"/>
            <w:lang w:val="en-US"/>
          </w:rPr>
          <w:t>1.1.3.</w:t>
        </w:r>
        <w:r w:rsidR="00A621C4" w:rsidRPr="00AE4624">
          <w:rPr>
            <w:rFonts w:cstheme="minorBidi"/>
            <w:szCs w:val="22"/>
            <w:lang w:val="en-US"/>
          </w:rPr>
          <w:tab/>
        </w:r>
        <w:r w:rsidR="00A621C4" w:rsidRPr="00AE4624">
          <w:rPr>
            <w:rStyle w:val="Hyperlink"/>
            <w:lang w:val="en-US"/>
          </w:rPr>
          <w:t>Penomoran halaman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_Toc77239057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3"/>
        <w:tabs>
          <w:tab w:val="left" w:pos="1881"/>
          <w:tab w:val="right" w:leader="dot" w:pos="9350"/>
        </w:tabs>
        <w:rPr>
          <w:rFonts w:cstheme="minorBidi"/>
          <w:szCs w:val="22"/>
          <w:lang w:val="en-US"/>
        </w:rPr>
      </w:pPr>
      <w:hyperlink w:anchor="_Toc77239058" w:history="1">
        <w:r w:rsidR="00A621C4" w:rsidRPr="00AE4624">
          <w:rPr>
            <w:rStyle w:val="Hyperlink"/>
            <w:lang w:val="en-US"/>
          </w:rPr>
          <w:t>1.1.4.</w:t>
        </w:r>
        <w:r w:rsidR="00A621C4" w:rsidRPr="00AE4624">
          <w:rPr>
            <w:rFonts w:cstheme="minorBidi"/>
            <w:szCs w:val="22"/>
            <w:lang w:val="en-US"/>
          </w:rPr>
          <w:tab/>
        </w:r>
        <w:r w:rsidR="00A621C4" w:rsidRPr="00AE4624">
          <w:rPr>
            <w:rStyle w:val="Hyperlink"/>
            <w:lang w:val="en-US"/>
          </w:rPr>
          <w:t>Penomoran judul gambar dan judul tabel</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_Toc77239058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3"/>
        <w:tabs>
          <w:tab w:val="left" w:pos="1881"/>
          <w:tab w:val="right" w:leader="dot" w:pos="9350"/>
        </w:tabs>
        <w:rPr>
          <w:rFonts w:cstheme="minorBidi"/>
          <w:szCs w:val="22"/>
          <w:lang w:val="en-US"/>
        </w:rPr>
      </w:pPr>
      <w:hyperlink w:anchor="_Toc77239059" w:history="1">
        <w:r w:rsidR="00A621C4" w:rsidRPr="00AE4624">
          <w:rPr>
            <w:rStyle w:val="Hyperlink"/>
            <w:lang w:val="en-US"/>
          </w:rPr>
          <w:t>1.1.5.</w:t>
        </w:r>
        <w:r w:rsidR="00A621C4" w:rsidRPr="00AE4624">
          <w:rPr>
            <w:rFonts w:cstheme="minorBidi"/>
            <w:szCs w:val="22"/>
            <w:lang w:val="en-US"/>
          </w:rPr>
          <w:tab/>
        </w:r>
        <w:r w:rsidR="00A621C4" w:rsidRPr="00AE4624">
          <w:rPr>
            <w:rStyle w:val="Hyperlink"/>
            <w:lang w:val="en-US"/>
          </w:rPr>
          <w:t>Penomoran formula dan fungsi matematika</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_Toc77239059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60" w:history="1">
        <w:r w:rsidR="00A621C4" w:rsidRPr="00AE4624">
          <w:rPr>
            <w:rStyle w:val="Hyperlink"/>
            <w:lang w:val="en-US"/>
          </w:rPr>
          <w:t>1.2.</w:t>
        </w:r>
        <w:r w:rsidR="00A621C4" w:rsidRPr="00AE4624">
          <w:rPr>
            <w:rFonts w:asciiTheme="minorHAnsi" w:hAnsiTheme="minorHAnsi" w:cstheme="minorBidi"/>
            <w:szCs w:val="22"/>
            <w:lang w:val="en-US"/>
          </w:rPr>
          <w:tab/>
        </w:r>
        <w:r w:rsidR="00A621C4" w:rsidRPr="00AE4624">
          <w:rPr>
            <w:rStyle w:val="Hyperlink"/>
            <w:lang w:val="en-US"/>
          </w:rPr>
          <w:t>Isi Laporan Akhir</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_Toc77239060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1"/>
        <w:rPr>
          <w:rFonts w:asciiTheme="minorHAnsi" w:hAnsiTheme="minorHAnsi" w:cstheme="minorBidi"/>
          <w:b w:val="0"/>
          <w:noProof w:val="0"/>
          <w:szCs w:val="22"/>
        </w:rPr>
      </w:pPr>
      <w:hyperlink w:anchor="_Toc77239061" w:history="1">
        <w:r w:rsidR="00A621C4" w:rsidRPr="00AE4624">
          <w:rPr>
            <w:rStyle w:val="Hyperlink"/>
            <w:noProof w:val="0"/>
            <w14:scene3d>
              <w14:camera w14:prst="orthographicFront"/>
              <w14:lightRig w14:rig="threePt" w14:dir="t">
                <w14:rot w14:lat="0" w14:lon="0" w14:rev="0"/>
              </w14:lightRig>
            </w14:scene3d>
          </w:rPr>
          <w:t>CHAPTER 2</w:t>
        </w:r>
        <w:r w:rsidR="00A621C4" w:rsidRPr="00AE4624">
          <w:rPr>
            <w:rStyle w:val="Hyperlink"/>
            <w:noProof w:val="0"/>
          </w:rPr>
          <w:t xml:space="preserve"> INTRODUCTION</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_Toc77239061 \h </w:instrText>
        </w:r>
        <w:r w:rsidR="00A621C4" w:rsidRPr="00AE4624">
          <w:rPr>
            <w:noProof w:val="0"/>
            <w:webHidden/>
          </w:rPr>
        </w:r>
        <w:r w:rsidR="00A621C4" w:rsidRPr="00AE4624">
          <w:rPr>
            <w:noProof w:val="0"/>
            <w:webHidden/>
          </w:rPr>
          <w:fldChar w:fldCharType="separate"/>
        </w:r>
        <w:r w:rsidR="0055305D" w:rsidRPr="00AE4624">
          <w:rPr>
            <w:noProof w:val="0"/>
            <w:webHidden/>
          </w:rPr>
          <w:t>2</w:t>
        </w:r>
        <w:r w:rsidR="00A621C4" w:rsidRPr="00AE4624">
          <w:rPr>
            <w:noProof w:val="0"/>
            <w:webHidden/>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62" w:history="1">
        <w:r w:rsidR="00A621C4" w:rsidRPr="00AE4624">
          <w:rPr>
            <w:rStyle w:val="Hyperlink"/>
            <w:lang w:val="en-US"/>
          </w:rPr>
          <w:t>2.1.</w:t>
        </w:r>
        <w:r w:rsidR="00A621C4" w:rsidRPr="00AE4624">
          <w:rPr>
            <w:rFonts w:asciiTheme="minorHAnsi" w:hAnsiTheme="minorHAnsi" w:cstheme="minorBidi"/>
            <w:szCs w:val="22"/>
            <w:lang w:val="en-US"/>
          </w:rPr>
          <w:tab/>
        </w:r>
        <w:r w:rsidR="00A621C4" w:rsidRPr="00AE4624">
          <w:rPr>
            <w:rStyle w:val="Hyperlink"/>
            <w:lang w:val="en-US"/>
          </w:rPr>
          <w:t>Background</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_Toc77239062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63" w:history="1">
        <w:r w:rsidR="00A621C4" w:rsidRPr="00AE4624">
          <w:rPr>
            <w:rStyle w:val="Hyperlink"/>
            <w:lang w:val="en-US"/>
          </w:rPr>
          <w:t>2.2.</w:t>
        </w:r>
        <w:r w:rsidR="00A621C4" w:rsidRPr="00AE4624">
          <w:rPr>
            <w:rFonts w:asciiTheme="minorHAnsi" w:hAnsiTheme="minorHAnsi" w:cstheme="minorBidi"/>
            <w:szCs w:val="22"/>
            <w:lang w:val="en-US"/>
          </w:rPr>
          <w:tab/>
        </w:r>
        <w:r w:rsidR="00A621C4" w:rsidRPr="00AE4624">
          <w:rPr>
            <w:rStyle w:val="Hyperlink"/>
            <w:lang w:val="en-US"/>
          </w:rPr>
          <w:t>Problem Formulation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_Toc77239063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64" w:history="1">
        <w:r w:rsidR="00A621C4" w:rsidRPr="00AE4624">
          <w:rPr>
            <w:rStyle w:val="Hyperlink"/>
            <w:lang w:val="en-US"/>
          </w:rPr>
          <w:t>2.3.</w:t>
        </w:r>
        <w:r w:rsidR="00A621C4" w:rsidRPr="00AE4624">
          <w:rPr>
            <w:rFonts w:asciiTheme="minorHAnsi" w:hAnsiTheme="minorHAnsi" w:cstheme="minorBidi"/>
            <w:szCs w:val="22"/>
            <w:lang w:val="en-US"/>
          </w:rPr>
          <w:tab/>
        </w:r>
        <w:r w:rsidR="00A621C4" w:rsidRPr="00AE4624">
          <w:rPr>
            <w:rStyle w:val="Hyperlink"/>
            <w:lang w:val="en-US"/>
          </w:rPr>
          <w:t>Scope</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_Toc77239064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65" w:history="1">
        <w:r w:rsidR="00A621C4" w:rsidRPr="00AE4624">
          <w:rPr>
            <w:rStyle w:val="Hyperlink"/>
            <w:lang w:val="en-US"/>
          </w:rPr>
          <w:t>2.4.</w:t>
        </w:r>
        <w:r w:rsidR="00A621C4" w:rsidRPr="00AE4624">
          <w:rPr>
            <w:rFonts w:asciiTheme="minorHAnsi" w:hAnsiTheme="minorHAnsi" w:cstheme="minorBidi"/>
            <w:szCs w:val="22"/>
            <w:lang w:val="en-US"/>
          </w:rPr>
          <w:tab/>
        </w:r>
        <w:r w:rsidR="00A621C4" w:rsidRPr="00AE4624">
          <w:rPr>
            <w:rStyle w:val="Hyperlink"/>
            <w:lang w:val="en-US"/>
          </w:rPr>
          <w:t>Objective</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_Toc77239065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1"/>
        <w:rPr>
          <w:rFonts w:asciiTheme="minorHAnsi" w:hAnsiTheme="minorHAnsi" w:cstheme="minorBidi"/>
          <w:b w:val="0"/>
          <w:noProof w:val="0"/>
          <w:szCs w:val="22"/>
        </w:rPr>
      </w:pPr>
      <w:hyperlink w:anchor="_Toc77239066" w:history="1">
        <w:r w:rsidR="00A621C4" w:rsidRPr="00AE4624">
          <w:rPr>
            <w:rStyle w:val="Hyperlink"/>
            <w:noProof w:val="0"/>
            <w14:scene3d>
              <w14:camera w14:prst="orthographicFront"/>
              <w14:lightRig w14:rig="threePt" w14:dir="t">
                <w14:rot w14:lat="0" w14:lon="0" w14:rev="0"/>
              </w14:lightRig>
            </w14:scene3d>
          </w:rPr>
          <w:t>CHAPTER 3</w:t>
        </w:r>
        <w:r w:rsidR="00A621C4" w:rsidRPr="00AE4624">
          <w:rPr>
            <w:rStyle w:val="Hyperlink"/>
            <w:noProof w:val="0"/>
          </w:rPr>
          <w:t xml:space="preserve"> LITERATURE STUDY</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_Toc77239066 \h </w:instrText>
        </w:r>
        <w:r w:rsidR="00A621C4" w:rsidRPr="00AE4624">
          <w:rPr>
            <w:noProof w:val="0"/>
            <w:webHidden/>
          </w:rPr>
        </w:r>
        <w:r w:rsidR="00A621C4" w:rsidRPr="00AE4624">
          <w:rPr>
            <w:noProof w:val="0"/>
            <w:webHidden/>
          </w:rPr>
          <w:fldChar w:fldCharType="separate"/>
        </w:r>
        <w:r w:rsidR="0055305D" w:rsidRPr="00AE4624">
          <w:rPr>
            <w:noProof w:val="0"/>
            <w:webHidden/>
          </w:rPr>
          <w:t>2</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67" w:history="1">
        <w:r w:rsidR="00A621C4" w:rsidRPr="00AE4624">
          <w:rPr>
            <w:rStyle w:val="Hyperlink"/>
            <w:noProof w:val="0"/>
            <w14:scene3d>
              <w14:camera w14:prst="orthographicFront"/>
              <w14:lightRig w14:rig="threePt" w14:dir="t">
                <w14:rot w14:lat="0" w14:lon="0" w14:rev="0"/>
              </w14:lightRig>
            </w14:scene3d>
          </w:rPr>
          <w:t>CHAPTER 4</w:t>
        </w:r>
        <w:r w:rsidR="00A621C4" w:rsidRPr="00AE4624">
          <w:rPr>
            <w:rStyle w:val="Hyperlink"/>
            <w:noProof w:val="0"/>
          </w:rPr>
          <w:t xml:space="preserve"> RESEARCH METHODOLOGY</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_Toc77239067 \h </w:instrText>
        </w:r>
        <w:r w:rsidR="00A621C4" w:rsidRPr="00AE4624">
          <w:rPr>
            <w:noProof w:val="0"/>
            <w:webHidden/>
          </w:rPr>
        </w:r>
        <w:r w:rsidR="00A621C4" w:rsidRPr="00AE4624">
          <w:rPr>
            <w:noProof w:val="0"/>
            <w:webHidden/>
          </w:rPr>
          <w:fldChar w:fldCharType="separate"/>
        </w:r>
        <w:r w:rsidR="0055305D" w:rsidRPr="00AE4624">
          <w:rPr>
            <w:noProof w:val="0"/>
            <w:webHidden/>
          </w:rPr>
          <w:t>2</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68" w:history="1">
        <w:r w:rsidR="00A621C4" w:rsidRPr="00AE4624">
          <w:rPr>
            <w:rStyle w:val="Hyperlink"/>
            <w:noProof w:val="0"/>
            <w14:scene3d>
              <w14:camera w14:prst="orthographicFront"/>
              <w14:lightRig w14:rig="threePt" w14:dir="t">
                <w14:rot w14:lat="0" w14:lon="0" w14:rev="0"/>
              </w14:lightRig>
            </w14:scene3d>
          </w:rPr>
          <w:t>CHAPTER 5</w:t>
        </w:r>
        <w:r w:rsidR="00A621C4" w:rsidRPr="00AE4624">
          <w:rPr>
            <w:rStyle w:val="Hyperlink"/>
            <w:noProof w:val="0"/>
          </w:rPr>
          <w:t xml:space="preserve"> ANALYSIS AND DESIGN</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_Toc77239068 \h </w:instrText>
        </w:r>
        <w:r w:rsidR="00A621C4" w:rsidRPr="00AE4624">
          <w:rPr>
            <w:noProof w:val="0"/>
            <w:webHidden/>
          </w:rPr>
        </w:r>
        <w:r w:rsidR="00A621C4" w:rsidRPr="00AE4624">
          <w:rPr>
            <w:noProof w:val="0"/>
            <w:webHidden/>
          </w:rPr>
          <w:fldChar w:fldCharType="separate"/>
        </w:r>
        <w:r w:rsidR="0055305D" w:rsidRPr="00AE4624">
          <w:rPr>
            <w:noProof w:val="0"/>
            <w:webHidden/>
          </w:rPr>
          <w:t>2</w:t>
        </w:r>
        <w:r w:rsidR="00A621C4" w:rsidRPr="00AE4624">
          <w:rPr>
            <w:noProof w:val="0"/>
            <w:webHidden/>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69" w:history="1">
        <w:r w:rsidR="00A621C4" w:rsidRPr="00AE4624">
          <w:rPr>
            <w:rStyle w:val="Hyperlink"/>
            <w:lang w:val="en-US"/>
          </w:rPr>
          <w:t>5.1.</w:t>
        </w:r>
        <w:r w:rsidR="00A621C4" w:rsidRPr="00AE4624">
          <w:rPr>
            <w:rFonts w:asciiTheme="minorHAnsi" w:hAnsiTheme="minorHAnsi" w:cstheme="minorBidi"/>
            <w:szCs w:val="22"/>
            <w:lang w:val="en-US"/>
          </w:rPr>
          <w:tab/>
        </w:r>
        <w:r w:rsidR="00A621C4" w:rsidRPr="00AE4624">
          <w:rPr>
            <w:rStyle w:val="Hyperlink"/>
            <w:lang w:val="en-US"/>
          </w:rPr>
          <w:t>Analysis</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_Toc77239069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70" w:history="1">
        <w:r w:rsidR="00A621C4" w:rsidRPr="00AE4624">
          <w:rPr>
            <w:rStyle w:val="Hyperlink"/>
            <w:lang w:val="en-US"/>
          </w:rPr>
          <w:t>5.2.</w:t>
        </w:r>
        <w:r w:rsidR="00A621C4" w:rsidRPr="00AE4624">
          <w:rPr>
            <w:rFonts w:asciiTheme="minorHAnsi" w:hAnsiTheme="minorHAnsi" w:cstheme="minorBidi"/>
            <w:szCs w:val="22"/>
            <w:lang w:val="en-US"/>
          </w:rPr>
          <w:tab/>
        </w:r>
        <w:r w:rsidR="00A621C4" w:rsidRPr="00AE4624">
          <w:rPr>
            <w:rStyle w:val="Hyperlink"/>
            <w:lang w:val="en-US"/>
          </w:rPr>
          <w:t>Penambahan Gambar, Judul Gambar, dan Penggunaan Gambar</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_Toc77239070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71" w:history="1">
        <w:r w:rsidR="00A621C4" w:rsidRPr="00AE4624">
          <w:rPr>
            <w:rStyle w:val="Hyperlink"/>
            <w:lang w:val="en-US"/>
          </w:rPr>
          <w:t>5.3.</w:t>
        </w:r>
        <w:r w:rsidR="00A621C4" w:rsidRPr="00AE4624">
          <w:rPr>
            <w:rFonts w:asciiTheme="minorHAnsi" w:hAnsiTheme="minorHAnsi" w:cstheme="minorBidi"/>
            <w:szCs w:val="22"/>
            <w:lang w:val="en-US"/>
          </w:rPr>
          <w:tab/>
        </w:r>
        <w:r w:rsidR="00A621C4" w:rsidRPr="00AE4624">
          <w:rPr>
            <w:rStyle w:val="Hyperlink"/>
            <w:lang w:val="en-US"/>
          </w:rPr>
          <w:t>Tabel, Posisi, dan Isi tabel</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_Toc77239071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72" w:history="1">
        <w:r w:rsidR="00A621C4" w:rsidRPr="00AE4624">
          <w:rPr>
            <w:rStyle w:val="Hyperlink"/>
            <w:lang w:val="en-US"/>
          </w:rPr>
          <w:t>5.4.</w:t>
        </w:r>
        <w:r w:rsidR="00A621C4" w:rsidRPr="00AE4624">
          <w:rPr>
            <w:rFonts w:asciiTheme="minorHAnsi" w:hAnsiTheme="minorHAnsi" w:cstheme="minorBidi"/>
            <w:szCs w:val="22"/>
            <w:lang w:val="en-US"/>
          </w:rPr>
          <w:tab/>
        </w:r>
        <w:r w:rsidR="00A621C4" w:rsidRPr="00AE4624">
          <w:rPr>
            <w:rStyle w:val="Hyperlink"/>
            <w:lang w:val="en-US"/>
          </w:rPr>
          <w:t>Desain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_Toc77239072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73" w:history="1">
        <w:r w:rsidR="00A621C4" w:rsidRPr="00AE4624">
          <w:rPr>
            <w:rStyle w:val="Hyperlink"/>
            <w:lang w:val="en-US"/>
          </w:rPr>
          <w:t>5.5.</w:t>
        </w:r>
        <w:r w:rsidR="00A621C4" w:rsidRPr="00AE4624">
          <w:rPr>
            <w:rFonts w:asciiTheme="minorHAnsi" w:hAnsiTheme="minorHAnsi" w:cstheme="minorBidi"/>
            <w:szCs w:val="22"/>
            <w:lang w:val="en-US"/>
          </w:rPr>
          <w:tab/>
        </w:r>
        <w:r w:rsidR="00A621C4" w:rsidRPr="00AE4624">
          <w:rPr>
            <w:rStyle w:val="Hyperlink"/>
            <w:lang w:val="en-US"/>
          </w:rPr>
          <w:t>Function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_Toc77239073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1"/>
        <w:rPr>
          <w:rFonts w:asciiTheme="minorHAnsi" w:hAnsiTheme="minorHAnsi" w:cstheme="minorBidi"/>
          <w:b w:val="0"/>
          <w:noProof w:val="0"/>
          <w:szCs w:val="22"/>
        </w:rPr>
      </w:pPr>
      <w:hyperlink w:anchor="_Toc77239074" w:history="1">
        <w:r w:rsidR="00A621C4" w:rsidRPr="00AE4624">
          <w:rPr>
            <w:rStyle w:val="Hyperlink"/>
            <w:noProof w:val="0"/>
            <w14:scene3d>
              <w14:camera w14:prst="orthographicFront"/>
              <w14:lightRig w14:rig="threePt" w14:dir="t">
                <w14:rot w14:lat="0" w14:lon="0" w14:rev="0"/>
              </w14:lightRig>
            </w14:scene3d>
          </w:rPr>
          <w:t>CHAPTER 6</w:t>
        </w:r>
        <w:r w:rsidR="00A621C4" w:rsidRPr="00AE4624">
          <w:rPr>
            <w:rStyle w:val="Hyperlink"/>
            <w:noProof w:val="0"/>
          </w:rPr>
          <w:t xml:space="preserve"> IMPLEMENTATION AND TESTING</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_Toc77239074 \h </w:instrText>
        </w:r>
        <w:r w:rsidR="00A621C4" w:rsidRPr="00AE4624">
          <w:rPr>
            <w:noProof w:val="0"/>
            <w:webHidden/>
          </w:rPr>
        </w:r>
        <w:r w:rsidR="00A621C4" w:rsidRPr="00AE4624">
          <w:rPr>
            <w:noProof w:val="0"/>
            <w:webHidden/>
          </w:rPr>
          <w:fldChar w:fldCharType="separate"/>
        </w:r>
        <w:r w:rsidR="0055305D" w:rsidRPr="00AE4624">
          <w:rPr>
            <w:noProof w:val="0"/>
            <w:webHidden/>
          </w:rPr>
          <w:t>2</w:t>
        </w:r>
        <w:r w:rsidR="00A621C4" w:rsidRPr="00AE4624">
          <w:rPr>
            <w:noProof w:val="0"/>
            <w:webHidden/>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75" w:history="1">
        <w:r w:rsidR="00A621C4" w:rsidRPr="00AE4624">
          <w:rPr>
            <w:rStyle w:val="Hyperlink"/>
            <w:lang w:val="en-US"/>
          </w:rPr>
          <w:t>6.1.</w:t>
        </w:r>
        <w:r w:rsidR="00A621C4" w:rsidRPr="00AE4624">
          <w:rPr>
            <w:rFonts w:asciiTheme="minorHAnsi" w:hAnsiTheme="minorHAnsi" w:cstheme="minorBidi"/>
            <w:szCs w:val="22"/>
            <w:lang w:val="en-US"/>
          </w:rPr>
          <w:tab/>
        </w:r>
        <w:r w:rsidR="00A621C4" w:rsidRPr="00AE4624">
          <w:rPr>
            <w:rStyle w:val="Hyperlink"/>
            <w:lang w:val="en-US"/>
          </w:rPr>
          <w:t>Implementation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_Toc77239075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OC2"/>
        <w:tabs>
          <w:tab w:val="left" w:pos="1540"/>
          <w:tab w:val="right" w:leader="dot" w:pos="9350"/>
        </w:tabs>
        <w:rPr>
          <w:rFonts w:asciiTheme="minorHAnsi" w:hAnsiTheme="minorHAnsi" w:cstheme="minorBidi"/>
          <w:szCs w:val="22"/>
          <w:lang w:val="en-US"/>
        </w:rPr>
      </w:pPr>
      <w:hyperlink w:anchor="_Toc77239076" w:history="1">
        <w:r w:rsidR="00A621C4" w:rsidRPr="00AE4624">
          <w:rPr>
            <w:rStyle w:val="Hyperlink"/>
            <w:lang w:val="en-US"/>
          </w:rPr>
          <w:t>6.2.</w:t>
        </w:r>
        <w:r w:rsidR="00A621C4" w:rsidRPr="00AE4624">
          <w:rPr>
            <w:rFonts w:asciiTheme="minorHAnsi" w:hAnsiTheme="minorHAnsi" w:cstheme="minorBidi"/>
            <w:szCs w:val="22"/>
            <w:lang w:val="en-US"/>
          </w:rPr>
          <w:tab/>
        </w:r>
        <w:r w:rsidR="00A621C4" w:rsidRPr="00AE4624">
          <w:rPr>
            <w:rStyle w:val="Hyperlink"/>
            <w:lang w:val="en-US"/>
          </w:rPr>
          <w:t>Testing</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_Toc77239076 \h </w:instrText>
        </w:r>
        <w:r w:rsidR="00A621C4" w:rsidRPr="00AE4624">
          <w:rPr>
            <w:webHidden/>
            <w:lang w:val="en-US"/>
          </w:rPr>
        </w:r>
        <w:r w:rsidR="00A621C4" w:rsidRPr="00AE4624">
          <w:rPr>
            <w:webHidden/>
            <w:lang w:val="en-US"/>
          </w:rPr>
          <w:fldChar w:fldCharType="separate"/>
        </w:r>
        <w:r w:rsidR="0055305D" w:rsidRPr="00AE4624">
          <w:rPr>
            <w:b/>
            <w:bCs/>
            <w:webHidden/>
            <w:lang w:val="en-US"/>
          </w:rPr>
          <w:t>Error! Bookmark not defined.</w:t>
        </w:r>
        <w:r w:rsidR="00A621C4" w:rsidRPr="00AE4624">
          <w:rPr>
            <w:webHidden/>
            <w:lang w:val="en-US"/>
          </w:rPr>
          <w:fldChar w:fldCharType="end"/>
        </w:r>
      </w:hyperlink>
    </w:p>
    <w:p w:rsidR="00A621C4" w:rsidRPr="00AE4624" w:rsidRDefault="00420808">
      <w:pPr>
        <w:pStyle w:val="TOC1"/>
        <w:rPr>
          <w:rFonts w:asciiTheme="minorHAnsi" w:hAnsiTheme="minorHAnsi" w:cstheme="minorBidi"/>
          <w:b w:val="0"/>
          <w:noProof w:val="0"/>
          <w:szCs w:val="22"/>
        </w:rPr>
      </w:pPr>
      <w:hyperlink w:anchor="_Toc77239077" w:history="1">
        <w:r w:rsidR="00A621C4" w:rsidRPr="00AE4624">
          <w:rPr>
            <w:rStyle w:val="Hyperlink"/>
            <w:noProof w:val="0"/>
            <w14:scene3d>
              <w14:camera w14:prst="orthographicFront"/>
              <w14:lightRig w14:rig="threePt" w14:dir="t">
                <w14:rot w14:lat="0" w14:lon="0" w14:rev="0"/>
              </w14:lightRig>
            </w14:scene3d>
          </w:rPr>
          <w:t>CHAPTER 7</w:t>
        </w:r>
        <w:r w:rsidR="00A621C4" w:rsidRPr="00AE4624">
          <w:rPr>
            <w:rStyle w:val="Hyperlink"/>
            <w:noProof w:val="0"/>
          </w:rPr>
          <w:t xml:space="preserve"> CONCLUSION</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_Toc77239077 \h </w:instrText>
        </w:r>
        <w:r w:rsidR="00A621C4" w:rsidRPr="00AE4624">
          <w:rPr>
            <w:noProof w:val="0"/>
            <w:webHidden/>
          </w:rPr>
        </w:r>
        <w:r w:rsidR="00A621C4" w:rsidRPr="00AE4624">
          <w:rPr>
            <w:noProof w:val="0"/>
            <w:webHidden/>
          </w:rPr>
          <w:fldChar w:fldCharType="separate"/>
        </w:r>
        <w:r w:rsidR="0055305D" w:rsidRPr="00AE4624">
          <w:rPr>
            <w:noProof w:val="0"/>
            <w:webHidden/>
          </w:rPr>
          <w:t>2</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78" w:history="1">
        <w:r w:rsidR="00A621C4" w:rsidRPr="00AE4624">
          <w:rPr>
            <w:rStyle w:val="Hyperlink"/>
            <w:noProof w:val="0"/>
          </w:rPr>
          <w:t>REFERENCES</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_Toc77239078 \h </w:instrText>
        </w:r>
        <w:r w:rsidR="00A621C4" w:rsidRPr="00AE4624">
          <w:rPr>
            <w:noProof w:val="0"/>
            <w:webHidden/>
          </w:rPr>
        </w:r>
        <w:r w:rsidR="00A621C4" w:rsidRPr="00AE4624">
          <w:rPr>
            <w:noProof w:val="0"/>
            <w:webHidden/>
          </w:rPr>
          <w:fldChar w:fldCharType="separate"/>
        </w:r>
        <w:r w:rsidR="0055305D" w:rsidRPr="00AE4624">
          <w:rPr>
            <w:noProof w:val="0"/>
            <w:webHidden/>
          </w:rPr>
          <w:t>2</w:t>
        </w:r>
        <w:r w:rsidR="00A621C4" w:rsidRPr="00AE4624">
          <w:rPr>
            <w:noProof w:val="0"/>
            <w:webHidden/>
          </w:rPr>
          <w:fldChar w:fldCharType="end"/>
        </w:r>
      </w:hyperlink>
    </w:p>
    <w:p w:rsidR="00A621C4" w:rsidRPr="00AE4624" w:rsidRDefault="00420808">
      <w:pPr>
        <w:pStyle w:val="TOC1"/>
        <w:rPr>
          <w:rFonts w:asciiTheme="minorHAnsi" w:hAnsiTheme="minorHAnsi" w:cstheme="minorBidi"/>
          <w:b w:val="0"/>
          <w:noProof w:val="0"/>
          <w:szCs w:val="22"/>
        </w:rPr>
      </w:pPr>
      <w:hyperlink w:anchor="_Toc77239079" w:history="1">
        <w:r w:rsidR="00A621C4" w:rsidRPr="00AE4624">
          <w:rPr>
            <w:rStyle w:val="Hyperlink"/>
            <w:noProof w:val="0"/>
          </w:rPr>
          <w:t>APPENDIX</w:t>
        </w:r>
        <w:r w:rsidR="00A621C4" w:rsidRPr="00AE4624">
          <w:rPr>
            <w:noProof w:val="0"/>
            <w:webHidden/>
          </w:rPr>
          <w:tab/>
        </w:r>
        <w:r w:rsidR="00A621C4" w:rsidRPr="00AE4624">
          <w:rPr>
            <w:noProof w:val="0"/>
            <w:webHidden/>
          </w:rPr>
          <w:fldChar w:fldCharType="begin"/>
        </w:r>
        <w:r w:rsidR="00A621C4" w:rsidRPr="00AE4624">
          <w:rPr>
            <w:noProof w:val="0"/>
            <w:webHidden/>
          </w:rPr>
          <w:instrText xml:space="preserve"> PAGEREF _Toc77239079 \h </w:instrText>
        </w:r>
        <w:r w:rsidR="00A621C4" w:rsidRPr="00AE4624">
          <w:rPr>
            <w:noProof w:val="0"/>
            <w:webHidden/>
          </w:rPr>
        </w:r>
        <w:r w:rsidR="00A621C4" w:rsidRPr="00AE4624">
          <w:rPr>
            <w:noProof w:val="0"/>
            <w:webHidden/>
          </w:rPr>
          <w:fldChar w:fldCharType="separate"/>
        </w:r>
        <w:r w:rsidR="0055305D" w:rsidRPr="00AE4624">
          <w:rPr>
            <w:noProof w:val="0"/>
            <w:webHidden/>
          </w:rPr>
          <w:t>b</w:t>
        </w:r>
        <w:r w:rsidR="00A621C4" w:rsidRPr="00AE4624">
          <w:rPr>
            <w:noProof w:val="0"/>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5" w:name="_Toc77239051"/>
      <w:r w:rsidRPr="00AE4624">
        <w:rPr>
          <w:lang w:val="en-US"/>
        </w:rPr>
        <w:lastRenderedPageBreak/>
        <w:t xml:space="preserve">LIST OF </w:t>
      </w:r>
      <w:proofErr w:type="gramStart"/>
      <w:r w:rsidRPr="00AE4624">
        <w:rPr>
          <w:lang w:val="en-US"/>
        </w:rPr>
        <w:t>FIGURE</w:t>
      </w:r>
      <w:bookmarkEnd w:id="5"/>
      <w:proofErr w:type="gramEnd"/>
    </w:p>
    <w:p w:rsidR="00A621C4" w:rsidRPr="00AE4624" w:rsidRDefault="001F4388">
      <w:pPr>
        <w:pStyle w:val="TableofFigures"/>
        <w:tabs>
          <w:tab w:val="right" w:leader="dot" w:pos="9350"/>
        </w:tabs>
        <w:rPr>
          <w:rFonts w:asciiTheme="minorHAnsi" w:eastAsiaTheme="minorEastAsia" w:hAnsiTheme="minorHAnsi" w:cstheme="minorBidi"/>
          <w:sz w:val="22"/>
          <w:szCs w:val="22"/>
          <w:lang w:val="en-US"/>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77239080" w:history="1">
        <w:r w:rsidR="00A621C4" w:rsidRPr="00AE4624">
          <w:rPr>
            <w:rStyle w:val="Hyperlink"/>
            <w:b/>
            <w:lang w:val="en-US"/>
          </w:rPr>
          <w:t>Figure 5.1</w:t>
        </w:r>
        <w:r w:rsidR="00A621C4" w:rsidRPr="00AE4624">
          <w:rPr>
            <w:rStyle w:val="Hyperlink"/>
            <w:lang w:val="en-US"/>
          </w:rPr>
          <w:t xml:space="preserve"> Diagram Analisis Masalah (Figure Caption)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_Toc77239080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ableofFigures"/>
        <w:tabs>
          <w:tab w:val="right" w:leader="dot" w:pos="9350"/>
        </w:tabs>
        <w:rPr>
          <w:rFonts w:asciiTheme="minorHAnsi" w:eastAsiaTheme="minorEastAsia" w:hAnsiTheme="minorHAnsi" w:cstheme="minorBidi"/>
          <w:sz w:val="22"/>
          <w:szCs w:val="22"/>
          <w:lang w:val="en-US"/>
        </w:rPr>
      </w:pPr>
      <w:hyperlink w:anchor="_Toc77239081" w:history="1">
        <w:r w:rsidR="00A621C4" w:rsidRPr="00AE4624">
          <w:rPr>
            <w:rStyle w:val="Hyperlink"/>
            <w:b/>
            <w:lang w:val="en-US"/>
          </w:rPr>
          <w:t>Figure 5.2</w:t>
        </w:r>
        <w:r w:rsidR="00A621C4" w:rsidRPr="00AE4624">
          <w:rPr>
            <w:rStyle w:val="Hyperlink"/>
            <w:lang w:val="en-US"/>
          </w:rPr>
          <w:t xml:space="preserve"> (a) Model DCGAN [9] dan (b) Model VAE [10]</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_Toc77239081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ableofFigures"/>
        <w:tabs>
          <w:tab w:val="right" w:leader="dot" w:pos="9350"/>
        </w:tabs>
        <w:rPr>
          <w:rFonts w:asciiTheme="minorHAnsi" w:eastAsiaTheme="minorEastAsia" w:hAnsiTheme="minorHAnsi" w:cstheme="minorBidi"/>
          <w:sz w:val="22"/>
          <w:szCs w:val="22"/>
          <w:lang w:val="en-US"/>
        </w:rPr>
      </w:pPr>
      <w:hyperlink w:anchor="_Toc77239082" w:history="1">
        <w:r w:rsidR="00A621C4" w:rsidRPr="00AE4624">
          <w:rPr>
            <w:rStyle w:val="Hyperlink"/>
            <w:b/>
            <w:lang w:val="en-US"/>
          </w:rPr>
          <w:t>Figure 5.1</w:t>
        </w:r>
        <w:r w:rsidR="00A621C4" w:rsidRPr="00AE4624">
          <w:rPr>
            <w:rStyle w:val="Hyperlink"/>
            <w:lang w:val="en-US"/>
          </w:rPr>
          <w:t xml:space="preserve"> Contoh equation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_Toc77239082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ableofFigures"/>
        <w:tabs>
          <w:tab w:val="right" w:leader="dot" w:pos="9350"/>
        </w:tabs>
        <w:rPr>
          <w:rFonts w:asciiTheme="minorHAnsi" w:eastAsiaTheme="minorEastAsia" w:hAnsiTheme="minorHAnsi" w:cstheme="minorBidi"/>
          <w:sz w:val="22"/>
          <w:szCs w:val="22"/>
          <w:lang w:val="en-US"/>
        </w:rPr>
      </w:pPr>
      <w:hyperlink w:anchor="_Toc77239083" w:history="1">
        <w:r w:rsidR="00A621C4" w:rsidRPr="00AE4624">
          <w:rPr>
            <w:rStyle w:val="Hyperlink"/>
            <w:b/>
            <w:lang w:val="en-US"/>
          </w:rPr>
          <w:t>Figure 5.2</w:t>
        </w:r>
        <w:r w:rsidR="00A621C4" w:rsidRPr="00AE4624">
          <w:rPr>
            <w:rStyle w:val="Hyperlink"/>
            <w:lang w:val="en-US"/>
          </w:rPr>
          <w:t xml:space="preserve"> Penambahan angka untuk equation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_Toc77239083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A621C4" w:rsidRPr="00AE4624" w:rsidRDefault="00420808">
      <w:pPr>
        <w:pStyle w:val="TableofFigures"/>
        <w:tabs>
          <w:tab w:val="right" w:leader="dot" w:pos="9350"/>
        </w:tabs>
        <w:rPr>
          <w:rFonts w:asciiTheme="minorHAnsi" w:eastAsiaTheme="minorEastAsia" w:hAnsiTheme="minorHAnsi" w:cstheme="minorBidi"/>
          <w:sz w:val="22"/>
          <w:szCs w:val="22"/>
          <w:lang w:val="en-US"/>
        </w:rPr>
      </w:pPr>
      <w:hyperlink w:anchor="_Toc77239084" w:history="1">
        <w:r w:rsidR="00A621C4" w:rsidRPr="00AE4624">
          <w:rPr>
            <w:rStyle w:val="Hyperlink"/>
            <w:b/>
            <w:lang w:val="en-US"/>
          </w:rPr>
          <w:t>Figure 5.3</w:t>
        </w:r>
        <w:r w:rsidR="00A621C4" w:rsidRPr="00AE4624">
          <w:rPr>
            <w:rStyle w:val="Hyperlink"/>
            <w:lang w:val="en-US"/>
          </w:rPr>
          <w:t xml:space="preserve"> Equation setelah ditambahkan angka</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_Toc77239084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6" w:name="_Toc77239052"/>
      <w:r w:rsidRPr="00AE4624">
        <w:rPr>
          <w:lang w:val="en-US"/>
        </w:rPr>
        <w:lastRenderedPageBreak/>
        <w:t xml:space="preserve">LIST OF </w:t>
      </w:r>
      <w:proofErr w:type="gramStart"/>
      <w:r w:rsidRPr="00AE4624">
        <w:rPr>
          <w:lang w:val="en-US"/>
        </w:rPr>
        <w:t>TABLE</w:t>
      </w:r>
      <w:bookmarkEnd w:id="6"/>
      <w:proofErr w:type="gramEnd"/>
    </w:p>
    <w:p w:rsidR="00A621C4" w:rsidRPr="00AE4624" w:rsidRDefault="001F4388">
      <w:pPr>
        <w:pStyle w:val="TableofFigures"/>
        <w:tabs>
          <w:tab w:val="right" w:leader="dot" w:pos="9350"/>
        </w:tabs>
        <w:rPr>
          <w:rFonts w:asciiTheme="minorHAnsi" w:eastAsiaTheme="minorEastAsia" w:hAnsiTheme="minorHAnsi" w:cstheme="minorBidi"/>
          <w:sz w:val="22"/>
          <w:szCs w:val="22"/>
          <w:lang w:val="en-US"/>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77239085" w:history="1">
        <w:r w:rsidR="00A621C4" w:rsidRPr="00AE4624">
          <w:rPr>
            <w:rStyle w:val="Hyperlink"/>
            <w:b/>
            <w:lang w:val="en-US"/>
          </w:rPr>
          <w:t>Table 5.1.</w:t>
        </w:r>
        <w:r w:rsidR="00A621C4" w:rsidRPr="00AE4624">
          <w:rPr>
            <w:rStyle w:val="Hyperlink"/>
            <w:lang w:val="en-US"/>
          </w:rPr>
          <w:t xml:space="preserve"> Tabel Analisis Data (Table caption)</w:t>
        </w:r>
        <w:r w:rsidR="00A621C4" w:rsidRPr="00AE4624">
          <w:rPr>
            <w:webHidden/>
            <w:lang w:val="en-US"/>
          </w:rPr>
          <w:tab/>
        </w:r>
        <w:r w:rsidR="00A621C4" w:rsidRPr="00AE4624">
          <w:rPr>
            <w:webHidden/>
            <w:lang w:val="en-US"/>
          </w:rPr>
          <w:fldChar w:fldCharType="begin"/>
        </w:r>
        <w:r w:rsidR="00A621C4" w:rsidRPr="00AE4624">
          <w:rPr>
            <w:webHidden/>
            <w:lang w:val="en-US"/>
          </w:rPr>
          <w:instrText xml:space="preserve"> PAGEREF _Toc77239085 \h </w:instrText>
        </w:r>
        <w:r w:rsidR="00A621C4" w:rsidRPr="00AE4624">
          <w:rPr>
            <w:webHidden/>
            <w:lang w:val="en-US"/>
          </w:rPr>
        </w:r>
        <w:r w:rsidR="00A621C4" w:rsidRPr="00AE4624">
          <w:rPr>
            <w:webHidden/>
            <w:lang w:val="en-US"/>
          </w:rPr>
          <w:fldChar w:fldCharType="separate"/>
        </w:r>
        <w:r w:rsidR="0055305D" w:rsidRPr="00AE4624">
          <w:rPr>
            <w:webHidden/>
            <w:lang w:val="en-US"/>
          </w:rPr>
          <w:t>2</w:t>
        </w:r>
        <w:r w:rsidR="00A621C4" w:rsidRPr="00AE4624">
          <w:rPr>
            <w:webHidden/>
            <w:lang w:val="en-US"/>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CD05D9">
      <w:pPr>
        <w:pStyle w:val="Heading1"/>
        <w:numPr>
          <w:ilvl w:val="0"/>
          <w:numId w:val="0"/>
        </w:numPr>
        <w:rPr>
          <w:lang w:val="en-US"/>
        </w:rPr>
      </w:pPr>
      <w:bookmarkStart w:id="7" w:name="_Toc77239061"/>
      <w:r w:rsidRPr="00AE4624">
        <w:rPr>
          <w:lang w:val="en-US"/>
        </w:rPr>
        <w:lastRenderedPageBreak/>
        <w:t>1</w:t>
      </w:r>
    </w:p>
    <w:p w:rsidR="00274C93" w:rsidRPr="00AE4624" w:rsidRDefault="00274C93" w:rsidP="00CD05D9">
      <w:pPr>
        <w:pStyle w:val="Heading1"/>
        <w:numPr>
          <w:ilvl w:val="0"/>
          <w:numId w:val="0"/>
        </w:numPr>
        <w:rPr>
          <w:lang w:val="en-US"/>
        </w:rPr>
      </w:pPr>
      <w:r w:rsidRPr="00AE4624">
        <w:rPr>
          <w:lang w:val="en-US"/>
        </w:rPr>
        <w:t>INTRODUCTION</w:t>
      </w:r>
      <w:bookmarkEnd w:id="7"/>
    </w:p>
    <w:p w:rsidR="00F37B6A" w:rsidRPr="00AE4624" w:rsidRDefault="00F37B6A" w:rsidP="00F37B6A">
      <w:pPr>
        <w:pStyle w:val="Heading2"/>
        <w:rPr>
          <w:lang w:val="en-US"/>
        </w:rPr>
      </w:pPr>
      <w:bookmarkStart w:id="8" w:name="_Toc77239062"/>
      <w:r w:rsidRPr="00AE4624">
        <w:rPr>
          <w:lang w:val="en-US"/>
        </w:rPr>
        <w:t>Background</w:t>
      </w:r>
      <w:bookmarkEnd w:id="8"/>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9" w:name="__RefHeading___Toc2661_4245742492"/>
      <w:bookmarkStart w:id="10" w:name="_Toc67295258"/>
      <w:bookmarkStart w:id="11" w:name="_Toc77239063"/>
      <w:bookmarkEnd w:id="9"/>
      <w:r w:rsidRPr="00AE4624">
        <w:rPr>
          <w:lang w:val="en-US"/>
        </w:rPr>
        <w:lastRenderedPageBreak/>
        <w:t>Problem Formulation</w:t>
      </w:r>
      <w:bookmarkEnd w:id="10"/>
      <w:bookmarkEnd w:id="11"/>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2" w:name="__RefHeading___Toc321_4002521821"/>
      <w:bookmarkStart w:id="13" w:name="_Toc67295259"/>
      <w:bookmarkStart w:id="14" w:name="_Toc77239064"/>
      <w:bookmarkEnd w:id="12"/>
      <w:r w:rsidRPr="00AE4624">
        <w:rPr>
          <w:lang w:val="en-US"/>
        </w:rPr>
        <w:t>Scope</w:t>
      </w:r>
      <w:bookmarkEnd w:id="13"/>
      <w:bookmarkEnd w:id="14"/>
    </w:p>
    <w:p w:rsidR="002D7DE7" w:rsidRPr="00AE4624" w:rsidRDefault="00695C68" w:rsidP="003731DD">
      <w:pPr>
        <w:rPr>
          <w:lang w:val="en-US"/>
        </w:rPr>
      </w:pPr>
      <w:r w:rsidRPr="00AE4624">
        <w:rPr>
          <w:lang w:val="en-US"/>
        </w:rPr>
        <w:t xml:space="preserve">In this project, I implemented Learning vector quantization and Naive </w:t>
      </w:r>
      <w:r w:rsidR="00AE4624">
        <w:rPr>
          <w:lang w:val="en-US"/>
        </w:rPr>
        <w:t>B</w:t>
      </w:r>
      <w:r w:rsidRPr="00AE4624">
        <w:rPr>
          <w:lang w:val="en-US"/>
        </w:rPr>
        <w:t>ayes algorithms only for the data I used from https://www.kaggle.com/binaryjoker/airline-passenger-satisfaction. And also</w:t>
      </w:r>
      <w:r w:rsidR="00031665">
        <w:rPr>
          <w:lang w:val="en-US"/>
        </w:rPr>
        <w:t>,</w:t>
      </w:r>
      <w:r w:rsidRPr="00AE4624">
        <w:rPr>
          <w:lang w:val="en-US"/>
        </w:rPr>
        <w:t xml:space="preserve"> to find out a better algorithm, I use the accuracy parameter of each algorithm.</w:t>
      </w:r>
    </w:p>
    <w:p w:rsidR="002D7DE7" w:rsidRPr="00AE4624" w:rsidRDefault="003731DD" w:rsidP="00DD5859">
      <w:pPr>
        <w:pStyle w:val="Heading2"/>
        <w:rPr>
          <w:lang w:val="en-US"/>
        </w:rPr>
      </w:pPr>
      <w:bookmarkStart w:id="15" w:name="__RefHeading___Toc323_4002521821"/>
      <w:bookmarkStart w:id="16" w:name="_Toc67295260"/>
      <w:bookmarkStart w:id="17" w:name="_Toc77239065"/>
      <w:bookmarkEnd w:id="15"/>
      <w:r w:rsidRPr="00AE4624">
        <w:rPr>
          <w:lang w:val="en-US"/>
        </w:rPr>
        <w:t>O</w:t>
      </w:r>
      <w:r w:rsidR="002D7DE7" w:rsidRPr="00AE4624">
        <w:rPr>
          <w:lang w:val="en-US"/>
        </w:rPr>
        <w:t>bjective</w:t>
      </w:r>
      <w:bookmarkEnd w:id="16"/>
      <w:bookmarkEnd w:id="17"/>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8" w:name="_Toc77239066"/>
      <w:r w:rsidR="00F53DBB" w:rsidRPr="00AE4624">
        <w:rPr>
          <w:lang w:val="en-US"/>
        </w:rPr>
        <w:t>LITERATURE STUDY</w:t>
      </w:r>
      <w:bookmarkEnd w:id="18"/>
    </w:p>
    <w:p w:rsidR="00AE4624" w:rsidRPr="00AE4624" w:rsidRDefault="00AE4624" w:rsidP="00AE4624">
      <w:pPr>
        <w:rPr>
          <w:lang w:val="en-US"/>
        </w:rPr>
      </w:pPr>
      <w:r>
        <w:rPr>
          <w:lang w:val="en-US"/>
        </w:rPr>
        <w:t>Gorzalczany</w:t>
      </w:r>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r w:rsidR="00C91EAF">
        <w:rPr>
          <w:lang w:val="en-US"/>
        </w:rPr>
        <w:t xml:space="preserve">Hayadi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Unlike before, this time with around 130,000 data that becomes 70,000 after deleting the NaN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r w:rsidR="000A4E22">
        <w:rPr>
          <w:lang w:val="en-US"/>
        </w:rPr>
        <w:t xml:space="preserve">Wijayanto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r>
        <w:rPr>
          <w:lang w:val="en-US"/>
        </w:rPr>
        <w:t xml:space="preserve">Religia and Amali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Nugraha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Moewardi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Ginting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Prabowo et al. compared with the Kohonen Neural Network (KNN), while Ginting et al. combined with Self Organizing Kohonen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r w:rsidR="007D4172">
        <w:rPr>
          <w:lang w:val="en-US"/>
        </w:rPr>
        <w:t>K</w:t>
      </w:r>
      <w:r w:rsidRPr="00FF58A0">
        <w:rPr>
          <w:lang w:val="en-US"/>
        </w:rPr>
        <w:t xml:space="preserve">ohonen had 96% success for 1 second while LVQ was 100% for 2 seconds. Second with 40 patterns and 30x20 resolution with 95% Kohonen less than 1 second while LVQ 92.5% less than 1 second. The last test was 9 patterns with 100x100 resolution with 77.78% </w:t>
      </w:r>
      <w:r w:rsidR="00BE5E47">
        <w:rPr>
          <w:lang w:val="en-US"/>
        </w:rPr>
        <w:t>K</w:t>
      </w:r>
      <w:r w:rsidRPr="00FF58A0">
        <w:rPr>
          <w:lang w:val="en-US"/>
        </w:rPr>
        <w:t xml:space="preserve">ohonen for 2 seconds and LVQ 88.89% </w:t>
      </w:r>
      <w:r w:rsidRPr="00FF58A0">
        <w:rPr>
          <w:lang w:val="en-US"/>
        </w:rPr>
        <w:lastRenderedPageBreak/>
        <w:t>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Unlike previous comparisons or combinations, Meliawati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r>
        <w:rPr>
          <w:lang w:val="en-US"/>
        </w:rPr>
        <w:t xml:space="preserve">Samsir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Gorzalczany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Hayadi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Wijayanto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Religia and Amali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Nugraha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Ginting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combines LVQ with SOK for signature pattern recognition cases as well. For Meliawati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Samsir</w:t>
      </w:r>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19" w:name="_Toc77239067"/>
      <w:r w:rsidR="00F53DBB" w:rsidRPr="00AE4624">
        <w:rPr>
          <w:lang w:val="en-US"/>
        </w:rPr>
        <w:t>RESEARCH METHODOLOGY</w:t>
      </w:r>
      <w:bookmarkEnd w:id="19"/>
    </w:p>
    <w:p w:rsidR="00BA1FAD" w:rsidRDefault="00BA1FAD" w:rsidP="00BA1FAD">
      <w:pPr>
        <w:pStyle w:val="Heading2"/>
        <w:rPr>
          <w:lang w:val="en-US"/>
        </w:rPr>
      </w:pPr>
      <w:r>
        <w:rPr>
          <w:lang w:val="en-US"/>
        </w:rPr>
        <w:t>Data Collection</w:t>
      </w:r>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r>
        <w:rPr>
          <w:lang w:val="en-US"/>
        </w:rPr>
        <w:t>Algorithm</w:t>
      </w:r>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r>
        <w:rPr>
          <w:lang w:val="en-US"/>
        </w:rPr>
        <w:t>Coding</w:t>
      </w:r>
      <w:r w:rsidR="00B61680">
        <w:rPr>
          <w:lang w:val="en-US"/>
        </w:rPr>
        <w:t xml:space="preserve"> and Design</w:t>
      </w:r>
    </w:p>
    <w:p w:rsidR="00B61680" w:rsidRPr="00B61680" w:rsidRDefault="0087774E" w:rsidP="00B61680">
      <w:pPr>
        <w:rPr>
          <w:lang w:val="en-US"/>
        </w:rPr>
      </w:pPr>
      <w:r w:rsidRPr="0087774E">
        <w:rPr>
          <w:lang w:val="en-US"/>
        </w:rPr>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BA1FAD" w:rsidRDefault="00BA1FAD" w:rsidP="00BA1FAD">
      <w:pPr>
        <w:pStyle w:val="Heading2"/>
        <w:rPr>
          <w:lang w:val="en-US"/>
        </w:rPr>
      </w:pPr>
      <w:r>
        <w:rPr>
          <w:lang w:val="en-US"/>
        </w:rPr>
        <w:lastRenderedPageBreak/>
        <w:t>Analysis</w:t>
      </w:r>
      <w:bookmarkStart w:id="20" w:name="_GoBack"/>
      <w:bookmarkEnd w:id="20"/>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t>Analysis</w:t>
      </w:r>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3523BA">
            <w:pPr>
              <w:ind w:firstLine="0"/>
              <w:jc w:val="center"/>
              <w:rPr>
                <w:lang w:val="en-US"/>
              </w:rPr>
            </w:pPr>
            <w:r>
              <w:rPr>
                <w:lang w:val="en-US"/>
              </w:rPr>
              <w:t>Training Data</w:t>
            </w:r>
          </w:p>
        </w:tc>
        <w:tc>
          <w:tcPr>
            <w:tcW w:w="4110" w:type="dxa"/>
          </w:tcPr>
          <w:p w:rsidR="00C6433C" w:rsidRDefault="00C6433C" w:rsidP="003523BA">
            <w:pPr>
              <w:ind w:firstLine="0"/>
              <w:jc w:val="center"/>
              <w:rPr>
                <w:lang w:val="en-US"/>
              </w:rPr>
            </w:pPr>
            <w:r>
              <w:rPr>
                <w:lang w:val="en-US"/>
              </w:rPr>
              <w:t>Testing Data</w:t>
            </w:r>
          </w:p>
        </w:tc>
      </w:tr>
      <w:tr w:rsidR="00C6433C" w:rsidTr="003523BA">
        <w:tc>
          <w:tcPr>
            <w:tcW w:w="1555" w:type="dxa"/>
          </w:tcPr>
          <w:p w:rsidR="00C6433C" w:rsidRDefault="00C6433C" w:rsidP="003523BA">
            <w:pPr>
              <w:ind w:firstLine="0"/>
              <w:jc w:val="center"/>
              <w:rPr>
                <w:lang w:val="en-US"/>
              </w:rPr>
            </w:pPr>
            <w:r>
              <w:rPr>
                <w:lang w:val="en-US"/>
              </w:rPr>
              <w:t>I</w:t>
            </w:r>
          </w:p>
        </w:tc>
        <w:tc>
          <w:tcPr>
            <w:tcW w:w="3685" w:type="dxa"/>
          </w:tcPr>
          <w:p w:rsidR="00C6433C" w:rsidRDefault="00C6433C" w:rsidP="003523BA">
            <w:pPr>
              <w:ind w:firstLine="0"/>
              <w:jc w:val="center"/>
              <w:rPr>
                <w:lang w:val="en-US"/>
              </w:rPr>
            </w:pPr>
            <w:r>
              <w:rPr>
                <w:lang w:val="en-US"/>
              </w:rPr>
              <w:t>10%</w:t>
            </w:r>
          </w:p>
        </w:tc>
        <w:tc>
          <w:tcPr>
            <w:tcW w:w="4110" w:type="dxa"/>
          </w:tcPr>
          <w:p w:rsidR="00C6433C" w:rsidRDefault="00C6433C" w:rsidP="003523BA">
            <w:pPr>
              <w:ind w:firstLine="0"/>
              <w:jc w:val="center"/>
              <w:rPr>
                <w:lang w:val="en-US"/>
              </w:rPr>
            </w:pPr>
            <w:r>
              <w:rPr>
                <w:lang w:val="en-US"/>
              </w:rPr>
              <w:t>90%</w:t>
            </w:r>
          </w:p>
        </w:tc>
      </w:tr>
      <w:tr w:rsidR="00C6433C" w:rsidTr="003523BA">
        <w:tc>
          <w:tcPr>
            <w:tcW w:w="1555" w:type="dxa"/>
          </w:tcPr>
          <w:p w:rsidR="00C6433C" w:rsidRDefault="00C6433C" w:rsidP="003523BA">
            <w:pPr>
              <w:ind w:firstLine="0"/>
              <w:jc w:val="center"/>
              <w:rPr>
                <w:lang w:val="en-US"/>
              </w:rPr>
            </w:pPr>
            <w:r>
              <w:rPr>
                <w:lang w:val="en-US"/>
              </w:rPr>
              <w:t>II</w:t>
            </w:r>
          </w:p>
        </w:tc>
        <w:tc>
          <w:tcPr>
            <w:tcW w:w="3685" w:type="dxa"/>
          </w:tcPr>
          <w:p w:rsidR="00C6433C" w:rsidRDefault="00C6433C" w:rsidP="003523BA">
            <w:pPr>
              <w:ind w:firstLine="0"/>
              <w:jc w:val="center"/>
              <w:rPr>
                <w:lang w:val="en-US"/>
              </w:rPr>
            </w:pPr>
            <w:r>
              <w:rPr>
                <w:lang w:val="en-US"/>
              </w:rPr>
              <w:t>25%</w:t>
            </w:r>
          </w:p>
        </w:tc>
        <w:tc>
          <w:tcPr>
            <w:tcW w:w="4110" w:type="dxa"/>
          </w:tcPr>
          <w:p w:rsidR="00C6433C" w:rsidRDefault="00C6433C" w:rsidP="003523BA">
            <w:pPr>
              <w:ind w:firstLine="0"/>
              <w:jc w:val="center"/>
              <w:rPr>
                <w:lang w:val="en-US"/>
              </w:rPr>
            </w:pPr>
            <w:r>
              <w:rPr>
                <w:lang w:val="en-US"/>
              </w:rPr>
              <w:t>75%</w:t>
            </w:r>
          </w:p>
        </w:tc>
      </w:tr>
      <w:tr w:rsidR="00C6433C" w:rsidTr="003523BA">
        <w:tc>
          <w:tcPr>
            <w:tcW w:w="1555" w:type="dxa"/>
          </w:tcPr>
          <w:p w:rsidR="00C6433C" w:rsidRDefault="00C6433C" w:rsidP="003523BA">
            <w:pPr>
              <w:ind w:firstLine="0"/>
              <w:jc w:val="center"/>
              <w:rPr>
                <w:lang w:val="en-US"/>
              </w:rPr>
            </w:pPr>
            <w:r>
              <w:rPr>
                <w:lang w:val="en-US"/>
              </w:rPr>
              <w:t>III</w:t>
            </w:r>
          </w:p>
        </w:tc>
        <w:tc>
          <w:tcPr>
            <w:tcW w:w="3685" w:type="dxa"/>
          </w:tcPr>
          <w:p w:rsidR="00C6433C" w:rsidRDefault="00C6433C" w:rsidP="003523BA">
            <w:pPr>
              <w:ind w:firstLine="0"/>
              <w:jc w:val="center"/>
              <w:rPr>
                <w:lang w:val="en-US"/>
              </w:rPr>
            </w:pPr>
            <w:r>
              <w:rPr>
                <w:lang w:val="en-US"/>
              </w:rPr>
              <w:t>50%</w:t>
            </w:r>
          </w:p>
        </w:tc>
        <w:tc>
          <w:tcPr>
            <w:tcW w:w="4110" w:type="dxa"/>
          </w:tcPr>
          <w:p w:rsidR="00C6433C" w:rsidRDefault="00C6433C" w:rsidP="003523BA">
            <w:pPr>
              <w:ind w:firstLine="0"/>
              <w:jc w:val="center"/>
              <w:rPr>
                <w:lang w:val="en-US"/>
              </w:rPr>
            </w:pPr>
            <w:r>
              <w:rPr>
                <w:lang w:val="en-US"/>
              </w:rPr>
              <w:t>50%</w:t>
            </w:r>
          </w:p>
        </w:tc>
      </w:tr>
      <w:tr w:rsidR="00C6433C" w:rsidTr="003523BA">
        <w:tc>
          <w:tcPr>
            <w:tcW w:w="1555" w:type="dxa"/>
          </w:tcPr>
          <w:p w:rsidR="00C6433C" w:rsidRDefault="00C6433C" w:rsidP="003523BA">
            <w:pPr>
              <w:ind w:firstLine="0"/>
              <w:jc w:val="center"/>
              <w:rPr>
                <w:lang w:val="en-US"/>
              </w:rPr>
            </w:pPr>
            <w:r>
              <w:rPr>
                <w:lang w:val="en-US"/>
              </w:rPr>
              <w:t>IV</w:t>
            </w:r>
          </w:p>
        </w:tc>
        <w:tc>
          <w:tcPr>
            <w:tcW w:w="3685" w:type="dxa"/>
          </w:tcPr>
          <w:p w:rsidR="00C6433C" w:rsidRDefault="00C6433C" w:rsidP="003523BA">
            <w:pPr>
              <w:ind w:firstLine="0"/>
              <w:jc w:val="center"/>
              <w:rPr>
                <w:lang w:val="en-US"/>
              </w:rPr>
            </w:pPr>
            <w:r>
              <w:rPr>
                <w:lang w:val="en-US"/>
              </w:rPr>
              <w:t>75%</w:t>
            </w:r>
          </w:p>
        </w:tc>
        <w:tc>
          <w:tcPr>
            <w:tcW w:w="4110" w:type="dxa"/>
          </w:tcPr>
          <w:p w:rsidR="00C6433C" w:rsidRDefault="00C6433C" w:rsidP="003523BA">
            <w:pPr>
              <w:ind w:firstLine="0"/>
              <w:jc w:val="center"/>
              <w:rPr>
                <w:lang w:val="en-US"/>
              </w:rPr>
            </w:pPr>
            <w:r>
              <w:rPr>
                <w:lang w:val="en-US"/>
              </w:rPr>
              <w:t>25%</w:t>
            </w:r>
          </w:p>
        </w:tc>
      </w:tr>
      <w:tr w:rsidR="00C6433C" w:rsidTr="003523BA">
        <w:tc>
          <w:tcPr>
            <w:tcW w:w="1555" w:type="dxa"/>
          </w:tcPr>
          <w:p w:rsidR="00C6433C" w:rsidRDefault="00C6433C" w:rsidP="003523BA">
            <w:pPr>
              <w:ind w:firstLine="0"/>
              <w:jc w:val="center"/>
              <w:rPr>
                <w:lang w:val="en-US"/>
              </w:rPr>
            </w:pPr>
            <w:r>
              <w:rPr>
                <w:lang w:val="en-US"/>
              </w:rPr>
              <w:t>V</w:t>
            </w:r>
          </w:p>
        </w:tc>
        <w:tc>
          <w:tcPr>
            <w:tcW w:w="3685" w:type="dxa"/>
          </w:tcPr>
          <w:p w:rsidR="00C6433C" w:rsidRDefault="00C6433C" w:rsidP="003523BA">
            <w:pPr>
              <w:ind w:firstLine="0"/>
              <w:jc w:val="center"/>
              <w:rPr>
                <w:lang w:val="en-US"/>
              </w:rPr>
            </w:pPr>
            <w:r>
              <w:rPr>
                <w:lang w:val="en-US"/>
              </w:rPr>
              <w:t>90%</w:t>
            </w:r>
          </w:p>
        </w:tc>
        <w:tc>
          <w:tcPr>
            <w:tcW w:w="4110" w:type="dxa"/>
          </w:tcPr>
          <w:p w:rsidR="00C6433C" w:rsidRDefault="00C6433C" w:rsidP="003523BA">
            <w:pPr>
              <w:ind w:firstLine="0"/>
              <w:jc w:val="center"/>
              <w:rPr>
                <w:lang w:val="en-US"/>
              </w:rPr>
            </w:pPr>
            <w:r>
              <w:rPr>
                <w:lang w:val="en-US"/>
              </w:rPr>
              <w:t>10%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r>
        <w:rPr>
          <w:lang w:val="en-US"/>
        </w:rPr>
        <w:t>Make a Report</w:t>
      </w:r>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1" w:name="_Toc77239068"/>
      <w:bookmarkStart w:id="22" w:name="_Ref77239108"/>
      <w:bookmarkStart w:id="23" w:name="_Ref77239180"/>
      <w:bookmarkStart w:id="24" w:name="_Ref77239184"/>
      <w:bookmarkStart w:id="25" w:name="_Ref77239189"/>
      <w:bookmarkStart w:id="26" w:name="_Ref77239194"/>
      <w:r w:rsidR="00F53DBB" w:rsidRPr="00AE4624">
        <w:rPr>
          <w:lang w:val="en-US"/>
        </w:rPr>
        <w:t>ANALYSIS AND DESIGN</w:t>
      </w:r>
      <w:bookmarkEnd w:id="21"/>
      <w:bookmarkEnd w:id="22"/>
      <w:bookmarkEnd w:id="23"/>
      <w:bookmarkEnd w:id="24"/>
      <w:bookmarkEnd w:id="25"/>
      <w:bookmarkEnd w:id="26"/>
    </w:p>
    <w:p w:rsidR="00D66167" w:rsidRPr="00AE4624" w:rsidRDefault="00D66167" w:rsidP="00121B9C">
      <w:pPr>
        <w:pStyle w:val="Heading2"/>
        <w:rPr>
          <w:lang w:val="en-US"/>
        </w:rPr>
      </w:pPr>
      <w:bookmarkStart w:id="27" w:name="_Toc77239069"/>
      <w:r w:rsidRPr="00AE4624">
        <w:rPr>
          <w:lang w:val="en-US"/>
        </w:rPr>
        <w:t>Analysis</w:t>
      </w:r>
      <w:bookmarkEnd w:id="27"/>
    </w:p>
    <w:p w:rsidR="00D66167" w:rsidRPr="00AE4624" w:rsidRDefault="00D66167" w:rsidP="00D66167">
      <w:pPr>
        <w:rPr>
          <w:lang w:val="en-US"/>
        </w:rPr>
      </w:pPr>
      <w:r w:rsidRPr="00AE4624">
        <w:rPr>
          <w:lang w:val="en-US"/>
        </w:rPr>
        <w:t xml:space="preserve">Bab ini memberikan penjelasan tentang </w:t>
      </w:r>
      <w:r w:rsidR="00A621C4" w:rsidRPr="00AE4624">
        <w:rPr>
          <w:lang w:val="en-US"/>
        </w:rPr>
        <w:t xml:space="preserve">metode penyelesaian </w:t>
      </w:r>
      <w:r w:rsidRPr="00AE4624">
        <w:rPr>
          <w:lang w:val="en-US"/>
        </w:rPr>
        <w:t xml:space="preserve">masalah. </w:t>
      </w:r>
      <w:r w:rsidR="00191F34" w:rsidRPr="00AE4624">
        <w:rPr>
          <w:lang w:val="en-US"/>
        </w:rPr>
        <w:t>Jabarkan metode</w:t>
      </w:r>
      <w:r w:rsidRPr="00AE4624">
        <w:rPr>
          <w:lang w:val="en-US"/>
        </w:rPr>
        <w:t xml:space="preserve"> analisis</w:t>
      </w:r>
      <w:r w:rsidR="00191F34" w:rsidRPr="00AE4624">
        <w:rPr>
          <w:lang w:val="en-US"/>
        </w:rPr>
        <w:t xml:space="preserve"> dan metode yang anda gunakan untuk menyelesaikan permasalahan yang disajikan</w:t>
      </w:r>
      <w:r w:rsidRPr="00AE4624">
        <w:rPr>
          <w:lang w:val="en-US"/>
        </w:rPr>
        <w:t xml:space="preserve"> disajikan dalam bentuk yang rinci, bisa dalam bentuk narasi tapi bisa juga dalam bentuk diagram gambar. Penomoran diagram maupun tabel mengikuti penomoran chapter.</w:t>
      </w:r>
    </w:p>
    <w:p w:rsidR="00F55837" w:rsidRPr="00AE4624" w:rsidRDefault="00F55837" w:rsidP="00F55837">
      <w:pPr>
        <w:pStyle w:val="Heading2"/>
        <w:rPr>
          <w:lang w:val="en-US"/>
        </w:rPr>
      </w:pPr>
      <w:bookmarkStart w:id="28" w:name="_Ref77238851"/>
      <w:bookmarkStart w:id="29" w:name="_Toc77239070"/>
      <w:r w:rsidRPr="00AE4624">
        <w:rPr>
          <w:lang w:val="en-US"/>
        </w:rPr>
        <w:t>Penambahan Gambar, Judul Gambar, dan Penggunaan Gambar</w:t>
      </w:r>
      <w:bookmarkEnd w:id="28"/>
      <w:bookmarkEnd w:id="29"/>
    </w:p>
    <w:p w:rsidR="00D66167" w:rsidRPr="00AE4624" w:rsidRDefault="00D66167" w:rsidP="00D66167">
      <w:pPr>
        <w:rPr>
          <w:lang w:val="en-US"/>
        </w:rPr>
      </w:pPr>
      <w:r w:rsidRPr="00AE4624">
        <w:rPr>
          <w:lang w:val="en-US"/>
        </w:rPr>
        <w:t>Jika menggunakan diagram, letakkan di tengah dan gunakan fasilitas caption dari Libreoffice untuk memberikan keterangan gambar tersebut di bagian bawah</w:t>
      </w:r>
      <w:r w:rsidR="0027430F" w:rsidRPr="00AE4624">
        <w:rPr>
          <w:lang w:val="en-US"/>
        </w:rPr>
        <w:t xml:space="preserve"> gambar</w:t>
      </w:r>
      <w:r w:rsidRPr="00AE4624">
        <w:rPr>
          <w:lang w:val="en-US"/>
        </w:rPr>
        <w:t>.</w:t>
      </w:r>
    </w:p>
    <w:p w:rsidR="00D66167" w:rsidRPr="00AE4624" w:rsidRDefault="00D66167" w:rsidP="00D66167">
      <w:pPr>
        <w:pStyle w:val="Figure"/>
        <w:rPr>
          <w:lang w:val="en-US"/>
        </w:rPr>
      </w:pPr>
      <w:r w:rsidRPr="00AE4624">
        <w:rPr>
          <w:lang w:val="en-US"/>
        </w:rPr>
        <w:drawing>
          <wp:inline distT="0" distB="0" distL="0" distR="0" wp14:anchorId="403034B5" wp14:editId="7E8272EF">
            <wp:extent cx="1990725" cy="20158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981" cy="2035321"/>
                    </a:xfrm>
                    <a:prstGeom prst="rect">
                      <a:avLst/>
                    </a:prstGeom>
                  </pic:spPr>
                </pic:pic>
              </a:graphicData>
            </a:graphic>
          </wp:inline>
        </w:drawing>
      </w:r>
    </w:p>
    <w:p w:rsidR="00D66167" w:rsidRPr="00AE4624" w:rsidRDefault="00121B9C" w:rsidP="00D66167">
      <w:pPr>
        <w:pStyle w:val="FigureCaption"/>
        <w:rPr>
          <w:lang w:val="en-US"/>
        </w:rPr>
      </w:pPr>
      <w:bookmarkStart w:id="30" w:name="_Toc77239080"/>
      <w:r w:rsidRPr="00AE4624">
        <w:rPr>
          <w:lang w:val="en-US"/>
        </w:rPr>
        <w:t>Diagram Analisis Masalah (Figure Caption)</w:t>
      </w:r>
      <w:bookmarkEnd w:id="30"/>
    </w:p>
    <w:p w:rsidR="00B06B11" w:rsidRPr="00AE4624" w:rsidRDefault="00B06B11" w:rsidP="00B06B11">
      <w:pPr>
        <w:rPr>
          <w:shd w:val="clear" w:color="auto" w:fill="FFFFFF"/>
          <w:lang w:val="en-US"/>
        </w:rPr>
      </w:pPr>
      <w:r w:rsidRPr="00AE4624">
        <w:rPr>
          <w:shd w:val="clear" w:color="auto" w:fill="FFFFFF"/>
          <w:lang w:val="en-US"/>
        </w:rPr>
        <w:t>Gambar menggunakan mode “in line text”. Dibawah gambar harus diberikan judul gambar yang berisi nomor gambar dan judul dari gambar yang ditampilkan. Untuk mempermudah dan menyeragamkan antar artikel, gunakan style “Figure” dan diikuti dengan judul gambar</w:t>
      </w:r>
      <w:r w:rsidR="0027430F" w:rsidRPr="00AE4624">
        <w:rPr>
          <w:shd w:val="clear" w:color="auto" w:fill="FFFFFF"/>
          <w:lang w:val="en-US"/>
        </w:rPr>
        <w:t>.</w:t>
      </w:r>
      <w:r w:rsidRPr="00AE4624">
        <w:rPr>
          <w:shd w:val="clear" w:color="auto" w:fill="FFFFFF"/>
          <w:lang w:val="en-US"/>
        </w:rPr>
        <w:t xml:space="preserve"> </w:t>
      </w:r>
    </w:p>
    <w:p w:rsidR="0027430F" w:rsidRPr="00AE4624" w:rsidRDefault="0027430F" w:rsidP="0027430F">
      <w:pPr>
        <w:rPr>
          <w:shd w:val="clear" w:color="auto" w:fill="FFFFFF"/>
          <w:lang w:val="en-US"/>
        </w:rPr>
      </w:pPr>
      <w:r w:rsidRPr="00AE4624">
        <w:rPr>
          <w:shd w:val="clear" w:color="auto" w:fill="FFFFFF"/>
          <w:lang w:val="en-US"/>
        </w:rPr>
        <w:t xml:space="preserve">Judul gambar ditulis menggunakan huruf kapital untuk setiap kata, menyesuaikan dengan tata cara penulisan judul Bahasa Inggris. Judul gambar menggunakan style “Caption Figure” yang ditempatkan di bawah dari gambar. </w:t>
      </w:r>
    </w:p>
    <w:p w:rsidR="00B06B11" w:rsidRPr="00AE4624" w:rsidRDefault="00B06B11" w:rsidP="00B06B11">
      <w:pPr>
        <w:rPr>
          <w:shd w:val="clear" w:color="auto" w:fill="FFFFFF"/>
          <w:lang w:val="en-US"/>
        </w:rPr>
      </w:pPr>
      <w:r w:rsidRPr="00AE4624">
        <w:rPr>
          <w:shd w:val="clear" w:color="auto" w:fill="FFFFFF"/>
          <w:lang w:val="en-US"/>
        </w:rPr>
        <w:lastRenderedPageBreak/>
        <w:t xml:space="preserve">Setiap gambar harus dibahas dalam bentuk tulisan dan digunakan sebagai referensi. Sebagai contoh, model pada </w:t>
      </w:r>
      <w:r w:rsidRPr="00AE4624">
        <w:rPr>
          <w:shd w:val="clear" w:color="auto" w:fill="FFFFFF"/>
          <w:lang w:val="en-US"/>
        </w:rPr>
        <w:fldChar w:fldCharType="begin"/>
      </w:r>
      <w:r w:rsidRPr="00AE4624">
        <w:rPr>
          <w:shd w:val="clear" w:color="auto" w:fill="FFFFFF"/>
          <w:lang w:val="en-US"/>
        </w:rPr>
        <w:instrText xml:space="preserve"> REF _Ref64365863 \r \h </w:instrText>
      </w:r>
      <w:r w:rsidRPr="00AE4624">
        <w:rPr>
          <w:shd w:val="clear" w:color="auto" w:fill="FFFFFF"/>
          <w:lang w:val="en-US"/>
        </w:rPr>
      </w:r>
      <w:r w:rsidRPr="00AE4624">
        <w:rPr>
          <w:shd w:val="clear" w:color="auto" w:fill="FFFFFF"/>
          <w:lang w:val="en-US"/>
        </w:rPr>
        <w:fldChar w:fldCharType="separate"/>
      </w:r>
      <w:r w:rsidR="0055305D" w:rsidRPr="00AE4624">
        <w:rPr>
          <w:shd w:val="clear" w:color="auto" w:fill="FFFFFF"/>
          <w:lang w:val="en-US"/>
        </w:rPr>
        <w:t>Figure 5.2</w:t>
      </w:r>
      <w:r w:rsidRPr="00AE4624">
        <w:rPr>
          <w:shd w:val="clear" w:color="auto" w:fill="FFFFFF"/>
          <w:lang w:val="en-US"/>
        </w:rPr>
        <w:fldChar w:fldCharType="end"/>
      </w:r>
      <w:r w:rsidRPr="00AE4624">
        <w:rPr>
          <w:shd w:val="clear" w:color="auto" w:fill="FFFFFF"/>
          <w:lang w:val="en-US"/>
        </w:rPr>
        <w:t xml:space="preserve">, adalah model generatif untuk teks yang akan diperbincangkan lebih dalam dalam penelitian ini </w:t>
      </w:r>
      <w:r w:rsidRPr="00AE4624">
        <w:rPr>
          <w:shd w:val="clear" w:color="auto" w:fill="FFFFFF"/>
          <w:lang w:val="en-US"/>
        </w:rPr>
        <w:fldChar w:fldCharType="begin"/>
      </w:r>
      <w:r w:rsidR="00140C13">
        <w:rPr>
          <w:shd w:val="clear" w:color="auto" w:fill="FFFFFF"/>
          <w:lang w:val="en-US"/>
        </w:rPr>
        <w:instrText xml:space="preserve"> ADDIN ZOTERO_ITEM CSL_CITATION {"citationID":"vQ7nofiZ","properties":{"formattedCitation":"[11]","plainCitation":"[11]","noteIndex":0},"citationItems":[{"id":"H52nF4xm/e9OCqzT1","uris":["http://zotero.org/users/local/WmF3PlXk/items/ELWQPRWN"],"uri":["http://zotero.org/users/local/WmF3PlXk/items/ELWQPRWN"],"itemData":{"id":160,"type":"article-journal","abstract":"Generic generation and manipulation of text is challenging and has limited success compared to recent deep generative modeling in visual domain. This paper aims at generating plausible natural language sentences, whose attributes are dynamically controlled by learning disentangled latent representations with designated semantics. We propose a new neural generative model which combines variational auto-encoders and holistic attribute discriminators for effective imposition of semantic structures. With differentiable approximation to discrete text samples, explicit constraints on independent attribute controls, and efficient collaborative learning of generator and discriminators, our model learns highly interpretable representations from even only word annotations, and produces realistic sentences with desired attributes. Quantitative evaluation validates the accuracy of sentence and attribute generation.","container-title":"arXiv:1703.00955 [cs, stat]","note":"arXiv: 1703.00955","source":"arXiv.org","title":"Toward Controlled Generation of Text","URL":"http://arxiv.org/abs/1703.00955","author":[{"family":"Hu","given":"Zhiting"},{"family":"Yang","given":"Zichao"},{"family":"Liang","given":"Xiaodan"},{"family":"Salakhutdinov","given":"Ruslan"},{"family":"Xing","given":"Eric P."}],"accessed":{"date-parts":[["2021",2,11]]},"issued":{"date-parts":[["2018",9,12]]}}}],"schema":"https://github.com/citation-style-language/schema/raw/master/csl-citation.json"} </w:instrText>
      </w:r>
      <w:r w:rsidRPr="00AE4624">
        <w:rPr>
          <w:shd w:val="clear" w:color="auto" w:fill="FFFFFF"/>
          <w:lang w:val="en-US"/>
        </w:rPr>
        <w:fldChar w:fldCharType="separate"/>
      </w:r>
      <w:r w:rsidR="00140C13" w:rsidRPr="00140C13">
        <w:t>[11]</w:t>
      </w:r>
      <w:r w:rsidRPr="00AE4624">
        <w:rPr>
          <w:shd w:val="clear" w:color="auto" w:fill="FFFFFF"/>
          <w:lang w:val="en-US"/>
        </w:rPr>
        <w:fldChar w:fldCharType="end"/>
      </w:r>
      <w:r w:rsidRPr="00AE4624">
        <w:rPr>
          <w:shd w:val="clear" w:color="auto" w:fill="FFFFFF"/>
          <w:lang w:val="en-US"/>
        </w:rPr>
        <w:t>.</w:t>
      </w:r>
    </w:p>
    <w:p w:rsidR="00B06B11" w:rsidRPr="00AE4624" w:rsidRDefault="00B06B11" w:rsidP="00B06B11">
      <w:pPr>
        <w:pStyle w:val="Figure"/>
        <w:rPr>
          <w:shd w:val="clear" w:color="auto" w:fill="FFFFFF"/>
          <w:lang w:val="en-US"/>
        </w:rPr>
      </w:pPr>
      <w:r w:rsidRPr="00AE4624">
        <w:rPr>
          <w:lang w:val="en-US"/>
        </w:rPr>
        <mc:AlternateContent>
          <mc:Choice Requires="wpc">
            <w:drawing>
              <wp:inline distT="0" distB="0" distL="0" distR="0" wp14:anchorId="3E9C0DB5" wp14:editId="70A99A3A">
                <wp:extent cx="5958840" cy="1818431"/>
                <wp:effectExtent l="19050" t="19050" r="2286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93"/>
                            <a:ext cx="3535808" cy="1476739"/>
                          </a:xfrm>
                          <a:prstGeom prst="rect">
                            <a:avLst/>
                          </a:prstGeom>
                          <a:ln>
                            <a:solidFill>
                              <a:schemeClr val="tx1"/>
                            </a:solidFill>
                          </a:ln>
                        </pic:spPr>
                      </pic:pic>
                      <pic:pic xmlns:pic="http://schemas.openxmlformats.org/drawingml/2006/picture">
                        <pic:nvPicPr>
                          <pic:cNvPr id="7" name="Picture 7"/>
                          <pic:cNvPicPr/>
                        </pic:nvPicPr>
                        <pic:blipFill>
                          <a:blip r:embed="rId12"/>
                          <a:stretch>
                            <a:fillRect/>
                          </a:stretch>
                        </pic:blipFill>
                        <pic:spPr>
                          <a:xfrm>
                            <a:off x="3700195" y="51"/>
                            <a:ext cx="2254117" cy="1491914"/>
                          </a:xfrm>
                          <a:prstGeom prst="rect">
                            <a:avLst/>
                          </a:prstGeom>
                          <a:ln>
                            <a:solidFill>
                              <a:schemeClr val="tx1"/>
                            </a:solidFill>
                          </a:ln>
                        </pic:spPr>
                      </pic:pic>
                      <wps:wsp>
                        <wps:cNvPr id="10" name="Text Box 10"/>
                        <wps:cNvSpPr txBox="1"/>
                        <wps:spPr>
                          <a:xfrm>
                            <a:off x="1438382" y="1530861"/>
                            <a:ext cx="513708" cy="251913"/>
                          </a:xfrm>
                          <a:prstGeom prst="rect">
                            <a:avLst/>
                          </a:prstGeom>
                          <a:noFill/>
                          <a:ln w="6350">
                            <a:noFill/>
                          </a:ln>
                        </wps:spPr>
                        <wps:txbx>
                          <w:txbxContent>
                            <w:p w:rsidR="00420808" w:rsidRPr="00010EB9" w:rsidRDefault="00420808" w:rsidP="00B06B11">
                              <w:pPr>
                                <w:pStyle w:val="Caption"/>
                                <w:rPr>
                                  <w:b/>
                                  <w:bCs/>
                                  <w:i w:val="0"/>
                                  <w:iCs w:val="0"/>
                                </w:rPr>
                              </w:pPr>
                              <w:r w:rsidRPr="00010EB9">
                                <w:rPr>
                                  <w:b/>
                                  <w:bCs/>
                                  <w:i w:val="0"/>
                                  <w:iCs w:val="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4336910" y="1491961"/>
                            <a:ext cx="1042624" cy="251638"/>
                          </a:xfrm>
                          <a:prstGeom prst="rect">
                            <a:avLst/>
                          </a:prstGeom>
                          <a:noFill/>
                          <a:ln w="6350">
                            <a:noFill/>
                          </a:ln>
                        </wps:spPr>
                        <wps:txbx>
                          <w:txbxContent>
                            <w:p w:rsidR="00420808" w:rsidRPr="00F55837" w:rsidRDefault="00420808" w:rsidP="00F55837">
                              <w:pPr>
                                <w:pStyle w:val="nostyle"/>
                                <w:jc w:val="center"/>
                              </w:pPr>
                              <w:r w:rsidRPr="00F55837">
                                <w:rPr>
                                  <w:rStyle w:val="CaptionChar"/>
                                  <w:i w:val="0"/>
                                  <w:iCs w:val="0"/>
                                  <w:color w:val="auto"/>
                                  <w:sz w:val="24"/>
                                  <w:szCs w:val="24"/>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0"/>
                        <wps:cNvSpPr txBox="1"/>
                        <wps:spPr>
                          <a:xfrm>
                            <a:off x="1103026" y="1476838"/>
                            <a:ext cx="1042035" cy="251460"/>
                          </a:xfrm>
                          <a:prstGeom prst="rect">
                            <a:avLst/>
                          </a:prstGeom>
                          <a:noFill/>
                          <a:ln w="6350">
                            <a:noFill/>
                          </a:ln>
                        </wps:spPr>
                        <wps:txbx>
                          <w:txbxContent>
                            <w:p w:rsidR="00420808" w:rsidRPr="00F55837" w:rsidRDefault="00420808" w:rsidP="00F55837">
                              <w:pPr>
                                <w:pStyle w:val="nostyle"/>
                                <w:jc w:val="center"/>
                              </w:pPr>
                              <w:r w:rsidRPr="00F55837">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9C0DB5" id="Canvas 5" o:spid="_x0000_s1026" editas="canvas" style="width:469.2pt;height:143.2pt;mso-position-horizontal-relative:char;mso-position-vertical-relative:line" coordsize="59588,18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88;height:18180;visibility:visible;mso-wrap-style:square" filled="t">
                  <v:fill o:detectmouseclick="t"/>
                  <v:path o:connecttype="none"/>
                </v:shape>
                <v:shape id="Picture 6" o:spid="_x0000_s1028" type="#_x0000_t75" style="position:absolute;width:35358;height:14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" stroked="t" strokecolor="black [3213]">
                  <v:imagedata r:id="rId13" o:title=""/>
                </v:shape>
                <v:shape id="Picture 7" o:spid="_x0000_s1029" type="#_x0000_t75" style="position:absolute;left:37001;width:22542;height:14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" stroked="t" strokecolor="black [3213]">
                  <v:imagedata r:id="rId14" o:title=""/>
                </v:shape>
                <v:shapetype id="_x0000_t202" coordsize="21600,21600" o:spt="202" path="m,l,21600r21600,l21600,xe">
                  <v:stroke joinstyle="miter"/>
                  <v:path gradientshapeok="t" o:connecttype="rect"/>
                </v:shapetype>
                <v:shape id="Text Box 10" o:spid="_x0000_s1030" type="#_x0000_t202" style="position:absolute;left:14383;top:15308;width:5137;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420808" w:rsidRPr="00010EB9" w:rsidRDefault="00420808" w:rsidP="00B06B11">
                        <w:pPr>
                          <w:pStyle w:val="Caption"/>
                          <w:rPr>
                            <w:b/>
                            <w:bCs/>
                            <w:i w:val="0"/>
                            <w:iCs w:val="0"/>
                          </w:rPr>
                        </w:pPr>
                        <w:r w:rsidRPr="00010EB9">
                          <w:rPr>
                            <w:b/>
                            <w:bCs/>
                            <w:i w:val="0"/>
                            <w:iCs w:val="0"/>
                          </w:rPr>
                          <w:t>(a)</w:t>
                        </w:r>
                      </w:p>
                    </w:txbxContent>
                  </v:textbox>
                </v:shape>
                <v:shape id="Text Box 10" o:spid="_x0000_s1031" type="#_x0000_t202" style="position:absolute;left:43369;top:14919;width:10426;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420808" w:rsidRPr="00F55837" w:rsidRDefault="00420808" w:rsidP="00F55837">
                        <w:pPr>
                          <w:pStyle w:val="nostyle"/>
                          <w:jc w:val="center"/>
                        </w:pPr>
                        <w:r w:rsidRPr="00F55837">
                          <w:rPr>
                            <w:rStyle w:val="CaptionChar"/>
                            <w:i w:val="0"/>
                            <w:iCs w:val="0"/>
                            <w:color w:val="auto"/>
                            <w:sz w:val="24"/>
                            <w:szCs w:val="24"/>
                          </w:rPr>
                          <w:t>(b)</w:t>
                        </w:r>
                      </w:p>
                    </w:txbxContent>
                  </v:textbox>
                </v:shape>
                <v:shape id="Text Box 10" o:spid="_x0000_s1032" type="#_x0000_t202" style="position:absolute;left:11030;top:14768;width:1042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420808" w:rsidRPr="00F55837" w:rsidRDefault="00420808" w:rsidP="00F55837">
                        <w:pPr>
                          <w:pStyle w:val="nostyle"/>
                          <w:jc w:val="center"/>
                        </w:pPr>
                        <w:r w:rsidRPr="00F55837">
                          <w:t>(a)</w:t>
                        </w:r>
                      </w:p>
                    </w:txbxContent>
                  </v:textbox>
                </v:shape>
                <w10:anchorlock/>
              </v:group>
            </w:pict>
          </mc:Fallback>
        </mc:AlternateContent>
      </w:r>
    </w:p>
    <w:p w:rsidR="00B06B11" w:rsidRPr="00AE4624" w:rsidRDefault="00B06B11" w:rsidP="00B06B11">
      <w:pPr>
        <w:pStyle w:val="FigureCaption"/>
        <w:rPr>
          <w:lang w:val="en-US"/>
        </w:rPr>
      </w:pPr>
      <w:bookmarkStart w:id="31" w:name="_Toc77239081"/>
      <w:bookmarkStart w:id="32" w:name="_Ref64365863"/>
      <w:r w:rsidRPr="00AE4624">
        <w:rPr>
          <w:lang w:val="en-US"/>
        </w:rPr>
        <w:t xml:space="preserve">(a) Model DCGAN </w:t>
      </w:r>
      <w:r w:rsidRPr="00AE4624">
        <w:rPr>
          <w:lang w:val="en-US"/>
        </w:rPr>
        <w:fldChar w:fldCharType="begin"/>
      </w:r>
      <w:r w:rsidR="00140C13">
        <w:rPr>
          <w:lang w:val="en-US"/>
        </w:rPr>
        <w:instrText xml:space="preserve"> ADDIN ZOTERO_ITEM CSL_CITATION {"citationID":"Vwr9rkMf","properties":{"formattedCitation":"[12]","plainCitation":"[12]","noteIndex":0},"citationItems":[{"id":"H52nF4xm/ix0eNnb4","uris":["http://zotero.org/users/local/WmF3PlXk/items/V5VUQBLX"],"uri":["http://zotero.org/users/local/WmF3PlXk/items/V5VUQBLX"],"itemData":{"id":169,"type":"article-journal","abstrac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representations.","container-title":"arXiv:1511.06434 [cs]","note":"arXiv: 1511.06434","source":"arXiv.org","title":"Unsupervised Representation Learning with Deep Convolutional Generative Adversarial Networks","URL":"http://arxiv.org/abs/1511.06434","author":[{"family":"Radford","given":"Alec"},{"family":"Metz","given":"Luke"},{"family":"Chintala","given":"Soumith"}],"accessed":{"date-parts":[["2021",2,16]]},"issued":{"date-parts":[["2016",1,7]]}}}],"schema":"https://github.com/citation-style-language/schema/raw/master/csl-citation.json"} </w:instrText>
      </w:r>
      <w:r w:rsidRPr="00AE4624">
        <w:rPr>
          <w:lang w:val="en-US"/>
        </w:rPr>
        <w:fldChar w:fldCharType="separate"/>
      </w:r>
      <w:r w:rsidR="00140C13" w:rsidRPr="00140C13">
        <w:t>[12]</w:t>
      </w:r>
      <w:r w:rsidRPr="00AE4624">
        <w:rPr>
          <w:lang w:val="en-US"/>
        </w:rPr>
        <w:fldChar w:fldCharType="end"/>
      </w:r>
      <w:r w:rsidRPr="00AE4624">
        <w:rPr>
          <w:lang w:val="en-US"/>
        </w:rPr>
        <w:t xml:space="preserve"> dan (b) Model VAE </w:t>
      </w:r>
      <w:r w:rsidRPr="00AE4624">
        <w:rPr>
          <w:lang w:val="en-US"/>
        </w:rPr>
        <w:fldChar w:fldCharType="begin"/>
      </w:r>
      <w:r w:rsidR="00140C13">
        <w:rPr>
          <w:lang w:val="en-US"/>
        </w:rPr>
        <w:instrText xml:space="preserve"> ADDIN ZOTERO_ITEM CSL_CITATION {"citationID":"PlR2CyeP","properties":{"formattedCitation":"[13]","plainCitation":"[13]","noteIndex":0},"citationItems":[{"id":"H52nF4xm/SpF4HpTP","uris":["http://zotero.org/users/local/WmF3PlXk/items/9RY7CTPT"],"uri":["http://zotero.org/users/local/WmF3PlXk/items/9RY7CTPT"],"itemData":{"id":167,"type":"webpage","abstract":"Building, step by step, the reasoning that leads to VAEs.","container-title":"Medium","language":"en","title":"Understanding Variational Autoencoders (VAEs)","URL":"https://towardsdatascience.com/understanding-variational-autoencoders-vaes-f70510919f73","author":[{"family":"Rocca","given":"Joseph"}],"accessed":{"date-parts":[["2021",2,16]]},"issued":{"date-parts":[["2020",7,7]]}}}],"schema":"https://github.com/citation-style-language/schema/raw/master/csl-citation.json"} </w:instrText>
      </w:r>
      <w:r w:rsidRPr="00AE4624">
        <w:rPr>
          <w:lang w:val="en-US"/>
        </w:rPr>
        <w:fldChar w:fldCharType="separate"/>
      </w:r>
      <w:bookmarkEnd w:id="31"/>
      <w:r w:rsidR="00140C13" w:rsidRPr="00140C13">
        <w:t>[13]</w:t>
      </w:r>
      <w:r w:rsidRPr="00AE4624">
        <w:rPr>
          <w:lang w:val="en-US"/>
        </w:rPr>
        <w:fldChar w:fldCharType="end"/>
      </w:r>
      <w:bookmarkEnd w:id="32"/>
    </w:p>
    <w:p w:rsidR="00B06B11" w:rsidRPr="00AE4624" w:rsidRDefault="00B06B11" w:rsidP="00B06B11">
      <w:pPr>
        <w:rPr>
          <w:lang w:val="en-US"/>
        </w:rPr>
      </w:pPr>
      <w:r w:rsidRPr="00AE4624">
        <w:rPr>
          <w:lang w:val="en-US"/>
        </w:rPr>
        <w:t xml:space="preserve">Dalam satu baris hanya diperkenankan 1 buah judul gambar (tidak boleh ada 2 judul gambar yang tampil berurutan). Dalam kasus anda perlu menampilkan beberapa gambar secara beruntutan, sebaiknya jadikan beberapa gambar tersebut menjadi satu dan berikan keterangan pada judul gambar serta berikan border warna hitam untuk memisahkan antara gambar satu dengan lainnya. Sebagai contoh pada </w:t>
      </w:r>
      <w:r w:rsidRPr="00AE4624">
        <w:rPr>
          <w:lang w:val="en-US"/>
        </w:rPr>
        <w:fldChar w:fldCharType="begin"/>
      </w:r>
      <w:r w:rsidRPr="00AE4624">
        <w:rPr>
          <w:lang w:val="en-US"/>
        </w:rPr>
        <w:instrText xml:space="preserve"> REF _Ref64365863 \r \h </w:instrText>
      </w:r>
      <w:r w:rsidRPr="00AE4624">
        <w:rPr>
          <w:lang w:val="en-US"/>
        </w:rPr>
      </w:r>
      <w:r w:rsidRPr="00AE4624">
        <w:rPr>
          <w:lang w:val="en-US"/>
        </w:rPr>
        <w:fldChar w:fldCharType="separate"/>
      </w:r>
      <w:r w:rsidR="0055305D" w:rsidRPr="00AE4624">
        <w:rPr>
          <w:lang w:val="en-US"/>
        </w:rPr>
        <w:t>Figure 5.2</w:t>
      </w:r>
      <w:r w:rsidRPr="00AE4624">
        <w:rPr>
          <w:lang w:val="en-US"/>
        </w:rPr>
        <w:fldChar w:fldCharType="end"/>
      </w:r>
      <w:r w:rsidRPr="00AE4624">
        <w:rPr>
          <w:lang w:val="en-US"/>
        </w:rPr>
        <w:fldChar w:fldCharType="begin"/>
      </w:r>
      <w:r w:rsidRPr="00AE4624">
        <w:rPr>
          <w:lang w:val="en-US"/>
        </w:rPr>
        <w:instrText xml:space="preserve"> REF _Ref64365863 \r \h </w:instrText>
      </w:r>
      <w:r w:rsidRPr="00AE4624">
        <w:rPr>
          <w:lang w:val="en-US"/>
        </w:rPr>
      </w:r>
      <w:r w:rsidRPr="00AE4624">
        <w:rPr>
          <w:lang w:val="en-US"/>
        </w:rPr>
        <w:fldChar w:fldCharType="separate"/>
      </w:r>
      <w:r w:rsidR="0055305D" w:rsidRPr="00AE4624">
        <w:rPr>
          <w:lang w:val="en-US"/>
        </w:rPr>
        <w:t>Figure 5.2</w:t>
      </w:r>
      <w:r w:rsidRPr="00AE4624">
        <w:rPr>
          <w:lang w:val="en-US"/>
        </w:rPr>
        <w:fldChar w:fldCharType="end"/>
      </w:r>
      <w:r w:rsidRPr="00AE4624">
        <w:rPr>
          <w:lang w:val="en-US"/>
        </w:rPr>
        <w:t xml:space="preserve">(a) adalah model </w:t>
      </w:r>
      <w:r w:rsidRPr="00AE4624">
        <w:rPr>
          <w:i/>
          <w:iCs/>
          <w:lang w:val="en-US"/>
        </w:rPr>
        <w:t>generative adversarial network</w:t>
      </w:r>
      <w:r w:rsidRPr="00AE4624">
        <w:rPr>
          <w:lang w:val="en-US"/>
        </w:rPr>
        <w:t xml:space="preserve"> yang merupakan model generatif yang mampu menghasilkan gambar yang realistis </w:t>
      </w:r>
      <w:r w:rsidRPr="00AE4624">
        <w:rPr>
          <w:lang w:val="en-US"/>
        </w:rPr>
        <w:fldChar w:fldCharType="begin"/>
      </w:r>
      <w:r w:rsidR="00140C13">
        <w:rPr>
          <w:lang w:val="en-US"/>
        </w:rPr>
        <w:instrText xml:space="preserve"> ADDIN ZOTERO_ITEM CSL_CITATION {"citationID":"NWFznSdb","properties":{"formattedCitation":"[14]","plainCitation":"[14]","noteIndex":0},"citationItems":[{"id":"H52nF4xm/pfePF99S","uris":["http://zotero.org/users/local/WmF3PlXk/items/T9TWJMKY"],"uri":["http://zotero.org/users/local/WmF3PlXk/items/T9TWJMKY"],"itemData":{"id":163,"type":"article-journal","abstrac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samples.","container-title":"arXiv:1406.2661 [cs, stat]","note":"arXiv: 1406.2661","source":"arXiv.org","title":"Generative Adversarial Networks","URL":"http://arxiv.org/abs/1406.2661","author":[{"family":"Goodfellow","given":"Ian J."},{"family":"Pouget-Abadie","given":"Jean"},{"family":"Mirza","given":"Mehdi"},{"family":"Xu","given":"Bing"},{"family":"Warde-Farley","given":"David"},{"family":"Ozair","given":"Sherjil"},{"family":"Courville","given":"Aaron"},{"family":"Bengio","given":"Yoshua"}],"accessed":{"date-parts":[["2021",2,16]]},"issued":{"date-parts":[["2014",6,10]]}}}],"schema":"https://github.com/citation-style-language/schema/raw/master/csl-citation.json"} </w:instrText>
      </w:r>
      <w:r w:rsidRPr="00AE4624">
        <w:rPr>
          <w:lang w:val="en-US"/>
        </w:rPr>
        <w:fldChar w:fldCharType="separate"/>
      </w:r>
      <w:r w:rsidR="00140C13" w:rsidRPr="00140C13">
        <w:t>[14]</w:t>
      </w:r>
      <w:r w:rsidRPr="00AE4624">
        <w:rPr>
          <w:lang w:val="en-US"/>
        </w:rPr>
        <w:fldChar w:fldCharType="end"/>
      </w:r>
      <w:r w:rsidRPr="00AE4624">
        <w:rPr>
          <w:lang w:val="en-US"/>
        </w:rPr>
        <w:t xml:space="preserve">, sedangkan pada </w:t>
      </w:r>
      <w:r w:rsidRPr="00AE4624">
        <w:rPr>
          <w:lang w:val="en-US"/>
        </w:rPr>
        <w:fldChar w:fldCharType="begin"/>
      </w:r>
      <w:r w:rsidRPr="00AE4624">
        <w:rPr>
          <w:lang w:val="en-US"/>
        </w:rPr>
        <w:instrText xml:space="preserve"> REF _Ref64365863 \r \h </w:instrText>
      </w:r>
      <w:r w:rsidRPr="00AE4624">
        <w:rPr>
          <w:lang w:val="en-US"/>
        </w:rPr>
      </w:r>
      <w:r w:rsidRPr="00AE4624">
        <w:rPr>
          <w:lang w:val="en-US"/>
        </w:rPr>
        <w:fldChar w:fldCharType="separate"/>
      </w:r>
      <w:r w:rsidR="0055305D" w:rsidRPr="00AE4624">
        <w:rPr>
          <w:lang w:val="en-US"/>
        </w:rPr>
        <w:t>Figure 5.2</w:t>
      </w:r>
      <w:r w:rsidRPr="00AE4624">
        <w:rPr>
          <w:lang w:val="en-US"/>
        </w:rPr>
        <w:fldChar w:fldCharType="end"/>
      </w:r>
      <w:r w:rsidRPr="00AE4624">
        <w:rPr>
          <w:lang w:val="en-US"/>
        </w:rPr>
        <w:t xml:space="preserve">(b) adalah model generatif yang mendasarkan pada model autoencoder yang dinamakan </w:t>
      </w:r>
      <w:r w:rsidRPr="00AE4624">
        <w:rPr>
          <w:i/>
          <w:iCs/>
          <w:lang w:val="en-US"/>
        </w:rPr>
        <w:t xml:space="preserve">variational autoencoder </w:t>
      </w:r>
      <w:r w:rsidRPr="00AE4624">
        <w:rPr>
          <w:i/>
          <w:iCs/>
          <w:lang w:val="en-US"/>
        </w:rPr>
        <w:fldChar w:fldCharType="begin"/>
      </w:r>
      <w:r w:rsidR="00140C13">
        <w:rPr>
          <w:i/>
          <w:iCs/>
          <w:lang w:val="en-US"/>
        </w:rPr>
        <w:instrText xml:space="preserve"> ADDIN ZOTERO_ITEM CSL_CITATION {"citationID":"uyUVwBuU","properties":{"formattedCitation":"[15]","plainCitation":"[15]","noteIndex":0},"citationItems":[{"id":"H52nF4xm/pYEEr0or","uris":["http://zotero.org/users/local/WmF3PlXk/items/NN7D2VLA"],"uri":["http://zotero.org/users/local/WmF3PlXk/items/NN7D2VLA"],"itemData":{"id":165,"type":"article-journal","abstract":"Variational autoencoders provide a principled framework for learning deep latent-variable models and corresponding inference models. In this work, we provide an introduction to variational autoencoders and some important extensions.","container-title":"Foundations and Trends® in Machine Learning","DOI":"10.1561/2200000056","ISSN":"1935-8237, 1935-8245","issue":"4","journalAbbreviation":"FNT in Machine Learning","note":"arXiv: 1906.02691","page":"307-392","source":"arXiv.org","title":"An Introduction to Variational Autoencoders","volume":"12","author":[{"family":"Kingma","given":"Diederik P."},{"family":"Welling","given":"Max"}],"issued":{"date-parts":[["2019"]]}}}],"schema":"https://github.com/citation-style-language/schema/raw/master/csl-citation.json"} </w:instrText>
      </w:r>
      <w:r w:rsidRPr="00AE4624">
        <w:rPr>
          <w:i/>
          <w:iCs/>
          <w:lang w:val="en-US"/>
        </w:rPr>
        <w:fldChar w:fldCharType="separate"/>
      </w:r>
      <w:r w:rsidR="00140C13" w:rsidRPr="00140C13">
        <w:t>[15]</w:t>
      </w:r>
      <w:r w:rsidRPr="00AE4624">
        <w:rPr>
          <w:i/>
          <w:iCs/>
          <w:lang w:val="en-US"/>
        </w:rPr>
        <w:fldChar w:fldCharType="end"/>
      </w:r>
      <w:r w:rsidRPr="00AE4624">
        <w:rPr>
          <w:lang w:val="en-US"/>
        </w:rPr>
        <w:t xml:space="preserve">. Dalam hal gambar yang terlalu banyak atau terlalu kecil jika digabung dan tidak memungkinkan ditampilkan pada satu baris disarankan untuk memisah gambar tersebut kedalam beberapa judul gambar dengan catatan tidak boleh ada 2 gambar dengan judulnya masing-masing yang tampil berurutan dengan cara memisahkan 2 gambar tersebut dengan sebuah paragraf (atau beberapa paragraf) yang menjelaskan gambar yang pertama, baru diikuti oleh gambar yang kedua kemudian diikuti oleh penjelasan gambar kedua. </w:t>
      </w:r>
      <w:r w:rsidRPr="00AE4624">
        <w:rPr>
          <w:lang w:val="en-US"/>
        </w:rPr>
        <w:fldChar w:fldCharType="begin"/>
      </w:r>
      <w:r w:rsidRPr="00AE4624">
        <w:rPr>
          <w:lang w:val="en-US"/>
        </w:rPr>
        <w:instrText xml:space="preserve"> REF _Ref64365863 \r \h </w:instrText>
      </w:r>
      <w:r w:rsidRPr="00AE4624">
        <w:rPr>
          <w:lang w:val="en-US"/>
        </w:rPr>
      </w:r>
      <w:r w:rsidRPr="00AE4624">
        <w:rPr>
          <w:lang w:val="en-US"/>
        </w:rPr>
        <w:fldChar w:fldCharType="separate"/>
      </w:r>
      <w:r w:rsidR="0055305D" w:rsidRPr="00AE4624">
        <w:rPr>
          <w:lang w:val="en-US"/>
        </w:rPr>
        <w:t>Figure 5.2</w:t>
      </w:r>
      <w:r w:rsidRPr="00AE4624">
        <w:rPr>
          <w:lang w:val="en-US"/>
        </w:rPr>
        <w:fldChar w:fldCharType="end"/>
      </w:r>
      <w:r w:rsidRPr="00AE4624">
        <w:rPr>
          <w:lang w:val="en-US"/>
        </w:rPr>
        <w:t xml:space="preserve"> adalah contoh 2 buah gambar yang digabung namun terlalu kecil sehingga tulisan-tulisan di dalamnya tidak terlihat. Contoh ini disediakan agar anda tidak melakukan kesalahan serupa.</w:t>
      </w:r>
    </w:p>
    <w:p w:rsidR="00B06B11" w:rsidRPr="00AE4624" w:rsidRDefault="00B06B11" w:rsidP="00B06B11">
      <w:pPr>
        <w:rPr>
          <w:lang w:val="en-US"/>
        </w:rPr>
      </w:pPr>
      <w:r w:rsidRPr="00AE4624">
        <w:rPr>
          <w:shd w:val="clear" w:color="auto" w:fill="FFFFFF"/>
          <w:lang w:val="en-US"/>
        </w:rPr>
        <w:t>Dalam penggunaan gambar, usahakan gambar tersebut dapat terlihat dengan jelas. Anda dapat merubah gambar dalam bentuk hitam putih untuk mengetahui apakah gambar tersebut dapat terlihat dengan jelas atau tidak. Minimalisir pula penggunaan foto.</w:t>
      </w:r>
    </w:p>
    <w:p w:rsidR="0015528D" w:rsidRPr="00AE4624" w:rsidRDefault="0015528D" w:rsidP="0015528D">
      <w:pPr>
        <w:pStyle w:val="Heading2"/>
        <w:rPr>
          <w:shd w:val="clear" w:color="auto" w:fill="FFFFFF"/>
          <w:lang w:val="en-US"/>
        </w:rPr>
      </w:pPr>
      <w:bookmarkStart w:id="33" w:name="_Toc77239071"/>
      <w:r w:rsidRPr="00AE4624">
        <w:rPr>
          <w:lang w:val="en-US"/>
        </w:rPr>
        <w:lastRenderedPageBreak/>
        <w:t>Tabel, Posisi, dan Isi tabel</w:t>
      </w:r>
      <w:bookmarkEnd w:id="33"/>
    </w:p>
    <w:p w:rsidR="00B06B11" w:rsidRPr="00AE4624" w:rsidRDefault="0015528D" w:rsidP="0015528D">
      <w:pPr>
        <w:rPr>
          <w:lang w:val="en-US"/>
        </w:rPr>
      </w:pPr>
      <w:r w:rsidRPr="00AE4624">
        <w:rPr>
          <w:lang w:val="en-US"/>
        </w:rPr>
        <w:t>Selain gambar, penyajian ilustrasi dalam bentuk data yang di tuangkan kedalam tabel juga dapat dilakukan. Tabel tidak diperkenankan untuk melebihi ukuran dari margin namun harus memenuhi seluruh lebar halaman dan caption bagian atas diletakkan di tengah. Spasi untuk tabel adalah 1 spasi. Jika tabel terlalu besar maka pisahkan data nya atau kurangi data yang ada pada tabel tanpa mengurangi informasi yang perlu diketahui oleh pembaca</w:t>
      </w:r>
      <w:r w:rsidR="0027430F" w:rsidRPr="00AE4624">
        <w:rPr>
          <w:lang w:val="en-US"/>
        </w:rPr>
        <w:t>.</w:t>
      </w:r>
    </w:p>
    <w:p w:rsidR="00121B9C" w:rsidRPr="00AE4624" w:rsidRDefault="00121B9C" w:rsidP="00121B9C">
      <w:pPr>
        <w:pStyle w:val="TableCaption"/>
        <w:rPr>
          <w:lang w:val="en-US"/>
        </w:rPr>
      </w:pPr>
      <w:bookmarkStart w:id="34" w:name="_Ref77237417"/>
      <w:bookmarkStart w:id="35" w:name="_Toc77239085"/>
      <w:r w:rsidRPr="00AE4624">
        <w:rPr>
          <w:lang w:val="en-US"/>
        </w:rPr>
        <w:t>Tabel Analisis Data</w:t>
      </w:r>
      <w:r w:rsidR="00F53DBB" w:rsidRPr="00AE4624">
        <w:rPr>
          <w:lang w:val="en-US"/>
        </w:rPr>
        <w:t xml:space="preserve"> (Table caption)</w:t>
      </w:r>
      <w:bookmarkEnd w:id="34"/>
      <w:bookmarkEnd w:id="35"/>
    </w:p>
    <w:tbl>
      <w:tblPr>
        <w:tblStyle w:val="TableGrid"/>
        <w:tblW w:w="0" w:type="auto"/>
        <w:jc w:val="center"/>
        <w:tblLook w:val="04A0" w:firstRow="1" w:lastRow="0" w:firstColumn="1" w:lastColumn="0" w:noHBand="0" w:noVBand="1"/>
      </w:tblPr>
      <w:tblGrid>
        <w:gridCol w:w="1674"/>
        <w:gridCol w:w="2939"/>
        <w:gridCol w:w="2308"/>
        <w:gridCol w:w="2308"/>
      </w:tblGrid>
      <w:tr w:rsidR="00121B9C" w:rsidRPr="00AE4624" w:rsidTr="00121B9C">
        <w:trPr>
          <w:trHeight w:val="317"/>
          <w:jc w:val="center"/>
        </w:trPr>
        <w:tc>
          <w:tcPr>
            <w:tcW w:w="1674" w:type="dxa"/>
            <w:vMerge w:val="restart"/>
            <w:vAlign w:val="center"/>
          </w:tcPr>
          <w:p w:rsidR="00121B9C" w:rsidRPr="00AE4624" w:rsidRDefault="00121B9C" w:rsidP="000122B1">
            <w:pPr>
              <w:pStyle w:val="TableHead"/>
            </w:pPr>
            <w:r w:rsidRPr="00AE4624">
              <w:t>Table Head</w:t>
            </w:r>
          </w:p>
        </w:tc>
        <w:tc>
          <w:tcPr>
            <w:tcW w:w="7555" w:type="dxa"/>
            <w:gridSpan w:val="3"/>
            <w:vAlign w:val="center"/>
          </w:tcPr>
          <w:p w:rsidR="00121B9C" w:rsidRPr="00AE4624" w:rsidRDefault="00121B9C" w:rsidP="000122B1">
            <w:pPr>
              <w:pStyle w:val="TableHead"/>
            </w:pPr>
            <w:r w:rsidRPr="00AE4624">
              <w:t>Table Column Head</w:t>
            </w:r>
          </w:p>
        </w:tc>
      </w:tr>
      <w:tr w:rsidR="00121B9C" w:rsidRPr="00AE4624" w:rsidTr="00121B9C">
        <w:trPr>
          <w:trHeight w:val="333"/>
          <w:jc w:val="center"/>
        </w:trPr>
        <w:tc>
          <w:tcPr>
            <w:tcW w:w="1674" w:type="dxa"/>
            <w:vMerge/>
            <w:vAlign w:val="center"/>
          </w:tcPr>
          <w:p w:rsidR="00121B9C" w:rsidRPr="00AE4624" w:rsidRDefault="00121B9C" w:rsidP="000122B1">
            <w:pPr>
              <w:ind w:firstLine="0"/>
              <w:jc w:val="center"/>
              <w:rPr>
                <w:shd w:val="clear" w:color="auto" w:fill="FFFFFF"/>
                <w:lang w:val="en-US"/>
              </w:rPr>
            </w:pPr>
          </w:p>
        </w:tc>
        <w:tc>
          <w:tcPr>
            <w:tcW w:w="2939" w:type="dxa"/>
            <w:vAlign w:val="center"/>
          </w:tcPr>
          <w:p w:rsidR="00121B9C" w:rsidRPr="00AE4624" w:rsidRDefault="00121B9C" w:rsidP="000122B1">
            <w:pPr>
              <w:pStyle w:val="TableSubhead"/>
            </w:pPr>
            <w:r w:rsidRPr="00AE4624">
              <w:t>Table SubHead</w:t>
            </w:r>
          </w:p>
        </w:tc>
        <w:tc>
          <w:tcPr>
            <w:tcW w:w="2308" w:type="dxa"/>
            <w:vAlign w:val="center"/>
          </w:tcPr>
          <w:p w:rsidR="00121B9C" w:rsidRPr="00AE4624" w:rsidRDefault="00121B9C" w:rsidP="000122B1">
            <w:pPr>
              <w:pStyle w:val="TableSubhead"/>
            </w:pPr>
            <w:r w:rsidRPr="00AE4624">
              <w:t>Table SubHead</w:t>
            </w:r>
          </w:p>
        </w:tc>
        <w:tc>
          <w:tcPr>
            <w:tcW w:w="2308" w:type="dxa"/>
            <w:vAlign w:val="center"/>
          </w:tcPr>
          <w:p w:rsidR="00121B9C" w:rsidRPr="00AE4624" w:rsidRDefault="00121B9C" w:rsidP="000122B1">
            <w:pPr>
              <w:pStyle w:val="TableSubhead"/>
            </w:pPr>
            <w:r w:rsidRPr="00AE4624">
              <w:t>Table SubHead</w:t>
            </w:r>
          </w:p>
        </w:tc>
      </w:tr>
      <w:tr w:rsidR="00121B9C" w:rsidRPr="00AE4624" w:rsidTr="00121B9C">
        <w:trPr>
          <w:trHeight w:val="351"/>
          <w:jc w:val="center"/>
        </w:trPr>
        <w:tc>
          <w:tcPr>
            <w:tcW w:w="1674" w:type="dxa"/>
            <w:vAlign w:val="center"/>
          </w:tcPr>
          <w:p w:rsidR="00121B9C" w:rsidRPr="00AE4624" w:rsidRDefault="00121B9C" w:rsidP="000122B1">
            <w:pPr>
              <w:pStyle w:val="TableContent"/>
            </w:pPr>
            <w:r w:rsidRPr="00AE4624">
              <w:t>No</w:t>
            </w:r>
          </w:p>
        </w:tc>
        <w:tc>
          <w:tcPr>
            <w:tcW w:w="2939" w:type="dxa"/>
            <w:vAlign w:val="center"/>
          </w:tcPr>
          <w:p w:rsidR="00121B9C" w:rsidRPr="00AE4624" w:rsidRDefault="00121B9C" w:rsidP="00121B9C">
            <w:pPr>
              <w:pStyle w:val="TableContent"/>
            </w:pPr>
            <w:r w:rsidRPr="00AE4624">
              <w:t>Table content</w:t>
            </w:r>
          </w:p>
        </w:tc>
        <w:tc>
          <w:tcPr>
            <w:tcW w:w="2308" w:type="dxa"/>
            <w:vAlign w:val="center"/>
          </w:tcPr>
          <w:p w:rsidR="00121B9C" w:rsidRPr="00AE4624" w:rsidRDefault="00121B9C" w:rsidP="000122B1">
            <w:pPr>
              <w:pStyle w:val="TableContent"/>
            </w:pPr>
            <w:r w:rsidRPr="00AE4624">
              <w:t>Table content</w:t>
            </w:r>
          </w:p>
        </w:tc>
        <w:tc>
          <w:tcPr>
            <w:tcW w:w="2308" w:type="dxa"/>
            <w:vAlign w:val="center"/>
          </w:tcPr>
          <w:p w:rsidR="00121B9C" w:rsidRPr="00AE4624" w:rsidRDefault="00121B9C" w:rsidP="000122B1">
            <w:pPr>
              <w:pStyle w:val="TableContent"/>
            </w:pPr>
            <w:r w:rsidRPr="00AE4624">
              <w:t>Table content</w:t>
            </w:r>
          </w:p>
        </w:tc>
      </w:tr>
    </w:tbl>
    <w:p w:rsidR="00121B9C" w:rsidRPr="00AE4624" w:rsidRDefault="00121B9C" w:rsidP="00121B9C">
      <w:pPr>
        <w:rPr>
          <w:lang w:val="en-US"/>
        </w:rPr>
      </w:pPr>
    </w:p>
    <w:p w:rsidR="0027430F" w:rsidRPr="00AE4624" w:rsidRDefault="00A621C4" w:rsidP="0027430F">
      <w:pPr>
        <w:rPr>
          <w:lang w:val="en-US"/>
        </w:rPr>
      </w:pPr>
      <w:r w:rsidRPr="00AE4624">
        <w:rPr>
          <w:lang w:val="en-US"/>
        </w:rPr>
        <w:t xml:space="preserve">Sama seperti gambar, tabel juga harus dinarasikan pada tulisan laporan anda seperti pada paragraf ini. </w:t>
      </w:r>
      <w:r w:rsidR="0027430F" w:rsidRPr="00AE4624">
        <w:rPr>
          <w:lang w:val="en-US"/>
        </w:rPr>
        <w:t xml:space="preserve">Pada </w:t>
      </w:r>
      <w:r w:rsidR="0027430F" w:rsidRPr="00AE4624">
        <w:rPr>
          <w:lang w:val="en-US"/>
        </w:rPr>
        <w:fldChar w:fldCharType="begin"/>
      </w:r>
      <w:r w:rsidR="0027430F" w:rsidRPr="00AE4624">
        <w:rPr>
          <w:lang w:val="en-US"/>
        </w:rPr>
        <w:instrText xml:space="preserve"> REF _Ref77237417 \r \h </w:instrText>
      </w:r>
      <w:r w:rsidR="0027430F" w:rsidRPr="00AE4624">
        <w:rPr>
          <w:lang w:val="en-US"/>
        </w:rPr>
      </w:r>
      <w:r w:rsidR="0027430F" w:rsidRPr="00AE4624">
        <w:rPr>
          <w:lang w:val="en-US"/>
        </w:rPr>
        <w:fldChar w:fldCharType="separate"/>
      </w:r>
      <w:r w:rsidR="0055305D" w:rsidRPr="00AE4624">
        <w:rPr>
          <w:lang w:val="en-US"/>
        </w:rPr>
        <w:t>Table 5.1</w:t>
      </w:r>
      <w:r w:rsidR="0027430F" w:rsidRPr="00AE4624">
        <w:rPr>
          <w:lang w:val="en-US"/>
        </w:rPr>
        <w:fldChar w:fldCharType="end"/>
      </w:r>
      <w:r w:rsidR="0027430F" w:rsidRPr="00AE4624">
        <w:rPr>
          <w:lang w:val="en-US"/>
        </w:rPr>
        <w:t>, dijabarkan dalam bentuk contoh, isian yang mungkin untuk dituliskan dalam sebuah tabel. Masing-masing bagian dari isi tabel memiliki style yang sudah didefinisikan sebelumnya. Sebagai contoh jika anda ingin menulis bagian head silahkan gunakan style “Table Head” atau “Table Column Head” sesuai kebutuhan anda.</w:t>
      </w:r>
      <w:r w:rsidRPr="00AE4624">
        <w:rPr>
          <w:lang w:val="en-US"/>
        </w:rPr>
        <w:t xml:space="preserve"> </w:t>
      </w:r>
    </w:p>
    <w:p w:rsidR="00121B9C" w:rsidRPr="00AE4624" w:rsidRDefault="00121B9C" w:rsidP="00121B9C">
      <w:pPr>
        <w:pStyle w:val="Heading2"/>
        <w:spacing w:line="276" w:lineRule="auto"/>
        <w:rPr>
          <w:lang w:val="en-US"/>
        </w:rPr>
      </w:pPr>
      <w:bookmarkStart w:id="36" w:name="_Toc77239072"/>
      <w:r w:rsidRPr="00AE4624">
        <w:rPr>
          <w:lang w:val="en-US"/>
        </w:rPr>
        <w:t>Desain</w:t>
      </w:r>
      <w:bookmarkEnd w:id="36"/>
    </w:p>
    <w:p w:rsidR="00121B9C" w:rsidRPr="00AE4624" w:rsidRDefault="00121B9C" w:rsidP="006B7A68">
      <w:pPr>
        <w:rPr>
          <w:lang w:val="en-US"/>
        </w:rPr>
      </w:pPr>
      <w:r w:rsidRPr="00AE4624">
        <w:rPr>
          <w:lang w:val="en-US"/>
        </w:rPr>
        <w:t>Bahas desain yang Anda tawarkan sebagai solusi dari masalah yang ingin diselesaikan. Desain yang ditawarkan dapat berupa gambar diagram seperti use case, DFD, DAD, dan lain-lain</w:t>
      </w:r>
      <w:r w:rsidR="00A621C4" w:rsidRPr="00AE4624">
        <w:rPr>
          <w:lang w:val="en-US"/>
        </w:rPr>
        <w:t xml:space="preserve"> yang disesuaikan dengan kebutuhan</w:t>
      </w:r>
      <w:r w:rsidRPr="00AE4624">
        <w:rPr>
          <w:lang w:val="en-US"/>
        </w:rPr>
        <w:t xml:space="preserve">. </w:t>
      </w:r>
    </w:p>
    <w:p w:rsidR="00121B9C" w:rsidRPr="00AE4624" w:rsidRDefault="00121B9C" w:rsidP="006B7A68">
      <w:pPr>
        <w:rPr>
          <w:lang w:val="en-US"/>
        </w:rPr>
      </w:pPr>
      <w:r w:rsidRPr="00AE4624">
        <w:rPr>
          <w:lang w:val="en-US"/>
        </w:rPr>
        <w:t>Dari berbagai pembahasan laporan project, mungkin saja Anda mengambil kutipan dari sumber lain, maka dituliskan sebagai catatan kaki atau footnote</w:t>
      </w:r>
      <w:r w:rsidR="006E5004" w:rsidRPr="00AE4624">
        <w:rPr>
          <w:rStyle w:val="FootnoteReference"/>
          <w:lang w:val="en-US"/>
        </w:rPr>
        <w:footnoteReference w:id="1"/>
      </w:r>
      <w:r w:rsidR="00A621C4" w:rsidRPr="00AE4624">
        <w:rPr>
          <w:lang w:val="en-US"/>
        </w:rPr>
        <w:t xml:space="preserve"> atau sebagai sitasi.</w:t>
      </w:r>
    </w:p>
    <w:p w:rsidR="006B7A68" w:rsidRPr="00AE4624" w:rsidRDefault="00121B9C" w:rsidP="006B7A68">
      <w:pPr>
        <w:rPr>
          <w:lang w:val="en-US"/>
        </w:rPr>
      </w:pPr>
      <w:r w:rsidRPr="00AE4624">
        <w:rPr>
          <w:lang w:val="en-US"/>
        </w:rPr>
        <w:t>Khusus laporan project yang menyertakan gambar, diagram dan lain sebagainya, harus dinarasikan sehingga memudahkan pembaca memahami gambar yang Anda sertakan dalam laporan</w:t>
      </w:r>
      <w:r w:rsidR="00A621C4" w:rsidRPr="00AE4624">
        <w:rPr>
          <w:lang w:val="en-US"/>
        </w:rPr>
        <w:t xml:space="preserve"> seperti contoh yang diberikan pada subchapter </w:t>
      </w:r>
      <w:r w:rsidR="00A621C4" w:rsidRPr="00AE4624">
        <w:rPr>
          <w:lang w:val="en-US"/>
        </w:rPr>
        <w:fldChar w:fldCharType="begin"/>
      </w:r>
      <w:r w:rsidR="00A621C4" w:rsidRPr="00AE4624">
        <w:rPr>
          <w:lang w:val="en-US"/>
        </w:rPr>
        <w:instrText xml:space="preserve"> REF _Ref77238851 \r \h </w:instrText>
      </w:r>
      <w:r w:rsidR="00A621C4" w:rsidRPr="00AE4624">
        <w:rPr>
          <w:lang w:val="en-US"/>
        </w:rPr>
      </w:r>
      <w:r w:rsidR="00A621C4" w:rsidRPr="00AE4624">
        <w:rPr>
          <w:lang w:val="en-US"/>
        </w:rPr>
        <w:fldChar w:fldCharType="separate"/>
      </w:r>
      <w:r w:rsidR="0055305D" w:rsidRPr="00AE4624">
        <w:rPr>
          <w:lang w:val="en-US"/>
        </w:rPr>
        <w:t>5.2</w:t>
      </w:r>
      <w:r w:rsidR="00A621C4" w:rsidRPr="00AE4624">
        <w:rPr>
          <w:lang w:val="en-US"/>
        </w:rPr>
        <w:fldChar w:fldCharType="end"/>
      </w:r>
      <w:r w:rsidR="00A621C4" w:rsidRPr="00AE4624">
        <w:rPr>
          <w:lang w:val="en-US"/>
        </w:rPr>
        <w:t>.</w:t>
      </w:r>
    </w:p>
    <w:p w:rsidR="006B7A68" w:rsidRPr="00AE4624" w:rsidRDefault="007C4499" w:rsidP="006B7A68">
      <w:pPr>
        <w:pStyle w:val="Heading2"/>
        <w:rPr>
          <w:lang w:val="en-US"/>
        </w:rPr>
      </w:pPr>
      <w:bookmarkStart w:id="37" w:name="_Toc77239073"/>
      <w:r w:rsidRPr="00AE4624">
        <w:rPr>
          <w:lang w:val="en-US"/>
        </w:rPr>
        <w:lastRenderedPageBreak/>
        <w:t>Function</w:t>
      </w:r>
      <w:bookmarkEnd w:id="37"/>
    </w:p>
    <w:p w:rsidR="006B7A68" w:rsidRPr="00AE4624" w:rsidRDefault="006B7A68" w:rsidP="006B7A68">
      <w:pPr>
        <w:rPr>
          <w:lang w:val="en-US"/>
        </w:rPr>
      </w:pPr>
      <w:r w:rsidRPr="00AE4624">
        <w:rPr>
          <w:lang w:val="en-US"/>
        </w:rPr>
        <w:t xml:space="preserve">Fungsi adalah ilustrasi matematis yang dituliskan dalam bentuk rumus-rumus. </w:t>
      </w:r>
      <w:r w:rsidR="00974BA2" w:rsidRPr="00AE4624">
        <w:rPr>
          <w:lang w:val="en-US"/>
        </w:rPr>
        <w:t>Anda tidak diperbolehkan menggunakan gambar sebagai rumus, sebaiknya gunakan equation editor dan gunakan command yang tersedia, untuk lebih jelasnya silahkan lihat pada tutorial penggunaan equation editor</w:t>
      </w:r>
      <w:r w:rsidR="00974BA2" w:rsidRPr="00AE4624">
        <w:rPr>
          <w:rStyle w:val="FootnoteReference"/>
          <w:lang w:val="en-US"/>
        </w:rPr>
        <w:footnoteReference w:id="2"/>
      </w:r>
      <w:r w:rsidR="00974BA2" w:rsidRPr="00AE4624">
        <w:rPr>
          <w:lang w:val="en-US"/>
        </w:rPr>
        <w:t xml:space="preserve">. </w:t>
      </w:r>
      <w:r w:rsidRPr="00AE4624">
        <w:rPr>
          <w:lang w:val="en-US"/>
        </w:rPr>
        <w:t xml:space="preserve">Rumus tersebut ditulis di tengah dan diberi nomor di sebelah kanan. Selain itu rumus juga </w:t>
      </w:r>
      <w:r w:rsidR="00A621C4" w:rsidRPr="00AE4624">
        <w:rPr>
          <w:lang w:val="en-US"/>
        </w:rPr>
        <w:t>harus dijelaskan</w:t>
      </w:r>
      <w:r w:rsidRPr="00AE4624">
        <w:rPr>
          <w:lang w:val="en-US"/>
        </w:rPr>
        <w:t xml:space="preserve"> terutama notasi-notasi yang terdapat pada rumus yang bersangkutan secara langsung</w:t>
      </w:r>
      <w:r w:rsidR="00A621C4" w:rsidRPr="00AE4624">
        <w:rPr>
          <w:lang w:val="en-US"/>
        </w:rPr>
        <w:t xml:space="preserve"> dan dinarasikan dalam bentuk kalimat yang berisi penjelasan kegunaan atau sifat dari rumus tersebut</w:t>
      </w:r>
      <w:r w:rsidRPr="00AE4624">
        <w:rPr>
          <w:lang w:val="en-US"/>
        </w:rPr>
        <w:t>.</w:t>
      </w:r>
    </w:p>
    <w:p w:rsidR="006B7A68" w:rsidRPr="00AE4624" w:rsidRDefault="00420808" w:rsidP="006B7A68">
      <w:pPr>
        <w:pStyle w:val="Equation"/>
        <w:rPr>
          <w:rFonts w:ascii="Liberation Serif" w:eastAsia="Times New Roman" w:hAnsi="Liberation Serif" w:cs="Liberation Serif"/>
          <w:szCs w:val="24"/>
        </w:rPr>
      </w:pPr>
      <m:oMathPara>
        <m:oMath>
          <m:eqArr>
            <m:eqArrPr>
              <m:maxDist m:val="1"/>
              <m:ctrlPr>
                <w:rPr>
                  <w:szCs w:val="24"/>
                </w:rPr>
              </m:ctrlPr>
            </m:eqArrPr>
            <m:e>
              <m:r>
                <m:rPr>
                  <m:scr m:val="script"/>
                  <m:sty m:val="p"/>
                </m:rPr>
                <w:rPr>
                  <w:szCs w:val="24"/>
                </w:rPr>
                <m:t>N</m:t>
              </m:r>
              <m:d>
                <m:dPr>
                  <m:ctrlPr>
                    <w:rPr>
                      <w:szCs w:val="24"/>
                    </w:rPr>
                  </m:ctrlPr>
                </m:dPr>
                <m:e>
                  <m:r>
                    <m:rPr>
                      <m:sty m:val="p"/>
                    </m:rPr>
                    <w:rPr>
                      <w:szCs w:val="24"/>
                    </w:rPr>
                    <m:t>0,1</m:t>
                  </m:r>
                </m:e>
              </m:d>
              <m:r>
                <m:rPr>
                  <m:sty m:val="p"/>
                </m:rPr>
                <w:rPr>
                  <w:szCs w:val="24"/>
                </w:rPr>
                <m:t>≈</m:t>
              </m:r>
              <m:f>
                <m:fPr>
                  <m:ctrlPr>
                    <w:rPr>
                      <w:szCs w:val="24"/>
                    </w:rPr>
                  </m:ctrlPr>
                </m:fPr>
                <m:num>
                  <m:r>
                    <m:rPr>
                      <m:sty m:val="p"/>
                    </m:rPr>
                    <w:rPr>
                      <w:szCs w:val="24"/>
                    </w:rPr>
                    <m:t>1</m:t>
                  </m:r>
                </m:num>
                <m:den>
                  <m:r>
                    <w:rPr>
                      <w:szCs w:val="24"/>
                    </w:rPr>
                    <m:t>σ</m:t>
                  </m:r>
                  <m:rad>
                    <m:radPr>
                      <m:degHide m:val="1"/>
                      <m:ctrlPr>
                        <w:rPr>
                          <w:szCs w:val="24"/>
                        </w:rPr>
                      </m:ctrlPr>
                    </m:radPr>
                    <m:deg/>
                    <m:e>
                      <m:r>
                        <m:rPr>
                          <m:sty m:val="p"/>
                        </m:rPr>
                        <w:rPr>
                          <w:szCs w:val="24"/>
                        </w:rPr>
                        <m:t>2</m:t>
                      </m:r>
                      <m:r>
                        <w:rPr>
                          <w:szCs w:val="24"/>
                        </w:rPr>
                        <m:t>π</m:t>
                      </m:r>
                    </m:e>
                  </m:rad>
                </m:den>
              </m:f>
              <m:sSup>
                <m:sSupPr>
                  <m:ctrlPr>
                    <w:rPr>
                      <w:szCs w:val="24"/>
                    </w:rPr>
                  </m:ctrlPr>
                </m:sSupPr>
                <m:e>
                  <m:r>
                    <m:rPr>
                      <m:sty m:val="p"/>
                    </m:rPr>
                    <w:rPr>
                      <w:szCs w:val="24"/>
                    </w:rPr>
                    <m:t>ⅇ</m:t>
                  </m:r>
                </m:e>
                <m:sup>
                  <m:r>
                    <m:rPr>
                      <m:sty m:val="p"/>
                    </m:rPr>
                    <w:rPr>
                      <w:szCs w:val="24"/>
                    </w:rPr>
                    <m:t>-</m:t>
                  </m:r>
                  <m:f>
                    <m:fPr>
                      <m:ctrlPr>
                        <w:rPr>
                          <w:szCs w:val="24"/>
                        </w:rPr>
                      </m:ctrlPr>
                    </m:fPr>
                    <m:num>
                      <m:r>
                        <m:rPr>
                          <m:sty m:val="p"/>
                        </m:rPr>
                        <w:rPr>
                          <w:szCs w:val="24"/>
                        </w:rPr>
                        <m:t>1</m:t>
                      </m:r>
                    </m:num>
                    <m:den>
                      <m:r>
                        <m:rPr>
                          <m:sty m:val="p"/>
                        </m:rPr>
                        <w:rPr>
                          <w:szCs w:val="24"/>
                        </w:rPr>
                        <m:t>2</m:t>
                      </m:r>
                    </m:den>
                  </m:f>
                  <m:sSup>
                    <m:sSupPr>
                      <m:ctrlPr>
                        <w:rPr>
                          <w:szCs w:val="24"/>
                        </w:rPr>
                      </m:ctrlPr>
                    </m:sSupPr>
                    <m:e>
                      <m:d>
                        <m:dPr>
                          <m:ctrlPr>
                            <w:rPr>
                              <w:szCs w:val="24"/>
                            </w:rPr>
                          </m:ctrlPr>
                        </m:dPr>
                        <m:e>
                          <m:f>
                            <m:fPr>
                              <m:ctrlPr>
                                <w:rPr>
                                  <w:szCs w:val="24"/>
                                </w:rPr>
                              </m:ctrlPr>
                            </m:fPr>
                            <m:num>
                              <m:r>
                                <w:rPr>
                                  <w:szCs w:val="24"/>
                                </w:rPr>
                                <m:t>x</m:t>
                              </m:r>
                              <m:r>
                                <m:rPr>
                                  <m:sty m:val="p"/>
                                </m:rPr>
                                <w:rPr>
                                  <w:szCs w:val="24"/>
                                </w:rPr>
                                <m:t>-</m:t>
                              </m:r>
                              <m:r>
                                <w:rPr>
                                  <w:szCs w:val="24"/>
                                </w:rPr>
                                <m:t>μ</m:t>
                              </m:r>
                            </m:num>
                            <m:den>
                              <m:r>
                                <w:rPr>
                                  <w:szCs w:val="24"/>
                                </w:rPr>
                                <m:t>σ</m:t>
                              </m:r>
                            </m:den>
                          </m:f>
                        </m:e>
                      </m:d>
                    </m:e>
                    <m:sup>
                      <m:r>
                        <m:rPr>
                          <m:sty m:val="p"/>
                        </m:rPr>
                        <w:rPr>
                          <w:szCs w:val="24"/>
                        </w:rPr>
                        <m:t>2</m:t>
                      </m:r>
                    </m:sup>
                  </m:sSup>
                </m:sup>
              </m:sSup>
              <m:r>
                <m:rPr>
                  <m:sty m:val="p"/>
                </m:rPr>
                <w:rPr>
                  <w:szCs w:val="24"/>
                </w:rPr>
                <m:t xml:space="preserve"> #</m:t>
              </m:r>
              <m:d>
                <m:dPr>
                  <m:ctrlPr>
                    <w:rPr>
                      <w:szCs w:val="24"/>
                    </w:rPr>
                  </m:ctrlPr>
                </m:dPr>
                <m:e>
                  <m:r>
                    <m:rPr>
                      <m:sty m:val="p"/>
                    </m:rPr>
                    <w:rPr>
                      <w:szCs w:val="24"/>
                    </w:rPr>
                    <w:fldChar w:fldCharType="begin"/>
                  </m:r>
                  <m:r>
                    <m:rPr>
                      <m:sty m:val="p"/>
                    </m:rPr>
                    <w:rPr>
                      <w:szCs w:val="24"/>
                    </w:rPr>
                    <m:t xml:space="preserve"> SEQ Equation \* ARABIC </m:t>
                  </m:r>
                  <m:r>
                    <m:rPr>
                      <m:sty m:val="p"/>
                    </m:rPr>
                    <w:rPr>
                      <w:szCs w:val="24"/>
                    </w:rPr>
                    <w:fldChar w:fldCharType="separate"/>
                  </m:r>
                  <m:r>
                    <m:rPr>
                      <m:sty m:val="p"/>
                    </m:rPr>
                    <w:rPr>
                      <w:szCs w:val="24"/>
                    </w:rPr>
                    <m:t>1</m:t>
                  </m:r>
                  <m:r>
                    <m:rPr>
                      <m:sty m:val="p"/>
                    </m:rPr>
                    <w:rPr>
                      <w:szCs w:val="24"/>
                    </w:rPr>
                    <w:fldChar w:fldCharType="end"/>
                  </m:r>
                </m:e>
              </m:d>
            </m:e>
          </m:eqArr>
        </m:oMath>
      </m:oMathPara>
    </w:p>
    <w:p w:rsidR="006B7A68" w:rsidRPr="00AE4624" w:rsidRDefault="006B7A68" w:rsidP="006B7A68">
      <w:pPr>
        <w:rPr>
          <w:lang w:val="en-US"/>
        </w:rPr>
      </w:pPr>
      <w:r w:rsidRPr="00AE4624">
        <w:rPr>
          <w:lang w:val="en-US"/>
        </w:rPr>
        <w:t xml:space="preserve">Pada </w:t>
      </w:r>
      <w:proofErr w:type="gramStart"/>
      <w:r w:rsidRPr="00AE4624">
        <w:rPr>
          <w:lang w:val="en-US"/>
        </w:rPr>
        <w:t>fungsi</w:t>
      </w:r>
      <w:r w:rsidR="00747399" w:rsidRPr="00AE4624">
        <w:rPr>
          <w:lang w:val="en-US"/>
        </w:rPr>
        <w:t xml:space="preserve"> </w:t>
      </w:r>
      <w:r w:rsidRPr="00AE4624">
        <w:rPr>
          <w:lang w:val="en-US"/>
        </w:rPr>
        <w:t xml:space="preserve"> (</w:t>
      </w:r>
      <w:proofErr w:type="gramEnd"/>
      <w:r w:rsidRPr="00AE4624">
        <w:rPr>
          <w:lang w:val="en-US"/>
        </w:rPr>
        <w:t xml:space="preserve">1), </w:t>
      </w:r>
      <m:oMath>
        <m:r>
          <m:rPr>
            <m:scr m:val="script"/>
          </m:rPr>
          <w:rPr>
            <w:rFonts w:ascii="Cambria Math" w:hAnsi="Cambria Math"/>
            <w:lang w:val="en-US"/>
          </w:rPr>
          <m:t>N</m:t>
        </m:r>
      </m:oMath>
      <w:r w:rsidRPr="00AE4624">
        <w:rPr>
          <w:lang w:val="en-US"/>
        </w:rPr>
        <w:t xml:space="preserve"> adalah notasi distribusi normal, </w:t>
      </w:r>
      <m:oMath>
        <m:r>
          <w:rPr>
            <w:rFonts w:ascii="Cambria Math" w:hAnsi="Cambria Math"/>
            <w:lang w:val="en-US"/>
          </w:rPr>
          <m:t>σ</m:t>
        </m:r>
      </m:oMath>
      <w:r w:rsidRPr="00AE4624">
        <w:rPr>
          <w:lang w:val="en-US"/>
        </w:rPr>
        <w:t xml:space="preserve"> adalah standar deviasi, </w:t>
      </w:r>
      <m:oMath>
        <m:r>
          <w:rPr>
            <w:rFonts w:ascii="Cambria Math" w:hAnsi="Cambria Math"/>
            <w:lang w:val="en-US"/>
          </w:rPr>
          <m:t>μ</m:t>
        </m:r>
      </m:oMath>
      <w:r w:rsidRPr="00AE4624">
        <w:rPr>
          <w:lang w:val="en-US"/>
        </w:rPr>
        <w:t xml:space="preserve"> adalah rata-rata aritmetik, dan </w:t>
      </w:r>
      <m:oMath>
        <m:r>
          <w:rPr>
            <w:rFonts w:ascii="Cambria Math" w:hAnsi="Cambria Math"/>
            <w:lang w:val="en-US"/>
          </w:rPr>
          <m:t>ⅇ</m:t>
        </m:r>
      </m:oMath>
      <w:r w:rsidRPr="00AE4624">
        <w:rPr>
          <w:lang w:val="en-US"/>
        </w:rPr>
        <w:t xml:space="preserve"> adalah bilangan natural. Keseluruhan fungsi (1) menjelaskan perhitungan </w:t>
      </w:r>
      <w:r w:rsidRPr="00AE4624">
        <w:rPr>
          <w:i/>
          <w:iCs/>
          <w:lang w:val="en-US"/>
        </w:rPr>
        <w:t>Gaussian bell</w:t>
      </w:r>
      <w:r w:rsidRPr="00AE4624">
        <w:rPr>
          <w:lang w:val="en-US"/>
        </w:rPr>
        <w:t xml:space="preserve"> </w:t>
      </w:r>
      <w:r w:rsidRPr="00AE4624">
        <w:rPr>
          <w:lang w:val="en-US"/>
        </w:rPr>
        <w:fldChar w:fldCharType="begin"/>
      </w:r>
      <w:r w:rsidR="00140C13">
        <w:rPr>
          <w:lang w:val="en-US"/>
        </w:rPr>
        <w:instrText xml:space="preserve"> ADDIN ZOTERO_ITEM CSL_CITATION {"citationID":"sa0IZJPU","properties":{"formattedCitation":"[16]","plainCitation":"[16]","noteIndex":0},"citationItems":[{"id":"H52nF4xm/SRnKn3cD","uris":["http://zotero.org/users/local/WmF3PlXk/items/WRTYEH6I"],"uri":["http://zotero.org/users/local/WmF3PlXk/items/WRTYEH6I"],"itemData":{"id":172,"type":"book","abstract":"Practical Physics demonstrates the purposive and critical approach that should be made to all experimental work in physics. It does not describe a systematic course of experiments, but is intended as a companion to any undergraduate course of practical work. The text is in three parts. The first deals with the statistical treatment of data, the second with experimental methods, and the third with such essential matters as keeping efficient records, accuracy in calculations, and scientific writing. The text is liberally illustrated with examples and exercises, with solutions to the latter. The new edition includes a treatment of the χ2 distribution, a section on atomic clocks, worked examples based on spreadsheets, and additional exercises. Existing examples and references have been brought up to date. Although intended for undergraduates, Practical Physics has proved of interest to school-students, teachers, and researchers, not only in physics, but also in other branches of science.","edition":"4","event-place":"Cambridge","ISBN":"978-0-521-77940-1","note":"DOI: 10.1017/CBO9781139164498","publisher":"Cambridge University Press","publisher-place":"Cambridge","source":"Cambridge University Press","title":"Practical Physics","URL":"https://www.cambridge.org/core/books/practical-physics/E2FF87D0F807136DA3BD343F79673E07","author":[{"family":"Squires","given":"G. L."}],"accessed":{"date-parts":[["2021",3,10]]},"issued":{"date-parts":[["2001"]]}}}],"schema":"https://github.com/citation-style-language/schema/raw/master/csl-citation.json"} </w:instrText>
      </w:r>
      <w:r w:rsidRPr="00AE4624">
        <w:rPr>
          <w:lang w:val="en-US"/>
        </w:rPr>
        <w:fldChar w:fldCharType="separate"/>
      </w:r>
      <w:r w:rsidR="00140C13" w:rsidRPr="00140C13">
        <w:t>[16]</w:t>
      </w:r>
      <w:r w:rsidRPr="00AE4624">
        <w:rPr>
          <w:lang w:val="en-US"/>
        </w:rPr>
        <w:fldChar w:fldCharType="end"/>
      </w:r>
      <w:r w:rsidRPr="00AE4624">
        <w:rPr>
          <w:lang w:val="en-US"/>
        </w:rPr>
        <w:t>.</w:t>
      </w:r>
    </w:p>
    <w:p w:rsidR="006B7A68" w:rsidRPr="00AE4624" w:rsidRDefault="006B7A68" w:rsidP="006B7A68">
      <w:pPr>
        <w:rPr>
          <w:lang w:val="en-US"/>
        </w:rPr>
      </w:pPr>
      <w:r w:rsidRPr="00AE4624">
        <w:rPr>
          <w:lang w:val="en-US"/>
        </w:rPr>
        <w:t>Untuk dapat menuliskan fungsi dengan penomoran otomatis berikut adalah cara untuk mempermudahnya. Pertama-tama tuliskan fungsi anda seperti biasa, kemudian di akhir fungsi anda tambahkan spasi, namun pastikan masih di dalam kotak equation dan kemudian tambahkan tanda “</w:t>
      </w:r>
      <w:proofErr w:type="gramStart"/>
      <w:r w:rsidRPr="00AE4624">
        <w:rPr>
          <w:lang w:val="en-US"/>
        </w:rPr>
        <w:t>#(</w:t>
      </w:r>
      <w:proofErr w:type="gramEnd"/>
      <w:r w:rsidRPr="00AE4624">
        <w:rPr>
          <w:lang w:val="en-US"/>
        </w:rPr>
        <w:t xml:space="preserve">)” seperti pada </w:t>
      </w:r>
      <w:r w:rsidRPr="00AE4624">
        <w:rPr>
          <w:lang w:val="en-US"/>
        </w:rPr>
        <w:fldChar w:fldCharType="begin"/>
      </w:r>
      <w:r w:rsidRPr="00AE4624">
        <w:rPr>
          <w:lang w:val="en-US"/>
        </w:rPr>
        <w:instrText xml:space="preserve"> REF _Ref65148189 \r \h </w:instrText>
      </w:r>
      <w:r w:rsidRPr="00AE4624">
        <w:rPr>
          <w:lang w:val="en-US"/>
        </w:rPr>
      </w:r>
      <w:r w:rsidRPr="00AE4624">
        <w:rPr>
          <w:lang w:val="en-US"/>
        </w:rPr>
        <w:fldChar w:fldCharType="separate"/>
      </w:r>
      <w:r w:rsidR="0055305D" w:rsidRPr="00AE4624">
        <w:rPr>
          <w:lang w:val="en-US"/>
        </w:rPr>
        <w:t>Figure 5.1</w:t>
      </w:r>
      <w:r w:rsidRPr="00AE4624">
        <w:rPr>
          <w:lang w:val="en-US"/>
        </w:rPr>
        <w:fldChar w:fldCharType="end"/>
      </w:r>
      <w:r w:rsidRPr="00AE4624">
        <w:rPr>
          <w:lang w:val="en-US"/>
        </w:rPr>
        <w:t xml:space="preserve">. </w:t>
      </w:r>
    </w:p>
    <w:p w:rsidR="006B7A68" w:rsidRPr="00AE4624" w:rsidRDefault="006B7A68" w:rsidP="006B7A68">
      <w:pPr>
        <w:pStyle w:val="Figure"/>
        <w:rPr>
          <w:lang w:val="en-US"/>
        </w:rPr>
      </w:pPr>
      <w:r w:rsidRPr="00AE4624">
        <w:rPr>
          <w:lang w:val="en-US"/>
        </w:rPr>
        <w:drawing>
          <wp:inline distT="0" distB="0" distL="0" distR="0" wp14:anchorId="28525A8B" wp14:editId="7A68426F">
            <wp:extent cx="2301439" cy="60965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1439" cy="609653"/>
                    </a:xfrm>
                    <a:prstGeom prst="rect">
                      <a:avLst/>
                    </a:prstGeom>
                  </pic:spPr>
                </pic:pic>
              </a:graphicData>
            </a:graphic>
          </wp:inline>
        </w:drawing>
      </w:r>
    </w:p>
    <w:p w:rsidR="006B7A68" w:rsidRPr="00AE4624" w:rsidRDefault="006B7A68" w:rsidP="00815048">
      <w:pPr>
        <w:pStyle w:val="FigureCaption"/>
        <w:rPr>
          <w:lang w:val="en-US"/>
        </w:rPr>
      </w:pPr>
      <w:bookmarkStart w:id="38" w:name="_Ref65148189"/>
      <w:bookmarkStart w:id="39" w:name="_Toc77239082"/>
      <w:r w:rsidRPr="00AE4624">
        <w:rPr>
          <w:lang w:val="en-US"/>
        </w:rPr>
        <w:t>Contoh equation</w:t>
      </w:r>
      <w:bookmarkEnd w:id="38"/>
      <w:bookmarkEnd w:id="39"/>
    </w:p>
    <w:p w:rsidR="006B7A68" w:rsidRPr="00AE4624" w:rsidRDefault="006B7A68" w:rsidP="006B7A68">
      <w:pPr>
        <w:rPr>
          <w:lang w:val="en-US"/>
        </w:rPr>
      </w:pPr>
      <w:r w:rsidRPr="00AE4624">
        <w:rPr>
          <w:lang w:val="en-US"/>
        </w:rPr>
        <w:t>Kemudian arahkan cursor anda diantara tanda kurung buka dan kurung tutup “()” dan klik insert caption, pilih caption untuk equation dan pastikan “Exclude label from caption” sudah tercentang seperti pada</w:t>
      </w:r>
      <w:r w:rsidR="0015528D" w:rsidRPr="00AE4624">
        <w:rPr>
          <w:lang w:val="en-US"/>
        </w:rPr>
        <w:t xml:space="preserve"> </w:t>
      </w:r>
      <w:r w:rsidR="0015528D" w:rsidRPr="00AE4624">
        <w:rPr>
          <w:lang w:val="en-US"/>
        </w:rPr>
        <w:fldChar w:fldCharType="begin"/>
      </w:r>
      <w:r w:rsidR="0015528D" w:rsidRPr="00AE4624">
        <w:rPr>
          <w:lang w:val="en-US"/>
        </w:rPr>
        <w:instrText xml:space="preserve"> REF _Ref65148189 \r \h </w:instrText>
      </w:r>
      <w:r w:rsidR="0015528D" w:rsidRPr="00AE4624">
        <w:rPr>
          <w:lang w:val="en-US"/>
        </w:rPr>
      </w:r>
      <w:r w:rsidR="0015528D" w:rsidRPr="00AE4624">
        <w:rPr>
          <w:lang w:val="en-US"/>
        </w:rPr>
        <w:fldChar w:fldCharType="separate"/>
      </w:r>
      <w:r w:rsidR="0055305D" w:rsidRPr="00AE4624">
        <w:rPr>
          <w:lang w:val="en-US"/>
        </w:rPr>
        <w:t>Figure 5.1</w:t>
      </w:r>
      <w:r w:rsidR="0015528D" w:rsidRPr="00AE4624">
        <w:rPr>
          <w:lang w:val="en-US"/>
        </w:rPr>
        <w:fldChar w:fldCharType="end"/>
      </w:r>
      <w:r w:rsidRPr="00AE4624">
        <w:rPr>
          <w:lang w:val="en-US"/>
        </w:rPr>
        <w:t>. Setelah itu klik OK.</w:t>
      </w:r>
    </w:p>
    <w:p w:rsidR="006B7A68" w:rsidRPr="00AE4624" w:rsidRDefault="006B7A68" w:rsidP="006B7A68">
      <w:pPr>
        <w:pStyle w:val="Figure"/>
        <w:rPr>
          <w:lang w:val="en-US"/>
        </w:rPr>
      </w:pPr>
      <w:r w:rsidRPr="00AE4624">
        <w:rPr>
          <w:lang w:val="en-US"/>
        </w:rPr>
        <w:lastRenderedPageBreak/>
        <w:drawing>
          <wp:inline distT="0" distB="0" distL="0" distR="0" wp14:anchorId="0CC9A885" wp14:editId="2F52A419">
            <wp:extent cx="3230880" cy="2263039"/>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111" cy="2269505"/>
                    </a:xfrm>
                    <a:prstGeom prst="rect">
                      <a:avLst/>
                    </a:prstGeom>
                  </pic:spPr>
                </pic:pic>
              </a:graphicData>
            </a:graphic>
          </wp:inline>
        </w:drawing>
      </w:r>
    </w:p>
    <w:p w:rsidR="006B7A68" w:rsidRPr="00AE4624" w:rsidRDefault="006B7A68" w:rsidP="0015528D">
      <w:pPr>
        <w:pStyle w:val="FigureCaption"/>
        <w:rPr>
          <w:lang w:val="en-US"/>
        </w:rPr>
      </w:pPr>
      <w:bookmarkStart w:id="40" w:name="_Ref65148361"/>
      <w:bookmarkStart w:id="41" w:name="_Toc77239083"/>
      <w:r w:rsidRPr="00AE4624">
        <w:rPr>
          <w:lang w:val="en-US"/>
        </w:rPr>
        <w:t>Penambahan angka untuk equation</w:t>
      </w:r>
      <w:bookmarkEnd w:id="40"/>
      <w:bookmarkEnd w:id="41"/>
    </w:p>
    <w:p w:rsidR="006B7A68" w:rsidRPr="00AE4624" w:rsidRDefault="006B7A68" w:rsidP="006B7A68">
      <w:pPr>
        <w:rPr>
          <w:lang w:val="en-US"/>
        </w:rPr>
      </w:pPr>
      <w:r w:rsidRPr="00AE4624">
        <w:rPr>
          <w:lang w:val="en-US"/>
        </w:rPr>
        <w:t>Kemudian angka akan muncul otomatis seperti pada</w:t>
      </w:r>
      <w:r w:rsidR="0015528D" w:rsidRPr="00AE4624">
        <w:rPr>
          <w:lang w:val="en-US"/>
        </w:rPr>
        <w:t xml:space="preserve"> </w:t>
      </w:r>
      <w:r w:rsidR="0015528D" w:rsidRPr="00AE4624">
        <w:rPr>
          <w:lang w:val="en-US"/>
        </w:rPr>
        <w:fldChar w:fldCharType="begin"/>
      </w:r>
      <w:r w:rsidR="0015528D" w:rsidRPr="00AE4624">
        <w:rPr>
          <w:lang w:val="en-US"/>
        </w:rPr>
        <w:instrText xml:space="preserve"> REF _Ref65148549 \r \h </w:instrText>
      </w:r>
      <w:r w:rsidR="0015528D" w:rsidRPr="00AE4624">
        <w:rPr>
          <w:lang w:val="en-US"/>
        </w:rPr>
      </w:r>
      <w:r w:rsidR="0015528D" w:rsidRPr="00AE4624">
        <w:rPr>
          <w:lang w:val="en-US"/>
        </w:rPr>
        <w:fldChar w:fldCharType="separate"/>
      </w:r>
      <w:r w:rsidR="0055305D" w:rsidRPr="00AE4624">
        <w:rPr>
          <w:lang w:val="en-US"/>
        </w:rPr>
        <w:t>Figure 5.3</w:t>
      </w:r>
      <w:r w:rsidR="0015528D" w:rsidRPr="00AE4624">
        <w:rPr>
          <w:lang w:val="en-US"/>
        </w:rPr>
        <w:fldChar w:fldCharType="end"/>
      </w:r>
      <w:r w:rsidRPr="00AE4624">
        <w:rPr>
          <w:lang w:val="en-US"/>
        </w:rPr>
        <w:t>.</w:t>
      </w:r>
    </w:p>
    <w:p w:rsidR="006B7A68" w:rsidRPr="00AE4624" w:rsidRDefault="006B7A68" w:rsidP="006B7A68">
      <w:pPr>
        <w:pStyle w:val="Figure"/>
        <w:rPr>
          <w:lang w:val="en-US"/>
        </w:rPr>
      </w:pPr>
      <w:r w:rsidRPr="00AE4624">
        <w:rPr>
          <w:lang w:val="en-US"/>
        </w:rPr>
        <w:drawing>
          <wp:inline distT="0" distB="0" distL="0" distR="0" wp14:anchorId="106E2C40" wp14:editId="6DA44C91">
            <wp:extent cx="2667231" cy="655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231" cy="655377"/>
                    </a:xfrm>
                    <a:prstGeom prst="rect">
                      <a:avLst/>
                    </a:prstGeom>
                  </pic:spPr>
                </pic:pic>
              </a:graphicData>
            </a:graphic>
          </wp:inline>
        </w:drawing>
      </w:r>
    </w:p>
    <w:p w:rsidR="006B7A68" w:rsidRPr="00AE4624" w:rsidRDefault="006B7A68" w:rsidP="0015528D">
      <w:pPr>
        <w:pStyle w:val="FigureCaption"/>
        <w:rPr>
          <w:lang w:val="en-US"/>
        </w:rPr>
      </w:pPr>
      <w:bookmarkStart w:id="42" w:name="_Ref65148549"/>
      <w:bookmarkStart w:id="43" w:name="_Toc77239084"/>
      <w:r w:rsidRPr="00AE4624">
        <w:rPr>
          <w:lang w:val="en-US"/>
        </w:rPr>
        <w:t>Equation setelah ditambahkan angka</w:t>
      </w:r>
      <w:bookmarkEnd w:id="42"/>
      <w:bookmarkEnd w:id="43"/>
    </w:p>
    <w:p w:rsidR="006B7A68" w:rsidRPr="00AE4624" w:rsidRDefault="006B7A68" w:rsidP="006B7A68">
      <w:pPr>
        <w:rPr>
          <w:lang w:val="en-US"/>
        </w:rPr>
      </w:pPr>
      <w:r w:rsidRPr="00AE4624">
        <w:rPr>
          <w:lang w:val="en-US"/>
        </w:rPr>
        <w:t>Kemudian arahkan cursor anda di akhir dari tanda kurung tutup “)” dan tekan enter, maka equation anda akan berubah menjadi seperti fungsi dibawah,</w:t>
      </w:r>
    </w:p>
    <w:p w:rsidR="006B7A68" w:rsidRPr="00AE4624" w:rsidRDefault="00420808" w:rsidP="006B7A68">
      <w:pPr>
        <w:rPr>
          <w:lang w:val="en-US"/>
        </w:rPr>
        <w:sectPr w:rsidR="006B7A68" w:rsidRPr="00AE4624" w:rsidSect="00AC05D4">
          <w:pgSz w:w="12240" w:h="15840"/>
          <w:pgMar w:top="1440" w:right="1440" w:bottom="1440" w:left="1440" w:header="708" w:footer="708" w:gutter="0"/>
          <w:cols w:space="708"/>
          <w:docGrid w:linePitch="360"/>
        </w:sectPr>
      </w:pPr>
      <m:oMathPara>
        <m:oMath>
          <m:eqArr>
            <m:eqArrPr>
              <m:maxDist m:val="1"/>
              <m:ctrlPr>
                <w:rPr>
                  <w:rFonts w:ascii="Cambria Math" w:hAnsi="Cambria Math"/>
                  <w:lang w:val="en-US"/>
                </w:rPr>
              </m:ctrlPr>
            </m:eqArrPr>
            <m:e>
              <m:r>
                <m:rPr>
                  <m:scr m:val="script"/>
                  <m:sty m:val="p"/>
                </m:rPr>
                <w:rPr>
                  <w:rFonts w:ascii="Cambria Math" w:hAnsi="Cambria Math"/>
                  <w:lang w:val="en-US"/>
                </w:rPr>
                <m:t>N</m:t>
              </m:r>
              <m:d>
                <m:dPr>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σ</m:t>
                  </m:r>
                  <m:rad>
                    <m:radPr>
                      <m:degHide m:val="1"/>
                      <m:ctrlPr>
                        <w:rPr>
                          <w:rFonts w:ascii="Cambria Math" w:hAnsi="Cambria Math"/>
                          <w:lang w:val="en-US"/>
                        </w:rPr>
                      </m:ctrlPr>
                    </m:radPr>
                    <m:deg/>
                    <m:e>
                      <m:r>
                        <m:rPr>
                          <m:sty m:val="p"/>
                        </m:rPr>
                        <w:rPr>
                          <w:rFonts w:ascii="Cambria Math" w:hAnsi="Cambria Math"/>
                          <w:lang w:val="en-US"/>
                        </w:rPr>
                        <m:t>2</m:t>
                      </m:r>
                      <m:r>
                        <w:rPr>
                          <w:rFonts w:ascii="Cambria Math" w:hAnsi="Cambria Math"/>
                          <w:lang w:val="en-US"/>
                        </w:rPr>
                        <m:t>π</m:t>
                      </m:r>
                    </m:e>
                  </m:rad>
                </m:den>
              </m:f>
              <m:sSup>
                <m:sSupPr>
                  <m:ctrlPr>
                    <w:rPr>
                      <w:rFonts w:ascii="Cambria Math" w:hAnsi="Cambria Math"/>
                      <w:lang w:val="en-US"/>
                    </w:rPr>
                  </m:ctrlPr>
                </m:sSupPr>
                <m:e>
                  <m:r>
                    <m:rPr>
                      <m:sty m:val="p"/>
                    </m:rPr>
                    <w:rPr>
                      <w:rFonts w:ascii="Cambria Math" w:hAnsi="Cambria Math"/>
                      <w:lang w:val="en-US"/>
                    </w:rPr>
                    <m:t>ⅇ</m:t>
                  </m:r>
                </m:e>
                <m: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x</m:t>
                              </m:r>
                              <m:r>
                                <m:rPr>
                                  <m:sty m:val="p"/>
                                </m:rPr>
                                <w:rPr>
                                  <w:rFonts w:ascii="Cambria Math" w:hAnsi="Cambria Math"/>
                                  <w:lang w:val="en-US"/>
                                </w:rPr>
                                <m:t>-</m:t>
                              </m:r>
                              <m:r>
                                <w:rPr>
                                  <w:rFonts w:ascii="Cambria Math" w:hAnsi="Cambria Math"/>
                                  <w:lang w:val="en-US"/>
                                </w:rPr>
                                <m:t>μ</m:t>
                              </m:r>
                            </m:num>
                            <m:den>
                              <m:r>
                                <w:rPr>
                                  <w:rFonts w:ascii="Cambria Math" w:hAnsi="Cambria Math"/>
                                  <w:lang w:val="en-US"/>
                                </w:rPr>
                                <m:t>σ</m:t>
                              </m:r>
                            </m:den>
                          </m:f>
                        </m:e>
                      </m:d>
                    </m:e>
                    <m:sup>
                      <m:r>
                        <m:rPr>
                          <m:sty m:val="p"/>
                        </m:rPr>
                        <w:rPr>
                          <w:rFonts w:ascii="Cambria Math" w:hAnsi="Cambria Math"/>
                          <w:lang w:val="en-US"/>
                        </w:rPr>
                        <m:t>2</m:t>
                      </m:r>
                    </m:sup>
                  </m:sSup>
                </m:sup>
              </m:sSup>
              <m:r>
                <m:rPr>
                  <m:sty m:val="p"/>
                </m:rPr>
                <w:rPr>
                  <w:rFonts w:ascii="Cambria Math" w:hAnsi="Cambria Math"/>
                  <w:lang w:val="en-US"/>
                </w:rPr>
                <m:t xml:space="preserve"> </m:t>
              </m:r>
              <m:r>
                <w:rPr>
                  <w:rFonts w:ascii="Cambria Math" w:hAnsi="Cambria Math"/>
                  <w:lang w:val="en-US"/>
                </w:rPr>
                <m:t>#</m:t>
              </m:r>
              <m:d>
                <m:dPr>
                  <m:ctrlPr>
                    <w:rPr>
                      <w:rFonts w:ascii="Cambria Math" w:hAnsi="Cambria Math"/>
                      <w:lang w:val="en-US"/>
                    </w:rPr>
                  </m:ctrlPr>
                </m:dPr>
                <m:e>
                  <m:r>
                    <m:rPr>
                      <m:sty m:val="p"/>
                    </m:rPr>
                    <w:rPr>
                      <w:rFonts w:ascii="Cambria Math" w:hAnsi="Cambria Math"/>
                      <w:lang w:val="en-US"/>
                    </w:rPr>
                    <w:fldChar w:fldCharType="begin"/>
                  </m:r>
                  <m:r>
                    <m:rPr>
                      <m:sty m:val="p"/>
                    </m:rPr>
                    <w:rPr>
                      <w:rFonts w:ascii="Cambria Math" w:hAnsi="Cambria Math"/>
                      <w:lang w:val="en-US"/>
                    </w:rPr>
                    <m:t xml:space="preserve"> SEQ Equation \* ARABIC </m:t>
                  </m:r>
                  <m:r>
                    <m:rPr>
                      <m:sty m:val="p"/>
                    </m:rPr>
                    <w:rPr>
                      <w:rFonts w:ascii="Cambria Math" w:hAnsi="Cambria Math"/>
                      <w:lang w:val="en-US"/>
                    </w:rPr>
                    <w:fldChar w:fldCharType="separate"/>
                  </m:r>
                  <m:r>
                    <m:rPr>
                      <m:sty m:val="p"/>
                    </m:rPr>
                    <w:rPr>
                      <w:rFonts w:ascii="Cambria Math" w:hAnsi="Cambria Math"/>
                      <w:lang w:val="en-US"/>
                    </w:rPr>
                    <m:t>2</m:t>
                  </m:r>
                  <m:r>
                    <m:rPr>
                      <m:sty m:val="p"/>
                    </m:rPr>
                    <w:rPr>
                      <w:rFonts w:ascii="Cambria Math" w:hAnsi="Cambria Math"/>
                      <w:lang w:val="en-US"/>
                    </w:rPr>
                    <w:fldChar w:fldCharType="end"/>
                  </m:r>
                </m:e>
              </m:d>
              <m:ctrlPr>
                <w:rPr>
                  <w:rFonts w:ascii="Cambria Math" w:hAnsi="Cambria Math"/>
                  <w:i/>
                  <w:lang w:val="en-US"/>
                </w:rPr>
              </m:ctrlPr>
            </m:e>
          </m:eqArr>
        </m:oMath>
      </m:oMathPara>
    </w:p>
    <w:p w:rsidR="006E5004" w:rsidRPr="00AE4624" w:rsidRDefault="006E5004" w:rsidP="00123517">
      <w:pPr>
        <w:pStyle w:val="Heading1"/>
        <w:rPr>
          <w:sz w:val="48"/>
          <w:szCs w:val="48"/>
          <w:lang w:val="en-US"/>
        </w:rPr>
      </w:pPr>
      <w:r w:rsidRPr="00AE4624">
        <w:rPr>
          <w:lang w:val="en-US"/>
        </w:rPr>
        <w:lastRenderedPageBreak/>
        <w:br/>
      </w:r>
      <w:bookmarkStart w:id="44" w:name="_Toc77239074"/>
      <w:r w:rsidR="00F53DBB" w:rsidRPr="00AE4624">
        <w:rPr>
          <w:lang w:val="en-US"/>
        </w:rPr>
        <w:t xml:space="preserve">IMPLEMENTATION AND </w:t>
      </w:r>
      <w:bookmarkEnd w:id="44"/>
      <w:r w:rsidR="00A621C4" w:rsidRPr="00AE4624">
        <w:rPr>
          <w:lang w:val="en-US"/>
        </w:rPr>
        <w:t>RESULTS</w:t>
      </w:r>
    </w:p>
    <w:p w:rsidR="006E5004" w:rsidRPr="00AE4624" w:rsidRDefault="006E5004" w:rsidP="006E5004">
      <w:pPr>
        <w:pStyle w:val="Heading2"/>
        <w:spacing w:line="276" w:lineRule="auto"/>
        <w:rPr>
          <w:lang w:val="en-US"/>
        </w:rPr>
      </w:pPr>
      <w:bookmarkStart w:id="45" w:name="_Toc77239075"/>
      <w:r w:rsidRPr="00AE4624">
        <w:rPr>
          <w:lang w:val="en-US"/>
        </w:rPr>
        <w:t>Implementation</w:t>
      </w:r>
      <w:bookmarkEnd w:id="45"/>
    </w:p>
    <w:p w:rsidR="006E5004" w:rsidRPr="00AE4624" w:rsidRDefault="006E5004" w:rsidP="006E5004">
      <w:pPr>
        <w:rPr>
          <w:lang w:val="en-US"/>
        </w:rPr>
      </w:pPr>
      <w:r w:rsidRPr="00AE4624">
        <w:rPr>
          <w:lang w:val="en-US"/>
        </w:rPr>
        <w:t>Bab implementasi adalah bab tentang narasi pemanfaatan dari data structure dan algoritma dalam bentuk aplikasi terapan.</w:t>
      </w:r>
    </w:p>
    <w:p w:rsidR="006E5004" w:rsidRPr="00AE4624" w:rsidRDefault="006E5004" w:rsidP="006E5004">
      <w:pPr>
        <w:rPr>
          <w:lang w:val="en-US"/>
        </w:rPr>
      </w:pPr>
      <w:r w:rsidRPr="00AE4624">
        <w:rPr>
          <w:lang w:val="en-US"/>
        </w:rPr>
        <w:t>Bab implementasi menyertakan source code,</w:t>
      </w:r>
      <w:r w:rsidR="00A621C4" w:rsidRPr="00AE4624">
        <w:rPr>
          <w:lang w:val="en-US"/>
        </w:rPr>
        <w:t xml:space="preserve"> namun</w:t>
      </w:r>
      <w:r w:rsidRPr="00AE4624">
        <w:rPr>
          <w:lang w:val="en-US"/>
        </w:rPr>
        <w:t xml:space="preserve"> tidak semua source code program disertakan dalam bab ini. Ambil lah penggalan nya saja yang penting dan menjadi inti dari program Anda. Gunakan style “Code</w:t>
      </w:r>
      <w:proofErr w:type="gramStart"/>
      <w:r w:rsidRPr="00AE4624">
        <w:rPr>
          <w:lang w:val="en-US"/>
        </w:rPr>
        <w:t>” .</w:t>
      </w:r>
      <w:proofErr w:type="gramEnd"/>
      <w:r w:rsidRPr="00AE4624">
        <w:rPr>
          <w:lang w:val="en-US"/>
        </w:rPr>
        <w:t xml:space="preserve"> Jika menyertakan gambar (capture), silahkan ditambahkan caption di gambar tersebut sebagaimana penjelasan pada</w:t>
      </w:r>
      <w:r w:rsidR="00A64BD7" w:rsidRPr="00AE4624">
        <w:rPr>
          <w:lang w:val="en-US"/>
        </w:rPr>
        <w:t xml:space="preserve"> Chapter 5</w:t>
      </w:r>
      <w:r w:rsidRPr="00AE4624">
        <w:rPr>
          <w:lang w:val="en-US"/>
        </w:rPr>
        <w:t>.</w:t>
      </w:r>
    </w:p>
    <w:p w:rsidR="006E5004" w:rsidRPr="00AE4624" w:rsidRDefault="006E5004" w:rsidP="008F58B6">
      <w:pPr>
        <w:pStyle w:val="Code"/>
        <w:rPr>
          <w:lang w:val="en-US"/>
        </w:rPr>
      </w:pPr>
      <w:r w:rsidRPr="00AE4624">
        <w:rPr>
          <w:lang w:val="en-US"/>
        </w:rPr>
        <w:t xml:space="preserve">create Function sfHelloWorld (vNama </w:t>
      </w:r>
      <w:proofErr w:type="gramStart"/>
      <w:r w:rsidRPr="00AE4624">
        <w:rPr>
          <w:lang w:val="en-US"/>
        </w:rPr>
        <w:t>varchar(</w:t>
      </w:r>
      <w:proofErr w:type="gramEnd"/>
      <w:r w:rsidRPr="00AE4624">
        <w:rPr>
          <w:lang w:val="en-US"/>
        </w:rPr>
        <w:t xml:space="preserve">30)) </w:t>
      </w:r>
    </w:p>
    <w:p w:rsidR="006E5004" w:rsidRPr="00AE4624" w:rsidRDefault="006E5004" w:rsidP="008F58B6">
      <w:pPr>
        <w:pStyle w:val="Code"/>
        <w:rPr>
          <w:lang w:val="en-US"/>
        </w:rPr>
      </w:pPr>
      <w:r w:rsidRPr="00AE4624">
        <w:rPr>
          <w:lang w:val="en-US"/>
        </w:rPr>
        <w:t xml:space="preserve">returns </w:t>
      </w:r>
      <w:proofErr w:type="gramStart"/>
      <w:r w:rsidRPr="00AE4624">
        <w:rPr>
          <w:lang w:val="en-US"/>
        </w:rPr>
        <w:t>varchar(</w:t>
      </w:r>
      <w:proofErr w:type="gramEnd"/>
      <w:r w:rsidRPr="00AE4624">
        <w:rPr>
          <w:lang w:val="en-US"/>
        </w:rPr>
        <w:t>100)</w:t>
      </w:r>
    </w:p>
    <w:p w:rsidR="006E5004" w:rsidRPr="00AE4624" w:rsidRDefault="006E5004" w:rsidP="008F58B6">
      <w:pPr>
        <w:pStyle w:val="Code"/>
        <w:rPr>
          <w:lang w:val="en-US"/>
        </w:rPr>
      </w:pPr>
      <w:r w:rsidRPr="00AE4624">
        <w:rPr>
          <w:lang w:val="en-US"/>
        </w:rPr>
        <w:t>begin</w:t>
      </w:r>
    </w:p>
    <w:p w:rsidR="006E5004" w:rsidRPr="00AE4624" w:rsidRDefault="006E5004" w:rsidP="008F58B6">
      <w:pPr>
        <w:pStyle w:val="Code"/>
        <w:rPr>
          <w:lang w:val="en-US"/>
        </w:rPr>
      </w:pPr>
      <w:r w:rsidRPr="00AE4624">
        <w:rPr>
          <w:lang w:val="en-US"/>
        </w:rPr>
        <w:tab/>
        <w:t xml:space="preserve">declare vHello </w:t>
      </w:r>
      <w:proofErr w:type="gramStart"/>
      <w:r w:rsidRPr="00AE4624">
        <w:rPr>
          <w:lang w:val="en-US"/>
        </w:rPr>
        <w:t>varchar(</w:t>
      </w:r>
      <w:proofErr w:type="gramEnd"/>
      <w:r w:rsidRPr="00AE4624">
        <w:rPr>
          <w:lang w:val="en-US"/>
        </w:rPr>
        <w:t>255)</w:t>
      </w:r>
    </w:p>
    <w:p w:rsidR="006E5004" w:rsidRPr="00AE4624" w:rsidRDefault="006E5004" w:rsidP="008F58B6">
      <w:pPr>
        <w:pStyle w:val="Code"/>
        <w:rPr>
          <w:lang w:val="en-US"/>
        </w:rPr>
      </w:pPr>
      <w:r w:rsidRPr="00AE4624">
        <w:rPr>
          <w:lang w:val="en-US"/>
        </w:rPr>
        <w:tab/>
        <w:t xml:space="preserve">select </w:t>
      </w:r>
      <w:proofErr w:type="gramStart"/>
      <w:r w:rsidRPr="00AE4624">
        <w:rPr>
          <w:lang w:val="en-US"/>
        </w:rPr>
        <w:t>concat(</w:t>
      </w:r>
      <w:proofErr w:type="gramEnd"/>
      <w:r w:rsidRPr="00AE4624">
        <w:rPr>
          <w:lang w:val="en-US"/>
        </w:rPr>
        <w:t>‘Hello ‘, vNama) into vHello;</w:t>
      </w:r>
    </w:p>
    <w:p w:rsidR="006E5004" w:rsidRPr="00AE4624" w:rsidRDefault="006E5004" w:rsidP="008F58B6">
      <w:pPr>
        <w:pStyle w:val="Code"/>
        <w:rPr>
          <w:lang w:val="en-US"/>
        </w:rPr>
      </w:pPr>
      <w:r w:rsidRPr="00AE4624">
        <w:rPr>
          <w:lang w:val="en-US"/>
        </w:rPr>
        <w:tab/>
        <w:t>return vHello;</w:t>
      </w:r>
    </w:p>
    <w:p w:rsidR="006E5004" w:rsidRPr="00AE4624" w:rsidRDefault="006E5004" w:rsidP="008F58B6">
      <w:pPr>
        <w:pStyle w:val="Code"/>
        <w:rPr>
          <w:lang w:val="en-US"/>
        </w:rPr>
      </w:pPr>
      <w:r w:rsidRPr="00AE4624">
        <w:rPr>
          <w:lang w:val="en-US"/>
        </w:rPr>
        <w:t>End</w:t>
      </w:r>
    </w:p>
    <w:p w:rsidR="006E5004" w:rsidRPr="00AE4624" w:rsidRDefault="006E5004" w:rsidP="008F58B6">
      <w:pPr>
        <w:pStyle w:val="Code"/>
        <w:numPr>
          <w:ilvl w:val="0"/>
          <w:numId w:val="0"/>
        </w:numPr>
        <w:ind w:left="714"/>
        <w:rPr>
          <w:lang w:val="en-US"/>
        </w:rPr>
      </w:pPr>
    </w:p>
    <w:p w:rsidR="006E5004" w:rsidRPr="00AE4624" w:rsidRDefault="006E5004" w:rsidP="006E5004">
      <w:pPr>
        <w:rPr>
          <w:lang w:val="en-US"/>
        </w:rPr>
      </w:pPr>
      <w:r w:rsidRPr="00AE4624">
        <w:rPr>
          <w:lang w:val="en-US"/>
        </w:rPr>
        <w:t>Setiap source code diberikan nomor urut baris. Jelaskan baris perintah dan untuk apa perintah tersebut. Baris 1-2 kode program berisi perintah untuk membuat function dengan nama sfHelloWorld. Baris 3 dan 7 adalah blok baris untuk function khusus di dalamnya. Inti dari kode program ada pada baris 4 untuk deklarasi variabel vHello, baris 5 untuk menggabungkan karakter “Hello” dengan variabel vNama dan mengembalikan hasilnya pada baris ke 7.</w:t>
      </w:r>
    </w:p>
    <w:p w:rsidR="006B6AA6" w:rsidRPr="00AE4624" w:rsidRDefault="00A64BD7" w:rsidP="006B6AA6">
      <w:pPr>
        <w:pStyle w:val="Heading2"/>
        <w:spacing w:line="276" w:lineRule="auto"/>
        <w:rPr>
          <w:lang w:val="en-US"/>
        </w:rPr>
      </w:pPr>
      <w:r w:rsidRPr="00AE4624">
        <w:rPr>
          <w:lang w:val="en-US"/>
        </w:rPr>
        <w:t>Results</w:t>
      </w:r>
    </w:p>
    <w:p w:rsidR="00F37B6A" w:rsidRPr="00AE4624" w:rsidRDefault="006B6AA6" w:rsidP="001254DC">
      <w:pPr>
        <w:rPr>
          <w:lang w:val="en-US"/>
        </w:rPr>
      </w:pPr>
      <w:r w:rsidRPr="00AE4624">
        <w:rPr>
          <w:lang w:val="en-US"/>
        </w:rPr>
        <w:t xml:space="preserve">Sub bab </w:t>
      </w:r>
      <w:r w:rsidR="00A64BD7" w:rsidRPr="00AE4624">
        <w:rPr>
          <w:lang w:val="en-US"/>
        </w:rPr>
        <w:t>results</w:t>
      </w:r>
      <w:r w:rsidRPr="00AE4624">
        <w:rPr>
          <w:lang w:val="en-US"/>
        </w:rPr>
        <w:t xml:space="preserve"> </w:t>
      </w:r>
      <w:r w:rsidR="00A64BD7" w:rsidRPr="00AE4624">
        <w:rPr>
          <w:lang w:val="en-US"/>
        </w:rPr>
        <w:t xml:space="preserve">berisi hasil dari </w:t>
      </w:r>
      <w:r w:rsidRPr="00AE4624">
        <w:rPr>
          <w:lang w:val="en-US"/>
        </w:rPr>
        <w:t>uji coba algoritma dan struktur data yang diterapkan dalam bentuk aplikasi. Hasil disajikan dalam bentuk tabel, narasi atau gambar yang dapat memberikan penjelasan solusi masalah dengan bantuan program</w:t>
      </w:r>
      <w:r w:rsidR="00A64BD7" w:rsidRPr="00AE4624">
        <w:rPr>
          <w:lang w:val="en-US"/>
        </w:rPr>
        <w:t xml:space="preserve"> sehingga dapat ditarik kesimpulan dari penelitian anda</w:t>
      </w:r>
      <w:r w:rsidRPr="00AE4624">
        <w:rPr>
          <w:lang w:val="en-US"/>
        </w:rPr>
        <w:t>.</w:t>
      </w:r>
    </w:p>
    <w:p w:rsidR="001254DC" w:rsidRPr="00AE4624" w:rsidRDefault="001254DC" w:rsidP="00436265">
      <w:pPr>
        <w:pStyle w:val="Heading1"/>
        <w:rPr>
          <w:lang w:val="en-US"/>
        </w:rPr>
        <w:sectPr w:rsidR="001254DC" w:rsidRPr="00AE4624" w:rsidSect="00AC05D4">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46" w:name="_Toc77239077"/>
      <w:r w:rsidR="00F53DBB" w:rsidRPr="00AE4624">
        <w:rPr>
          <w:lang w:val="en-US"/>
        </w:rPr>
        <w:t>CONCLUSION</w:t>
      </w:r>
      <w:bookmarkEnd w:id="46"/>
    </w:p>
    <w:p w:rsidR="006B6AA6" w:rsidRPr="00AE4624" w:rsidRDefault="006B6AA6" w:rsidP="006B6AA6">
      <w:pPr>
        <w:rPr>
          <w:lang w:val="en-US"/>
        </w:rPr>
      </w:pPr>
      <w:r w:rsidRPr="00AE4624">
        <w:rPr>
          <w:lang w:val="en-US"/>
        </w:rPr>
        <w:t>Bab ini membahas tentang kesimpulan akhir. Harus menjawab semua pertanyaan yang Anda ajukan sebagai permasalahan yang bab 1 bagian scope. Tidak sekedar menyimpulkan tapi sertakan argumentasi kuat terkait pengambilan kesimpulan tersebut.</w:t>
      </w:r>
    </w:p>
    <w:p w:rsidR="006B6AA6" w:rsidRPr="00AE4624" w:rsidRDefault="006B6AA6" w:rsidP="00C52D44">
      <w:pPr>
        <w:rPr>
          <w:lang w:val="en-US"/>
        </w:rPr>
        <w:sectPr w:rsidR="006B6AA6" w:rsidRPr="00AE4624" w:rsidSect="00AC05D4">
          <w:pgSz w:w="12240" w:h="15840"/>
          <w:pgMar w:top="1440" w:right="1440" w:bottom="1440" w:left="1440" w:header="708" w:footer="708" w:gutter="0"/>
          <w:cols w:space="708"/>
          <w:docGrid w:linePitch="360"/>
        </w:sectPr>
      </w:pPr>
      <w:r w:rsidRPr="00AE4624">
        <w:rPr>
          <w:lang w:val="en-US"/>
        </w:rPr>
        <w:t>Di bagian akhir, sertakan saran untuk penelitian lanjutan. Tidak perlu bertele-tele tapi fokuskan pada saran penelitian Anda saja, apa yang belum dilakukan disertakan di sini.</w:t>
      </w:r>
    </w:p>
    <w:p w:rsidR="002D7DE7" w:rsidRPr="00AE4624" w:rsidRDefault="00C52D44" w:rsidP="00436265">
      <w:pPr>
        <w:pStyle w:val="Headingplain"/>
        <w:rPr>
          <w:lang w:val="en-US"/>
        </w:rPr>
      </w:pPr>
      <w:bookmarkStart w:id="47" w:name="_Toc77239078"/>
      <w:r w:rsidRPr="00AE4624">
        <w:rPr>
          <w:lang w:val="en-US"/>
        </w:rPr>
        <w:lastRenderedPageBreak/>
        <w:t>REFERENCES</w:t>
      </w:r>
      <w:bookmarkEnd w:id="47"/>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48" w:name="_Toc77239079"/>
      <w:r w:rsidRPr="00AE4624">
        <w:rPr>
          <w:lang w:val="en-US"/>
        </w:rPr>
        <w:lastRenderedPageBreak/>
        <w:t>APPENDIX</w:t>
      </w:r>
      <w:bookmarkEnd w:id="48"/>
    </w:p>
    <w:p w:rsidR="00991D78" w:rsidRPr="00AE4624" w:rsidRDefault="00991D78" w:rsidP="00991D78">
      <w:pPr>
        <w:spacing w:before="100" w:beforeAutospacing="1" w:line="240" w:lineRule="auto"/>
        <w:ind w:firstLine="0"/>
        <w:jc w:val="left"/>
        <w:rPr>
          <w:lang w:val="en-US"/>
        </w:rPr>
      </w:pPr>
      <w:r w:rsidRPr="00AE4624">
        <w:rPr>
          <w:lang w:val="en-US"/>
        </w:rPr>
        <w:t xml:space="preserve">Jika Anda punya lampiran dari project, silahkan dilampirkan di bagian ini. Yang wajib Anda lampirkan adalah kode program (coding) lengkap dan diberikan keterangan terlebih dahulu pada bagian atas dari coding tersebut, koding ditulis dengan format font yang berbeda. Contoh: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a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b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 xml:space="preserve">SELECT </w:t>
      </w:r>
      <w:proofErr w:type="gramStart"/>
      <w:r w:rsidRPr="00AE4624">
        <w:rPr>
          <w:lang w:val="en-US"/>
        </w:rPr>
        <w:t>hasil:=</w:t>
      </w:r>
      <w:proofErr w:type="gramEnd"/>
      <w:r w:rsidRPr="00AE4624">
        <w:rPr>
          <w:lang w:val="en-US"/>
        </w:rPr>
        <w:t xml:space="preserve">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CREATE PROCEDURE spMaksimal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 xml:space="preserve">DECLARE </w:t>
      </w:r>
      <w:proofErr w:type="gramStart"/>
      <w:r w:rsidRPr="00AE4624">
        <w:rPr>
          <w:lang w:val="en-US"/>
        </w:rPr>
        <w:t>a</w:t>
      </w:r>
      <w:proofErr w:type="gramEnd"/>
      <w:r w:rsidRPr="00AE4624">
        <w:rPr>
          <w:lang w:val="en-US"/>
        </w:rPr>
        <w:t xml:space="preserve">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DECLARE hasil INT;</w:t>
      </w:r>
    </w:p>
    <w:p w:rsidR="00991D78" w:rsidRPr="00AE4624" w:rsidRDefault="00991D78" w:rsidP="008F58B6">
      <w:pPr>
        <w:pStyle w:val="Code"/>
        <w:rPr>
          <w:lang w:val="en-US"/>
        </w:rPr>
      </w:pPr>
      <w:r w:rsidRPr="00AE4624">
        <w:rPr>
          <w:lang w:val="en-US"/>
        </w:rPr>
        <w:t>SELECT a * b INTO hasil;</w:t>
      </w:r>
    </w:p>
    <w:p w:rsidR="00991D78" w:rsidRPr="00AE4624" w:rsidRDefault="00991D78" w:rsidP="008F58B6">
      <w:pPr>
        <w:pStyle w:val="Code"/>
        <w:rPr>
          <w:lang w:val="en-US"/>
        </w:rPr>
      </w:pPr>
      <w:r w:rsidRPr="00AE4624">
        <w:rPr>
          <w:lang w:val="en-US"/>
        </w:rPr>
        <w:t>SELECT hasil</w:t>
      </w:r>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r w:rsidRPr="00AE4624">
        <w:rPr>
          <w:lang w:val="en-US"/>
        </w:rPr>
        <w:t>Selain coding, yang dapat dijadikan lampiran adalah: hasil hitungan yang panjang dan tidak mungkin dimuat dalam laporan utama, gambar atau ilustrasi diagram yang cukup panjang namun hanya sebagai penjelasan dari diagram utama yang ada di dalam laporan, foto-foto penunjang, dan dokumen lain yang sifatnya menunjang namun dianggap penting.</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18"/>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16B" w:rsidRDefault="00D8216B" w:rsidP="00DD5859">
      <w:r>
        <w:separator/>
      </w:r>
    </w:p>
  </w:endnote>
  <w:endnote w:type="continuationSeparator" w:id="0">
    <w:p w:rsidR="00D8216B" w:rsidRDefault="00D8216B"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420808" w:rsidRDefault="00420808" w:rsidP="00F557CB">
        <w:pPr>
          <w:pStyle w:val="Footer"/>
        </w:pPr>
        <w:r>
          <w:fldChar w:fldCharType="begin"/>
        </w:r>
        <w:r>
          <w:instrText>PAGE   \* MERGEFORMAT</w:instrText>
        </w:r>
        <w:r>
          <w:fldChar w:fldCharType="separate"/>
        </w:r>
        <w:r>
          <w:t>2</w:t>
        </w:r>
        <w:r>
          <w:fldChar w:fldCharType="end"/>
        </w:r>
      </w:p>
    </w:sdtContent>
  </w:sdt>
  <w:p w:rsidR="00420808" w:rsidRDefault="00420808"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420808" w:rsidRDefault="00420808" w:rsidP="00F557CB">
        <w:pPr>
          <w:pStyle w:val="Footer"/>
        </w:pPr>
        <w:r>
          <w:fldChar w:fldCharType="begin"/>
        </w:r>
        <w:r>
          <w:instrText>PAGE   \* MERGEFORMAT</w:instrText>
        </w:r>
        <w:r>
          <w:fldChar w:fldCharType="separate"/>
        </w:r>
        <w:r>
          <w:t>2</w:t>
        </w:r>
        <w:r>
          <w:fldChar w:fldCharType="end"/>
        </w:r>
      </w:p>
    </w:sdtContent>
  </w:sdt>
  <w:p w:rsidR="00420808" w:rsidRDefault="00420808"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16B" w:rsidRDefault="00D8216B" w:rsidP="00DD5859">
      <w:r>
        <w:separator/>
      </w:r>
    </w:p>
  </w:footnote>
  <w:footnote w:type="continuationSeparator" w:id="0">
    <w:p w:rsidR="00D8216B" w:rsidRDefault="00D8216B" w:rsidP="00DD5859">
      <w:r>
        <w:continuationSeparator/>
      </w:r>
    </w:p>
  </w:footnote>
  <w:footnote w:id="1">
    <w:p w:rsidR="00420808" w:rsidRPr="006E5004" w:rsidRDefault="00420808" w:rsidP="006E5004">
      <w:pPr>
        <w:pStyle w:val="FootnoteText"/>
        <w:rPr>
          <w:lang w:val="en-US"/>
        </w:rPr>
      </w:pPr>
      <w:r>
        <w:rPr>
          <w:rStyle w:val="FootnoteReference"/>
        </w:rPr>
        <w:footnoteRef/>
      </w:r>
      <w:r>
        <w:t xml:space="preserve"> </w:t>
      </w:r>
      <w:r w:rsidRPr="006E5004">
        <w:t>Jared Dean, Big Data, Data Mining, and Machine Learning. Value Creation for Business Leaders and Practitioners (New Jersey: John Wiley &amp; Sons, Inc., 2014), hal. 5.</w:t>
      </w:r>
    </w:p>
  </w:footnote>
  <w:footnote w:id="2">
    <w:p w:rsidR="00420808" w:rsidRPr="00974BA2" w:rsidRDefault="00420808">
      <w:pPr>
        <w:pStyle w:val="FootnoteText"/>
        <w:rPr>
          <w:lang w:val="en-US"/>
        </w:rPr>
      </w:pPr>
      <w:r>
        <w:rPr>
          <w:rStyle w:val="FootnoteReference"/>
        </w:rPr>
        <w:footnoteRef/>
      </w:r>
      <w:r>
        <w:t xml:space="preserve"> </w:t>
      </w:r>
      <w:hyperlink r:id="rId1" w:history="1">
        <w:r>
          <w:rPr>
            <w:rStyle w:val="Hyperlink"/>
          </w:rPr>
          <w:t>Microsoft Word Equation Editor Tutorial (bgu.ac.il)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2"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8" w15:restartNumberingAfterBreak="0">
    <w:nsid w:val="5DCE047A"/>
    <w:multiLevelType w:val="multilevel"/>
    <w:tmpl w:val="4760BCC4"/>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0"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19" w15:restartNumberingAfterBreak="0">
    <w:nsid w:val="7870306F"/>
    <w:multiLevelType w:val="multilevel"/>
    <w:tmpl w:val="95880320"/>
    <w:lvl w:ilvl="0">
      <w:start w:val="1"/>
      <w:numFmt w:val="decimal"/>
      <w:pStyle w:val="Code"/>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6"/>
  </w:num>
  <w:num w:numId="5">
    <w:abstractNumId w:val="10"/>
  </w:num>
  <w:num w:numId="6">
    <w:abstractNumId w:val="12"/>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0"/>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22B1"/>
    <w:rsid w:val="00014323"/>
    <w:rsid w:val="000264E3"/>
    <w:rsid w:val="000301B9"/>
    <w:rsid w:val="00031665"/>
    <w:rsid w:val="000401ED"/>
    <w:rsid w:val="000512EC"/>
    <w:rsid w:val="000A3177"/>
    <w:rsid w:val="000A4E22"/>
    <w:rsid w:val="000C18C9"/>
    <w:rsid w:val="000D4EB8"/>
    <w:rsid w:val="000E1195"/>
    <w:rsid w:val="000F645A"/>
    <w:rsid w:val="00121B9C"/>
    <w:rsid w:val="00123517"/>
    <w:rsid w:val="001254DC"/>
    <w:rsid w:val="00140C13"/>
    <w:rsid w:val="00151228"/>
    <w:rsid w:val="0015528D"/>
    <w:rsid w:val="00174F35"/>
    <w:rsid w:val="00191F34"/>
    <w:rsid w:val="00195909"/>
    <w:rsid w:val="001D129D"/>
    <w:rsid w:val="001D1722"/>
    <w:rsid w:val="001E2FE9"/>
    <w:rsid w:val="001E527E"/>
    <w:rsid w:val="001F4388"/>
    <w:rsid w:val="00200085"/>
    <w:rsid w:val="002013C6"/>
    <w:rsid w:val="00211DA2"/>
    <w:rsid w:val="00223FCB"/>
    <w:rsid w:val="0022429D"/>
    <w:rsid w:val="00237D88"/>
    <w:rsid w:val="00255BB3"/>
    <w:rsid w:val="0027430F"/>
    <w:rsid w:val="00274C93"/>
    <w:rsid w:val="002D7DE7"/>
    <w:rsid w:val="002E23E9"/>
    <w:rsid w:val="002F33E0"/>
    <w:rsid w:val="003208B4"/>
    <w:rsid w:val="0032562F"/>
    <w:rsid w:val="003523BA"/>
    <w:rsid w:val="00353B58"/>
    <w:rsid w:val="00362D72"/>
    <w:rsid w:val="003731DD"/>
    <w:rsid w:val="00373CCC"/>
    <w:rsid w:val="003B6388"/>
    <w:rsid w:val="003C6949"/>
    <w:rsid w:val="003C6BCA"/>
    <w:rsid w:val="00417016"/>
    <w:rsid w:val="00420808"/>
    <w:rsid w:val="00436265"/>
    <w:rsid w:val="0047711F"/>
    <w:rsid w:val="00491E34"/>
    <w:rsid w:val="004A53E2"/>
    <w:rsid w:val="004F4FF7"/>
    <w:rsid w:val="0055305D"/>
    <w:rsid w:val="00557294"/>
    <w:rsid w:val="00591C9B"/>
    <w:rsid w:val="005A40C6"/>
    <w:rsid w:val="005A5304"/>
    <w:rsid w:val="005B384F"/>
    <w:rsid w:val="005D355F"/>
    <w:rsid w:val="00646617"/>
    <w:rsid w:val="00694064"/>
    <w:rsid w:val="00695C68"/>
    <w:rsid w:val="00695EED"/>
    <w:rsid w:val="006B6AA6"/>
    <w:rsid w:val="006B7A68"/>
    <w:rsid w:val="006D3D3B"/>
    <w:rsid w:val="006E5004"/>
    <w:rsid w:val="006E6493"/>
    <w:rsid w:val="00747399"/>
    <w:rsid w:val="0075542A"/>
    <w:rsid w:val="00763E02"/>
    <w:rsid w:val="007C4499"/>
    <w:rsid w:val="007D4172"/>
    <w:rsid w:val="007F4B1D"/>
    <w:rsid w:val="008103EE"/>
    <w:rsid w:val="00815048"/>
    <w:rsid w:val="00826A2E"/>
    <w:rsid w:val="00832155"/>
    <w:rsid w:val="00866320"/>
    <w:rsid w:val="0087774E"/>
    <w:rsid w:val="00891A0C"/>
    <w:rsid w:val="008C0BE7"/>
    <w:rsid w:val="008C2B8E"/>
    <w:rsid w:val="008E6011"/>
    <w:rsid w:val="008F262B"/>
    <w:rsid w:val="008F58B6"/>
    <w:rsid w:val="00944B34"/>
    <w:rsid w:val="00952C47"/>
    <w:rsid w:val="00974BA2"/>
    <w:rsid w:val="009828EC"/>
    <w:rsid w:val="00982F93"/>
    <w:rsid w:val="00990CE0"/>
    <w:rsid w:val="00991D78"/>
    <w:rsid w:val="009C37BE"/>
    <w:rsid w:val="009D1AD3"/>
    <w:rsid w:val="009F62B8"/>
    <w:rsid w:val="00A1287C"/>
    <w:rsid w:val="00A1752A"/>
    <w:rsid w:val="00A54B5B"/>
    <w:rsid w:val="00A621C4"/>
    <w:rsid w:val="00A64BD7"/>
    <w:rsid w:val="00A7753A"/>
    <w:rsid w:val="00A9259A"/>
    <w:rsid w:val="00AC05D4"/>
    <w:rsid w:val="00AE4624"/>
    <w:rsid w:val="00B06B11"/>
    <w:rsid w:val="00B57DC7"/>
    <w:rsid w:val="00B61680"/>
    <w:rsid w:val="00B653E2"/>
    <w:rsid w:val="00B91699"/>
    <w:rsid w:val="00BA1FAD"/>
    <w:rsid w:val="00BC7A08"/>
    <w:rsid w:val="00BE5E47"/>
    <w:rsid w:val="00C21952"/>
    <w:rsid w:val="00C278D7"/>
    <w:rsid w:val="00C33DEE"/>
    <w:rsid w:val="00C460DF"/>
    <w:rsid w:val="00C52D44"/>
    <w:rsid w:val="00C63225"/>
    <w:rsid w:val="00C6433C"/>
    <w:rsid w:val="00C91EAF"/>
    <w:rsid w:val="00CD05D9"/>
    <w:rsid w:val="00CF1D29"/>
    <w:rsid w:val="00CF784B"/>
    <w:rsid w:val="00D03840"/>
    <w:rsid w:val="00D161FE"/>
    <w:rsid w:val="00D537E4"/>
    <w:rsid w:val="00D60A91"/>
    <w:rsid w:val="00D62304"/>
    <w:rsid w:val="00D66167"/>
    <w:rsid w:val="00D731AE"/>
    <w:rsid w:val="00D8216B"/>
    <w:rsid w:val="00DC4048"/>
    <w:rsid w:val="00DD1998"/>
    <w:rsid w:val="00DD5859"/>
    <w:rsid w:val="00DE5AEC"/>
    <w:rsid w:val="00E063EE"/>
    <w:rsid w:val="00E16910"/>
    <w:rsid w:val="00E44748"/>
    <w:rsid w:val="00EA0633"/>
    <w:rsid w:val="00EA139F"/>
    <w:rsid w:val="00EB318A"/>
    <w:rsid w:val="00EB5EBC"/>
    <w:rsid w:val="00F00DA0"/>
    <w:rsid w:val="00F04ED3"/>
    <w:rsid w:val="00F073FD"/>
    <w:rsid w:val="00F364CB"/>
    <w:rsid w:val="00F37B6A"/>
    <w:rsid w:val="00F51F3E"/>
    <w:rsid w:val="00F53DBB"/>
    <w:rsid w:val="00F557CB"/>
    <w:rsid w:val="00F55837"/>
    <w:rsid w:val="00F867F6"/>
    <w:rsid w:val="00FD577B"/>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8688"/>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7C4499"/>
    <w:pPr>
      <w:tabs>
        <w:tab w:val="center" w:pos="4678"/>
        <w:tab w:val="right" w:pos="8931"/>
      </w:tabs>
      <w:spacing w:before="120" w:after="240" w:line="240" w:lineRule="auto"/>
    </w:pPr>
    <w:rPr>
      <w:rFonts w:ascii="Cambria Math" w:eastAsiaTheme="majorEastAsia" w:hAnsi="Cambria Math" w:cstheme="majorBidi"/>
      <w:color w:val="000000"/>
      <w:sz w:val="24"/>
      <w:szCs w:val="26"/>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cs.bgu.ac.il/~khitron/Equation%20Edito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AB56B-3AFD-42AB-8557-7017693D6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48</TotalTime>
  <Pages>25</Pages>
  <Words>11645</Words>
  <Characters>66377</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7</cp:revision>
  <dcterms:created xsi:type="dcterms:W3CDTF">2021-09-19T21:56:00Z</dcterms:created>
  <dcterms:modified xsi:type="dcterms:W3CDTF">2021-09-19T22:44:00Z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