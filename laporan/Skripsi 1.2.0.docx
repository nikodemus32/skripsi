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27430F" w:rsidRDefault="003C6BCA" w:rsidP="00DD5859">
      <w:pPr>
        <w:rPr>
          <w:noProof/>
        </w:rPr>
      </w:pPr>
      <w:r w:rsidRPr="0027430F">
        <w:rPr>
          <w:noProof/>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F073FD" w:rsidRDefault="003C6BCA" w:rsidP="003C6BCA">
      <w:pPr>
        <w:pStyle w:val="ProjectReport"/>
        <w:rPr>
          <w:noProof/>
        </w:rPr>
      </w:pPr>
      <w:r w:rsidRPr="0027430F">
        <w:rPr>
          <w:noProof/>
          <w:lang w:val="id-ID"/>
        </w:rPr>
        <w:t>project report</w:t>
      </w:r>
    </w:p>
    <w:p w:rsidR="003C6BCA" w:rsidRPr="0027430F" w:rsidRDefault="0022429D" w:rsidP="00F557CB">
      <w:pPr>
        <w:pStyle w:val="JudulProject"/>
        <w:rPr>
          <w:noProof/>
        </w:rPr>
      </w:pPr>
      <w:r>
        <w:rPr>
          <w:noProof/>
        </w:rPr>
        <w:t>comparison learning vector quantization and naïve bayes algorithm in airline passenger satisfaction</w:t>
      </w:r>
    </w:p>
    <w:p w:rsidR="003C6BCA" w:rsidRPr="0027430F" w:rsidRDefault="003C6BCA" w:rsidP="00DD5859">
      <w:pPr>
        <w:rPr>
          <w:noProof/>
        </w:rPr>
      </w:pPr>
    </w:p>
    <w:p w:rsidR="003C6BCA" w:rsidRPr="0027430F" w:rsidRDefault="003C6BCA" w:rsidP="00DD5859">
      <w:pPr>
        <w:rPr>
          <w:noProof/>
        </w:rPr>
      </w:pPr>
    </w:p>
    <w:p w:rsidR="003C6BCA" w:rsidRPr="0055305D" w:rsidRDefault="0055305D" w:rsidP="00DD5859">
      <w:pPr>
        <w:pStyle w:val="Author"/>
        <w:rPr>
          <w:noProof/>
          <w:lang w:val="en-US"/>
        </w:rPr>
      </w:pPr>
      <w:r>
        <w:rPr>
          <w:noProof/>
          <w:lang w:val="en-US"/>
        </w:rPr>
        <w:t>NIKODEMUS GALIH CANDRA WICAKSONO</w:t>
      </w:r>
    </w:p>
    <w:p w:rsidR="003C6BCA" w:rsidRPr="0055305D" w:rsidRDefault="0055305D" w:rsidP="00DD5859">
      <w:pPr>
        <w:pStyle w:val="Author"/>
        <w:rPr>
          <w:noProof/>
          <w:lang w:val="en-US"/>
        </w:rPr>
      </w:pPr>
      <w:r>
        <w:rPr>
          <w:noProof/>
          <w:lang w:val="en-US"/>
        </w:rPr>
        <w:t>18.K1.0082</w:t>
      </w:r>
    </w:p>
    <w:p w:rsidR="003C6BCA" w:rsidRPr="0027430F" w:rsidRDefault="003C6BCA" w:rsidP="00DD5859">
      <w:pPr>
        <w:rPr>
          <w:noProof/>
        </w:rPr>
      </w:pPr>
    </w:p>
    <w:p w:rsidR="003C6BCA" w:rsidRPr="0027430F" w:rsidRDefault="003C6BCA" w:rsidP="00DD5859">
      <w:pPr>
        <w:rPr>
          <w:noProof/>
        </w:rPr>
      </w:pPr>
    </w:p>
    <w:p w:rsidR="003C6BCA" w:rsidRPr="0027430F" w:rsidRDefault="003C6BCA" w:rsidP="00DD5859">
      <w:pPr>
        <w:rPr>
          <w:noProof/>
        </w:rPr>
      </w:pPr>
    </w:p>
    <w:p w:rsidR="003C6BCA" w:rsidRPr="0027430F" w:rsidRDefault="003C6BCA" w:rsidP="00DD5859">
      <w:pPr>
        <w:rPr>
          <w:noProof/>
        </w:rPr>
      </w:pPr>
    </w:p>
    <w:p w:rsidR="003C6BCA" w:rsidRPr="0027430F" w:rsidRDefault="003C6BCA" w:rsidP="00DD5859">
      <w:pPr>
        <w:rPr>
          <w:noProof/>
        </w:rPr>
      </w:pPr>
    </w:p>
    <w:p w:rsidR="003C6BCA" w:rsidRPr="0027430F" w:rsidRDefault="003C6BCA" w:rsidP="00DD5859">
      <w:pPr>
        <w:rPr>
          <w:noProof/>
        </w:rPr>
      </w:pPr>
    </w:p>
    <w:p w:rsidR="003C6BCA" w:rsidRPr="0027430F" w:rsidRDefault="003C6BCA" w:rsidP="00DD5859">
      <w:pPr>
        <w:rPr>
          <w:noProof/>
        </w:rPr>
      </w:pPr>
    </w:p>
    <w:p w:rsidR="003C6BCA" w:rsidRPr="0027430F" w:rsidRDefault="003C6BCA" w:rsidP="00F557CB">
      <w:pPr>
        <w:pStyle w:val="FacultyName"/>
        <w:rPr>
          <w:noProof/>
        </w:rPr>
      </w:pPr>
      <w:r w:rsidRPr="0027430F">
        <w:rPr>
          <w:noProof/>
        </w:rPr>
        <w:t>Faculty of Computer Science</w:t>
      </w:r>
    </w:p>
    <w:p w:rsidR="003C6BCA" w:rsidRPr="0027430F" w:rsidRDefault="003C6BCA" w:rsidP="003C6BCA">
      <w:pPr>
        <w:pStyle w:val="FacultyName"/>
        <w:rPr>
          <w:noProof/>
        </w:rPr>
      </w:pPr>
      <w:r w:rsidRPr="0027430F">
        <w:rPr>
          <w:noProof/>
        </w:rPr>
        <w:t>Soegijapranata Catholic University</w:t>
      </w:r>
    </w:p>
    <w:p w:rsidR="00A7753A" w:rsidRPr="0027430F" w:rsidRDefault="003C6BCA" w:rsidP="00A7753A">
      <w:pPr>
        <w:pStyle w:val="FacultyName"/>
        <w:rPr>
          <w:noProof/>
        </w:rPr>
        <w:sectPr w:rsidR="00A7753A" w:rsidRPr="0027430F" w:rsidSect="00F867F6">
          <w:footerReference w:type="default" r:id="rId9"/>
          <w:pgSz w:w="12240" w:h="15840"/>
          <w:pgMar w:top="1440" w:right="1440" w:bottom="1440" w:left="1440" w:header="708" w:footer="708" w:gutter="0"/>
          <w:pgNumType w:fmt="lowerRoman"/>
          <w:cols w:space="708"/>
          <w:docGrid w:linePitch="360"/>
        </w:sectPr>
      </w:pPr>
      <w:r w:rsidRPr="0027430F">
        <w:rPr>
          <w:noProof/>
        </w:rPr>
        <w:t>202</w:t>
      </w:r>
      <w:r w:rsidR="00A7753A" w:rsidRPr="0027430F">
        <w:rPr>
          <w:noProof/>
        </w:rPr>
        <w:t>0</w:t>
      </w:r>
    </w:p>
    <w:p w:rsidR="003C6BCA" w:rsidRPr="0027430F" w:rsidRDefault="00A7753A" w:rsidP="00436265">
      <w:pPr>
        <w:pStyle w:val="Headingplain"/>
        <w:rPr>
          <w:noProof/>
        </w:rPr>
      </w:pPr>
      <w:bookmarkStart w:id="0" w:name="_Toc77239046"/>
      <w:r w:rsidRPr="0027430F">
        <w:rPr>
          <w:noProof/>
        </w:rPr>
        <w:lastRenderedPageBreak/>
        <w:t>APPROVAL AND RATIFICATION PAGE</w:t>
      </w:r>
      <w:r w:rsidR="00BC7A08" w:rsidRPr="0027430F">
        <w:rPr>
          <w:noProof/>
        </w:rPr>
        <w:t xml:space="preserve"> (Heading plain)</w:t>
      </w:r>
      <w:bookmarkEnd w:id="0"/>
    </w:p>
    <w:p w:rsidR="00FD577B" w:rsidRPr="0027430F" w:rsidRDefault="00BC7A08" w:rsidP="00BC7A08">
      <w:pPr>
        <w:pStyle w:val="Approval"/>
        <w:rPr>
          <w:noProof/>
        </w:rPr>
      </w:pPr>
      <w:r w:rsidRPr="0027430F">
        <w:rPr>
          <w:noProof/>
        </w:rPr>
        <w:t>(gunakan style “Approval”)</w:t>
      </w:r>
    </w:p>
    <w:p w:rsidR="00FD577B" w:rsidRPr="0027430F" w:rsidRDefault="00FD577B" w:rsidP="00F557CB">
      <w:pPr>
        <w:pStyle w:val="Approval"/>
        <w:rPr>
          <w:noProof/>
        </w:rPr>
      </w:pPr>
      <w:r w:rsidRPr="00A64BD7">
        <w:rPr>
          <w:noProof/>
          <w:highlight w:val="yellow"/>
        </w:rPr>
        <w:t>JUDUL PROJECT ANDA</w:t>
      </w:r>
      <w:r w:rsidR="00BC7A08" w:rsidRPr="0027430F">
        <w:rPr>
          <w:noProof/>
        </w:rPr>
        <w:t xml:space="preserve"> </w:t>
      </w:r>
    </w:p>
    <w:p w:rsidR="00FD577B" w:rsidRPr="0027430F" w:rsidRDefault="00FD577B" w:rsidP="00F557CB">
      <w:pPr>
        <w:pStyle w:val="Approval"/>
        <w:rPr>
          <w:noProof/>
        </w:rPr>
      </w:pPr>
      <w:r w:rsidRPr="0027430F">
        <w:rPr>
          <w:noProof/>
        </w:rPr>
        <w:t>by</w:t>
      </w:r>
    </w:p>
    <w:p w:rsidR="00FD577B" w:rsidRPr="0055305D" w:rsidRDefault="0055305D" w:rsidP="00F557CB">
      <w:pPr>
        <w:pStyle w:val="Approval"/>
        <w:rPr>
          <w:noProof/>
          <w:lang w:val="en-US"/>
        </w:rPr>
      </w:pPr>
      <w:r>
        <w:rPr>
          <w:noProof/>
          <w:highlight w:val="yellow"/>
          <w:lang w:val="en-US"/>
        </w:rPr>
        <w:t>NIKODEMUS GALIH CANDRA WICAKSONO</w:t>
      </w:r>
      <w:r w:rsidR="00FD577B" w:rsidRPr="00A64BD7">
        <w:rPr>
          <w:noProof/>
          <w:highlight w:val="yellow"/>
        </w:rPr>
        <w:t xml:space="preserve"> – </w:t>
      </w:r>
      <w:r>
        <w:rPr>
          <w:noProof/>
          <w:highlight w:val="yellow"/>
          <w:lang w:val="en-US"/>
        </w:rPr>
        <w:t>18.K1.0082</w:t>
      </w:r>
    </w:p>
    <w:p w:rsidR="00FD577B" w:rsidRPr="0027430F" w:rsidRDefault="00FD577B" w:rsidP="00F557CB">
      <w:pPr>
        <w:pStyle w:val="Approval"/>
        <w:rPr>
          <w:noProof/>
        </w:rPr>
      </w:pPr>
    </w:p>
    <w:p w:rsidR="00FD577B" w:rsidRPr="0027430F" w:rsidRDefault="00FD577B" w:rsidP="00F557CB">
      <w:pPr>
        <w:pStyle w:val="Approval"/>
        <w:rPr>
          <w:noProof/>
        </w:rPr>
      </w:pPr>
      <w:r w:rsidRPr="0027430F">
        <w:rPr>
          <w:noProof/>
        </w:rPr>
        <w:t>This project report has been approved and ratified</w:t>
      </w:r>
    </w:p>
    <w:p w:rsidR="00FD577B" w:rsidRPr="0027430F" w:rsidRDefault="00FD577B" w:rsidP="00F557CB">
      <w:pPr>
        <w:pStyle w:val="Approval"/>
        <w:rPr>
          <w:noProof/>
        </w:rPr>
      </w:pPr>
      <w:r w:rsidRPr="0027430F">
        <w:rPr>
          <w:noProof/>
        </w:rPr>
        <w:t xml:space="preserve">By the Faculty of Computer Science on </w:t>
      </w:r>
      <w:r w:rsidRPr="00A64BD7">
        <w:rPr>
          <w:noProof/>
          <w:highlight w:val="yellow"/>
        </w:rPr>
        <w:t>January, DD. YYYY</w:t>
      </w:r>
    </w:p>
    <w:p w:rsidR="00FD577B" w:rsidRPr="0027430F" w:rsidRDefault="00FD577B" w:rsidP="00F557CB">
      <w:pPr>
        <w:pStyle w:val="Approval"/>
        <w:rPr>
          <w:noProof/>
        </w:rPr>
      </w:pPr>
      <w:r w:rsidRPr="0027430F">
        <w:rPr>
          <w:noProof/>
        </w:rPr>
        <w:t>With approval,</w:t>
      </w:r>
    </w:p>
    <w:p w:rsidR="00FD577B" w:rsidRPr="0027430F" w:rsidRDefault="00FD577B" w:rsidP="00DD5859">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27430F" w:rsidTr="00F557CB">
        <w:tc>
          <w:tcPr>
            <w:tcW w:w="4675" w:type="dxa"/>
          </w:tcPr>
          <w:p w:rsidR="00FD577B" w:rsidRPr="0027430F" w:rsidRDefault="00FD577B" w:rsidP="00DD5859">
            <w:pPr>
              <w:rPr>
                <w:noProof/>
              </w:rPr>
            </w:pPr>
          </w:p>
        </w:tc>
        <w:tc>
          <w:tcPr>
            <w:tcW w:w="4675" w:type="dxa"/>
          </w:tcPr>
          <w:p w:rsidR="00D03840" w:rsidRPr="0027430F" w:rsidRDefault="00FD577B" w:rsidP="00F557CB">
            <w:pPr>
              <w:pStyle w:val="Supervisors"/>
              <w:rPr>
                <w:noProof/>
              </w:rPr>
            </w:pPr>
            <w:r w:rsidRPr="0027430F">
              <w:rPr>
                <w:noProof/>
              </w:rPr>
              <w:t>Supervisor</w:t>
            </w:r>
          </w:p>
          <w:p w:rsidR="00D03840" w:rsidRPr="0027430F" w:rsidRDefault="00D03840" w:rsidP="00F557CB">
            <w:pPr>
              <w:pStyle w:val="Supervisors"/>
              <w:rPr>
                <w:noProof/>
              </w:rPr>
            </w:pPr>
          </w:p>
          <w:p w:rsidR="00D03840" w:rsidRPr="0027430F" w:rsidRDefault="00D03840" w:rsidP="00F557CB">
            <w:pPr>
              <w:pStyle w:val="Supervisors"/>
              <w:rPr>
                <w:noProof/>
              </w:rPr>
            </w:pPr>
          </w:p>
          <w:p w:rsidR="00F557CB" w:rsidRPr="0027430F" w:rsidRDefault="00F557CB" w:rsidP="00F557CB">
            <w:pPr>
              <w:pStyle w:val="Supervisors"/>
              <w:rPr>
                <w:noProof/>
              </w:rPr>
            </w:pPr>
          </w:p>
          <w:p w:rsidR="00D03840" w:rsidRPr="00A64BD7" w:rsidRDefault="00F557CB" w:rsidP="00F557CB">
            <w:pPr>
              <w:pStyle w:val="Supervisors"/>
              <w:rPr>
                <w:noProof/>
                <w:highlight w:val="yellow"/>
                <w:u w:val="single"/>
              </w:rPr>
            </w:pPr>
            <w:r w:rsidRPr="00A64BD7">
              <w:rPr>
                <w:noProof/>
                <w:highlight w:val="yellow"/>
                <w:u w:val="single"/>
              </w:rPr>
              <w:t>Dosen Pembimbing Project</w:t>
            </w:r>
          </w:p>
          <w:p w:rsidR="00D03840" w:rsidRPr="0027430F" w:rsidRDefault="00D03840" w:rsidP="00F557CB">
            <w:pPr>
              <w:pStyle w:val="Supervisors"/>
              <w:rPr>
                <w:noProof/>
              </w:rPr>
            </w:pPr>
            <w:r w:rsidRPr="00A64BD7">
              <w:rPr>
                <w:noProof/>
                <w:highlight w:val="yellow"/>
              </w:rPr>
              <w:t>NPP</w:t>
            </w:r>
            <w:r w:rsidRPr="0027430F">
              <w:rPr>
                <w:noProof/>
              </w:rPr>
              <w:t xml:space="preserve">: </w:t>
            </w:r>
            <w:r w:rsidR="000401ED" w:rsidRPr="0027430F">
              <w:rPr>
                <w:noProof/>
              </w:rPr>
              <w:fldChar w:fldCharType="begin"/>
            </w:r>
            <w:r w:rsidR="000401ED" w:rsidRPr="0027430F">
              <w:rPr>
                <w:noProof/>
              </w:rPr>
              <w:instrText xml:space="preserve"> IF </w:instrText>
            </w:r>
            <w:r w:rsidR="000401ED" w:rsidRPr="0027430F">
              <w:rPr>
                <w:noProof/>
              </w:rPr>
              <w:fldChar w:fldCharType="begin"/>
            </w:r>
            <w:r w:rsidR="000401ED" w:rsidRPr="0027430F">
              <w:rPr>
                <w:noProof/>
              </w:rPr>
              <w:instrText xml:space="preserve"> </w:instrText>
            </w:r>
            <w:r w:rsidR="000401ED" w:rsidRPr="0027430F">
              <w:rPr>
                <w:noProof/>
              </w:rPr>
              <w:softHyphen/>
              <w:instrText xml:space="preserve">REF Supervisor </w:instrText>
            </w:r>
            <w:r w:rsidR="000401ED" w:rsidRPr="0027430F">
              <w:rPr>
                <w:noProof/>
              </w:rPr>
              <w:fldChar w:fldCharType="end"/>
            </w:r>
            <w:r w:rsidR="000401ED" w:rsidRPr="0027430F">
              <w:rPr>
                <w:noProof/>
              </w:rPr>
              <w:instrText xml:space="preserve"> = "rosita" "123" </w:instrText>
            </w:r>
            <w:r w:rsidR="000401ED" w:rsidRPr="0027430F">
              <w:rPr>
                <w:noProof/>
              </w:rPr>
              <w:fldChar w:fldCharType="end"/>
            </w:r>
          </w:p>
        </w:tc>
      </w:tr>
      <w:tr w:rsidR="00FD577B" w:rsidRPr="0027430F" w:rsidTr="00F557CB">
        <w:trPr>
          <w:trHeight w:val="4505"/>
        </w:trPr>
        <w:tc>
          <w:tcPr>
            <w:tcW w:w="4675" w:type="dxa"/>
          </w:tcPr>
          <w:p w:rsidR="00FD577B" w:rsidRPr="0027430F" w:rsidRDefault="00D03840" w:rsidP="00F557CB">
            <w:pPr>
              <w:pStyle w:val="Examiner"/>
              <w:rPr>
                <w:noProof/>
              </w:rPr>
            </w:pPr>
            <w:r w:rsidRPr="0027430F">
              <w:rPr>
                <w:noProof/>
              </w:rPr>
              <w:t>Examiners,</w:t>
            </w:r>
          </w:p>
          <w:p w:rsidR="00D03840" w:rsidRPr="0027430F" w:rsidRDefault="00D03840" w:rsidP="00F557CB">
            <w:pPr>
              <w:pStyle w:val="Examiner"/>
              <w:rPr>
                <w:noProof/>
              </w:rPr>
            </w:pPr>
            <w:r w:rsidRPr="0027430F">
              <w:rPr>
                <w:noProof/>
              </w:rPr>
              <w:t>1.)</w:t>
            </w:r>
          </w:p>
          <w:p w:rsidR="00D03840" w:rsidRPr="0027430F" w:rsidRDefault="00D03840" w:rsidP="00F557CB">
            <w:pPr>
              <w:pStyle w:val="Examiner"/>
              <w:rPr>
                <w:noProof/>
              </w:rPr>
            </w:pPr>
          </w:p>
          <w:p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1]</w:t>
            </w:r>
          </w:p>
          <w:p w:rsidR="00D03840" w:rsidRPr="0027430F" w:rsidRDefault="00D03840" w:rsidP="00F557CB">
            <w:pPr>
              <w:pStyle w:val="Examiner"/>
              <w:rPr>
                <w:noProof/>
              </w:rPr>
            </w:pPr>
            <w:r w:rsidRPr="00A64BD7">
              <w:rPr>
                <w:noProof/>
                <w:highlight w:val="yellow"/>
              </w:rPr>
              <w:t>NPP :</w:t>
            </w:r>
          </w:p>
          <w:p w:rsidR="00D03840" w:rsidRPr="0027430F" w:rsidRDefault="00D03840" w:rsidP="00F557CB">
            <w:pPr>
              <w:pStyle w:val="Examiner"/>
              <w:rPr>
                <w:noProof/>
              </w:rPr>
            </w:pPr>
          </w:p>
          <w:p w:rsidR="00D03840" w:rsidRPr="0027430F" w:rsidRDefault="00D03840" w:rsidP="00F557CB">
            <w:pPr>
              <w:pStyle w:val="Examiner"/>
              <w:rPr>
                <w:noProof/>
              </w:rPr>
            </w:pPr>
            <w:r w:rsidRPr="0027430F">
              <w:rPr>
                <w:noProof/>
              </w:rPr>
              <w:t>2.)</w:t>
            </w:r>
          </w:p>
          <w:p w:rsidR="00D03840" w:rsidRPr="0027430F" w:rsidRDefault="00D03840" w:rsidP="00F557CB">
            <w:pPr>
              <w:pStyle w:val="Examiner"/>
              <w:rPr>
                <w:noProof/>
              </w:rPr>
            </w:pPr>
          </w:p>
          <w:p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2]</w:t>
            </w:r>
          </w:p>
          <w:p w:rsidR="00D03840" w:rsidRPr="0027430F" w:rsidRDefault="00D03840" w:rsidP="00F557CB">
            <w:pPr>
              <w:pStyle w:val="Examiner"/>
              <w:rPr>
                <w:noProof/>
              </w:rPr>
            </w:pPr>
            <w:r w:rsidRPr="00A64BD7">
              <w:rPr>
                <w:noProof/>
                <w:highlight w:val="yellow"/>
              </w:rPr>
              <w:t>NPP :</w:t>
            </w:r>
          </w:p>
          <w:p w:rsidR="00F557CB" w:rsidRPr="0027430F" w:rsidRDefault="00F557CB" w:rsidP="00F557CB">
            <w:pPr>
              <w:pStyle w:val="Examiner"/>
              <w:rPr>
                <w:noProof/>
              </w:rPr>
            </w:pPr>
          </w:p>
          <w:p w:rsidR="00D03840" w:rsidRPr="0027430F" w:rsidRDefault="00D03840" w:rsidP="00F557CB">
            <w:pPr>
              <w:pStyle w:val="Examiner"/>
              <w:rPr>
                <w:noProof/>
              </w:rPr>
            </w:pPr>
            <w:r w:rsidRPr="0027430F">
              <w:rPr>
                <w:noProof/>
              </w:rPr>
              <w:t>3.)</w:t>
            </w:r>
          </w:p>
          <w:p w:rsidR="00D03840" w:rsidRPr="0027430F" w:rsidRDefault="00D03840" w:rsidP="00F557CB">
            <w:pPr>
              <w:pStyle w:val="Examiner"/>
              <w:rPr>
                <w:noProof/>
              </w:rPr>
            </w:pPr>
          </w:p>
          <w:p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3]</w:t>
            </w:r>
          </w:p>
          <w:p w:rsidR="00D03840" w:rsidRPr="0027430F" w:rsidRDefault="00D03840" w:rsidP="00F557CB">
            <w:pPr>
              <w:pStyle w:val="Examiner"/>
              <w:rPr>
                <w:noProof/>
              </w:rPr>
            </w:pPr>
            <w:r w:rsidRPr="00A64BD7">
              <w:rPr>
                <w:noProof/>
                <w:highlight w:val="yellow"/>
              </w:rPr>
              <w:t>NPP :</w:t>
            </w:r>
          </w:p>
        </w:tc>
        <w:tc>
          <w:tcPr>
            <w:tcW w:w="4675" w:type="dxa"/>
          </w:tcPr>
          <w:p w:rsidR="00FD577B" w:rsidRPr="0027430F" w:rsidRDefault="00FD577B" w:rsidP="00DD5859">
            <w:pPr>
              <w:rPr>
                <w:noProof/>
              </w:rPr>
            </w:pPr>
          </w:p>
        </w:tc>
      </w:tr>
      <w:tr w:rsidR="00FD577B" w:rsidRPr="0027430F" w:rsidTr="00F557CB">
        <w:tc>
          <w:tcPr>
            <w:tcW w:w="4675" w:type="dxa"/>
          </w:tcPr>
          <w:p w:rsidR="00FD577B" w:rsidRPr="0027430F" w:rsidRDefault="00FD577B" w:rsidP="00F557CB">
            <w:pPr>
              <w:pStyle w:val="Supervisors"/>
              <w:rPr>
                <w:noProof/>
              </w:rPr>
            </w:pPr>
          </w:p>
        </w:tc>
        <w:tc>
          <w:tcPr>
            <w:tcW w:w="4675" w:type="dxa"/>
          </w:tcPr>
          <w:p w:rsidR="00FD577B" w:rsidRPr="0027430F" w:rsidRDefault="00D03840" w:rsidP="00F557CB">
            <w:pPr>
              <w:pStyle w:val="Supervisors"/>
              <w:rPr>
                <w:noProof/>
              </w:rPr>
            </w:pPr>
            <w:r w:rsidRPr="0027430F">
              <w:rPr>
                <w:noProof/>
              </w:rPr>
              <w:t>Dean of Faculty of Computer Science</w:t>
            </w:r>
          </w:p>
          <w:p w:rsidR="002D7DE7" w:rsidRPr="0027430F" w:rsidRDefault="002D7DE7" w:rsidP="00F557CB">
            <w:pPr>
              <w:pStyle w:val="Supervisors"/>
              <w:rPr>
                <w:noProof/>
              </w:rPr>
            </w:pPr>
          </w:p>
          <w:p w:rsidR="00F557CB" w:rsidRPr="0027430F" w:rsidRDefault="00F557CB" w:rsidP="00F557CB">
            <w:pPr>
              <w:pStyle w:val="Supervisors"/>
              <w:jc w:val="both"/>
              <w:rPr>
                <w:noProof/>
              </w:rPr>
            </w:pPr>
          </w:p>
          <w:p w:rsidR="00F557CB" w:rsidRPr="0027430F" w:rsidRDefault="00F557CB" w:rsidP="00F557CB">
            <w:pPr>
              <w:pStyle w:val="Supervisors"/>
              <w:rPr>
                <w:noProof/>
              </w:rPr>
            </w:pPr>
          </w:p>
          <w:p w:rsidR="00D03840" w:rsidRPr="0027430F" w:rsidRDefault="00D03840" w:rsidP="00F557CB">
            <w:pPr>
              <w:pStyle w:val="Supervisors"/>
              <w:rPr>
                <w:noProof/>
                <w:u w:val="single"/>
              </w:rPr>
            </w:pPr>
            <w:r w:rsidRPr="0027430F">
              <w:rPr>
                <w:noProof/>
                <w:u w:val="single"/>
              </w:rPr>
              <w:t>Robertus Setiawan AJi Nugroho, Ph.D</w:t>
            </w:r>
          </w:p>
          <w:p w:rsidR="00D03840" w:rsidRPr="0027430F" w:rsidRDefault="00D03840" w:rsidP="00F557CB">
            <w:pPr>
              <w:pStyle w:val="Supervisors"/>
              <w:rPr>
                <w:noProof/>
              </w:rPr>
            </w:pPr>
            <w:r w:rsidRPr="0027430F">
              <w:rPr>
                <w:noProof/>
              </w:rPr>
              <w:t>NPP: 058.1.2004.264</w:t>
            </w:r>
          </w:p>
        </w:tc>
      </w:tr>
    </w:tbl>
    <w:p w:rsidR="002D7DE7" w:rsidRPr="0027430F" w:rsidRDefault="002D7DE7" w:rsidP="00F557CB">
      <w:pPr>
        <w:pStyle w:val="Supervisors"/>
        <w:rPr>
          <w:noProof/>
        </w:rPr>
        <w:sectPr w:rsidR="002D7DE7" w:rsidRPr="0027430F" w:rsidSect="00F867F6">
          <w:pgSz w:w="12240" w:h="15840"/>
          <w:pgMar w:top="1440" w:right="1440" w:bottom="1440" w:left="1440" w:header="708" w:footer="708" w:gutter="0"/>
          <w:pgNumType w:fmt="lowerRoman"/>
          <w:cols w:space="708"/>
          <w:docGrid w:linePitch="360"/>
        </w:sectPr>
      </w:pPr>
    </w:p>
    <w:p w:rsidR="00FD577B" w:rsidRPr="0027430F" w:rsidRDefault="001F4388" w:rsidP="00436265">
      <w:pPr>
        <w:pStyle w:val="Headingplain"/>
        <w:rPr>
          <w:noProof/>
        </w:rPr>
      </w:pPr>
      <w:bookmarkStart w:id="1" w:name="_Toc77239047"/>
      <w:r w:rsidRPr="0027430F">
        <w:rPr>
          <w:noProof/>
        </w:rPr>
        <w:lastRenderedPageBreak/>
        <w:t>DECLARATION OF AUTHORSHIP</w:t>
      </w:r>
      <w:bookmarkEnd w:id="1"/>
    </w:p>
    <w:p w:rsidR="00D03840" w:rsidRPr="0027430F" w:rsidRDefault="00D03840" w:rsidP="00DD5859">
      <w:pPr>
        <w:rPr>
          <w:noProof/>
        </w:rPr>
      </w:pPr>
    </w:p>
    <w:p w:rsidR="00D03840" w:rsidRPr="0027430F" w:rsidRDefault="00D03840" w:rsidP="00BC7A08">
      <w:pPr>
        <w:pStyle w:val="Statement"/>
        <w:rPr>
          <w:noProof/>
        </w:rPr>
      </w:pPr>
      <w:r w:rsidRPr="0027430F">
        <w:rPr>
          <w:noProof/>
        </w:rPr>
        <w:t>I, the undersigned:</w:t>
      </w:r>
    </w:p>
    <w:p w:rsidR="00D03840" w:rsidRPr="0055305D" w:rsidRDefault="00D03840" w:rsidP="00BC7A08">
      <w:pPr>
        <w:pStyle w:val="Statement"/>
        <w:rPr>
          <w:noProof/>
          <w:lang w:val="en-US"/>
        </w:rPr>
      </w:pPr>
      <w:r w:rsidRPr="0027430F">
        <w:rPr>
          <w:noProof/>
        </w:rPr>
        <w:t>Name</w:t>
      </w:r>
      <w:r w:rsidRPr="0027430F">
        <w:rPr>
          <w:noProof/>
        </w:rPr>
        <w:tab/>
      </w:r>
      <w:r w:rsidRPr="0027430F">
        <w:rPr>
          <w:noProof/>
        </w:rPr>
        <w:tab/>
        <w:t xml:space="preserve">: </w:t>
      </w:r>
      <w:r w:rsidR="0055305D">
        <w:rPr>
          <w:noProof/>
          <w:highlight w:val="yellow"/>
          <w:lang w:val="en-US"/>
        </w:rPr>
        <w:t>NIKODEMUS GALIH CANDRA WICAKSONO</w:t>
      </w:r>
    </w:p>
    <w:p w:rsidR="00D03840" w:rsidRPr="0055305D" w:rsidRDefault="00D03840" w:rsidP="00BC7A08">
      <w:pPr>
        <w:pStyle w:val="Statement"/>
        <w:rPr>
          <w:noProof/>
          <w:lang w:val="en-US"/>
        </w:rPr>
      </w:pPr>
      <w:r w:rsidRPr="0027430F">
        <w:rPr>
          <w:noProof/>
        </w:rPr>
        <w:t>ID</w:t>
      </w:r>
      <w:r w:rsidRPr="0027430F">
        <w:rPr>
          <w:noProof/>
        </w:rPr>
        <w:tab/>
      </w:r>
      <w:r w:rsidRPr="0027430F">
        <w:rPr>
          <w:noProof/>
        </w:rPr>
        <w:tab/>
        <w:t xml:space="preserve">: </w:t>
      </w:r>
      <w:r w:rsidR="0055305D">
        <w:rPr>
          <w:noProof/>
          <w:highlight w:val="yellow"/>
          <w:lang w:val="en-US"/>
        </w:rPr>
        <w:t>18.K1.0082</w:t>
      </w:r>
    </w:p>
    <w:p w:rsidR="00BC7A08" w:rsidRPr="0027430F" w:rsidRDefault="00BC7A08" w:rsidP="009D1AD3">
      <w:pPr>
        <w:rPr>
          <w:rFonts w:eastAsiaTheme="minorHAnsi"/>
          <w:noProof/>
          <w:lang w:eastAsia="en-US"/>
        </w:rPr>
      </w:pPr>
      <w:r w:rsidRPr="0027430F">
        <w:rPr>
          <w:rFonts w:eastAsiaTheme="minorHAnsi"/>
          <w:noProof/>
          <w:lang w:eastAsia="en-US"/>
        </w:rPr>
        <w:t xml:space="preserve">declare that this work, titled </w:t>
      </w:r>
      <w:r w:rsidRPr="0027430F">
        <w:rPr>
          <w:rFonts w:eastAsiaTheme="minorHAnsi"/>
          <w:noProof/>
          <w:highlight w:val="yellow"/>
          <w:lang w:eastAsia="en-US"/>
        </w:rPr>
        <w:t>"JUDUL ANDA"</w:t>
      </w:r>
      <w:r w:rsidRPr="0027430F">
        <w:rPr>
          <w:rFonts w:eastAsiaTheme="minorHAnsi"/>
          <w:noProof/>
          <w:lang w:eastAsia="en-US"/>
        </w:rPr>
        <w:t>, and the work presented in it</w:t>
      </w:r>
      <w:r w:rsidR="009D1AD3" w:rsidRPr="0027430F">
        <w:rPr>
          <w:rFonts w:eastAsiaTheme="minorHAnsi"/>
          <w:noProof/>
          <w:lang w:eastAsia="en-US"/>
        </w:rPr>
        <w:t xml:space="preserve"> </w:t>
      </w:r>
      <w:r w:rsidRPr="0027430F">
        <w:rPr>
          <w:rFonts w:eastAsiaTheme="minorHAnsi"/>
          <w:noProof/>
          <w:lang w:eastAsia="en-US"/>
        </w:rPr>
        <w:t xml:space="preserve">is my own. I confirm that: </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This work was done wholly or mainly while in candidature for a research degree at Soegijapranata Catholic University</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any part of this thesis has previously been submitted for a degree or any other qualification at this University or any other institution, this has been clearly stated.</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I have consulted the published work of others, this is always clearly attributed.</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I have quoted from the work of others, the source is always given.</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Except for such quotations, this work is entirely my own work.</w:t>
      </w:r>
    </w:p>
    <w:p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I have acknowledged all main sources of help.</w:t>
      </w:r>
    </w:p>
    <w:p w:rsidR="00D03840"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the work is based on work done by myself jointly with others, I have made clear exactly what was done by others and what I have contributed myself.</w:t>
      </w:r>
    </w:p>
    <w:p w:rsidR="00D03840" w:rsidRPr="0027430F" w:rsidRDefault="00D03840" w:rsidP="00DD5859">
      <w:pPr>
        <w:pStyle w:val="Statement"/>
        <w:rPr>
          <w:noProof/>
        </w:rPr>
      </w:pPr>
    </w:p>
    <w:p w:rsidR="00D03840" w:rsidRPr="0027430F" w:rsidRDefault="00D03840" w:rsidP="00A7753A">
      <w:pPr>
        <w:pStyle w:val="StatementSign"/>
        <w:rPr>
          <w:noProof/>
          <w:highlight w:val="yellow"/>
        </w:rPr>
      </w:pPr>
      <w:r w:rsidRPr="0027430F">
        <w:rPr>
          <w:noProof/>
        </w:rPr>
        <w:t xml:space="preserve">Semarang, </w:t>
      </w:r>
      <w:r w:rsidR="00BC7A08" w:rsidRPr="0027430F">
        <w:rPr>
          <w:noProof/>
          <w:highlight w:val="yellow"/>
        </w:rPr>
        <w:t>MONTH</w:t>
      </w:r>
      <w:r w:rsidRPr="0027430F">
        <w:rPr>
          <w:noProof/>
          <w:highlight w:val="yellow"/>
        </w:rPr>
        <w:t>, DD, YYYY</w:t>
      </w:r>
    </w:p>
    <w:p w:rsidR="00D03840" w:rsidRPr="0027430F" w:rsidRDefault="00D03840" w:rsidP="00A7753A">
      <w:pPr>
        <w:pStyle w:val="StatementSign"/>
        <w:rPr>
          <w:noProof/>
          <w:highlight w:val="yellow"/>
        </w:rPr>
      </w:pPr>
    </w:p>
    <w:p w:rsidR="00A7753A" w:rsidRPr="0027430F" w:rsidRDefault="00A7753A" w:rsidP="00A7753A">
      <w:pPr>
        <w:pStyle w:val="StatementSign"/>
        <w:rPr>
          <w:noProof/>
          <w:highlight w:val="yellow"/>
        </w:rPr>
      </w:pPr>
    </w:p>
    <w:p w:rsidR="00D03840" w:rsidRPr="0027430F" w:rsidRDefault="00D03840" w:rsidP="00A7753A">
      <w:pPr>
        <w:pStyle w:val="StatementSign"/>
        <w:rPr>
          <w:noProof/>
          <w:highlight w:val="yellow"/>
        </w:rPr>
      </w:pPr>
      <w:r w:rsidRPr="0027430F">
        <w:rPr>
          <w:noProof/>
          <w:highlight w:val="yellow"/>
        </w:rPr>
        <w:t>[sign here]</w:t>
      </w:r>
    </w:p>
    <w:p w:rsidR="00A7753A" w:rsidRPr="0027430F" w:rsidRDefault="00A7753A" w:rsidP="00A7753A">
      <w:pPr>
        <w:pStyle w:val="StatementSign"/>
        <w:rPr>
          <w:noProof/>
          <w:highlight w:val="yellow"/>
        </w:rPr>
      </w:pPr>
    </w:p>
    <w:p w:rsidR="00D03840" w:rsidRPr="0027430F" w:rsidRDefault="00D03840" w:rsidP="00A7753A">
      <w:pPr>
        <w:pStyle w:val="StatementSign"/>
        <w:rPr>
          <w:noProof/>
          <w:highlight w:val="yellow"/>
        </w:rPr>
      </w:pPr>
    </w:p>
    <w:p w:rsidR="00A7753A" w:rsidRPr="0027430F" w:rsidRDefault="0055305D" w:rsidP="00A7753A">
      <w:pPr>
        <w:pStyle w:val="StatementSign"/>
        <w:rPr>
          <w:noProof/>
          <w:highlight w:val="yellow"/>
        </w:rPr>
      </w:pPr>
      <w:r>
        <w:rPr>
          <w:noProof/>
          <w:highlight w:val="yellow"/>
          <w:lang w:val="en-US"/>
        </w:rPr>
        <w:t>NIKODEMUS GALIH CANDRA WICAKSONO</w:t>
      </w:r>
      <w:r w:rsidR="00A7753A" w:rsidRPr="0027430F">
        <w:rPr>
          <w:noProof/>
          <w:highlight w:val="yellow"/>
        </w:rPr>
        <w:t xml:space="preserve"> </w:t>
      </w:r>
    </w:p>
    <w:p w:rsidR="00D03840" w:rsidRPr="0055305D" w:rsidRDefault="0055305D" w:rsidP="00A7753A">
      <w:pPr>
        <w:pStyle w:val="StatementSign"/>
        <w:rPr>
          <w:noProof/>
          <w:lang w:val="en-US"/>
        </w:rPr>
      </w:pPr>
      <w:r>
        <w:rPr>
          <w:noProof/>
          <w:highlight w:val="yellow"/>
          <w:lang w:val="en-US"/>
        </w:rPr>
        <w:t>18.K1.0082</w:t>
      </w:r>
    </w:p>
    <w:p w:rsidR="00BC7A08" w:rsidRPr="0027430F" w:rsidRDefault="00BC7A08" w:rsidP="00DD5859">
      <w:pPr>
        <w:rPr>
          <w:noProof/>
        </w:rPr>
        <w:sectPr w:rsidR="00BC7A08" w:rsidRPr="0027430F" w:rsidSect="00F867F6">
          <w:pgSz w:w="12240" w:h="15840"/>
          <w:pgMar w:top="1440" w:right="1440" w:bottom="1440" w:left="1440" w:header="708" w:footer="708" w:gutter="0"/>
          <w:pgNumType w:fmt="lowerRoman"/>
          <w:cols w:space="708"/>
          <w:docGrid w:linePitch="360"/>
        </w:sectPr>
      </w:pPr>
    </w:p>
    <w:p w:rsidR="002D7DE7" w:rsidRPr="0027430F" w:rsidRDefault="001F4388" w:rsidP="00436265">
      <w:pPr>
        <w:pStyle w:val="Headingplain"/>
        <w:rPr>
          <w:noProof/>
        </w:rPr>
      </w:pPr>
      <w:bookmarkStart w:id="2" w:name="_Toc77239048"/>
      <w:r w:rsidRPr="0027430F">
        <w:rPr>
          <w:noProof/>
        </w:rPr>
        <w:lastRenderedPageBreak/>
        <w:t>ACKNOWLEDGMENT</w:t>
      </w:r>
      <w:bookmarkEnd w:id="2"/>
    </w:p>
    <w:p w:rsidR="00BC7A08" w:rsidRPr="0027430F" w:rsidRDefault="00D66167" w:rsidP="00BC7A08">
      <w:pPr>
        <w:rPr>
          <w:noProof/>
        </w:rPr>
      </w:pPr>
      <w:r w:rsidRPr="0027430F">
        <w:rPr>
          <w:noProof/>
        </w:rPr>
        <w:t>Silahkan tuliskan anda ingin mengucapkan terima kasih atau ucapan persembahan ke siapapun yang anda rasa perlu ditulis disini</w:t>
      </w:r>
    </w:p>
    <w:p w:rsidR="00D66167" w:rsidRPr="0027430F" w:rsidRDefault="00D66167" w:rsidP="00D66167">
      <w:pPr>
        <w:rPr>
          <w:rFonts w:eastAsiaTheme="minorHAnsi"/>
          <w:noProof/>
          <w:lang w:eastAsia="en-US"/>
        </w:rPr>
      </w:pPr>
      <w:r w:rsidRPr="0027430F">
        <w:rPr>
          <w:rFonts w:eastAsiaTheme="minorHAnsi"/>
          <w:noProof/>
          <w:lang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27430F" w:rsidRDefault="00D66167" w:rsidP="00D66167">
      <w:pPr>
        <w:rPr>
          <w:rFonts w:eastAsiaTheme="minorHAnsi"/>
          <w:noProof/>
          <w:lang w:eastAsia="en-US"/>
        </w:rPr>
      </w:pPr>
      <w:r w:rsidRPr="0027430F">
        <w:rPr>
          <w:rFonts w:eastAsiaTheme="minorHAnsi"/>
          <w:noProof/>
          <w:lang w:eastAsia="en-US"/>
        </w:rPr>
        <w:t>I would like to thank my family and friends for giving me ceaseless love, support, and advices throughout my study in Soegijapranata Catholic University. You gave me great escape to rest my mind from my thesis.</w:t>
      </w:r>
    </w:p>
    <w:p w:rsidR="00D66167" w:rsidRPr="0027430F" w:rsidRDefault="00D66167" w:rsidP="00A7753A">
      <w:pPr>
        <w:pStyle w:val="AbstractTitle"/>
        <w:rPr>
          <w:noProof/>
          <w:lang w:val="id-ID"/>
        </w:rPr>
        <w:sectPr w:rsidR="00D66167" w:rsidRPr="0027430F" w:rsidSect="00F867F6">
          <w:pgSz w:w="12240" w:h="15840"/>
          <w:pgMar w:top="1440" w:right="1440" w:bottom="1440" w:left="1440" w:header="708" w:footer="708" w:gutter="0"/>
          <w:pgNumType w:fmt="lowerRoman"/>
          <w:cols w:space="708"/>
          <w:docGrid w:linePitch="360"/>
        </w:sectPr>
      </w:pPr>
    </w:p>
    <w:p w:rsidR="002D7DE7" w:rsidRPr="0027430F" w:rsidRDefault="00A7753A" w:rsidP="00A7753A">
      <w:pPr>
        <w:pStyle w:val="AbstractTitle"/>
        <w:rPr>
          <w:noProof/>
          <w:lang w:val="id-ID"/>
        </w:rPr>
      </w:pPr>
      <w:bookmarkStart w:id="3" w:name="_Toc77239049"/>
      <w:r w:rsidRPr="0027430F">
        <w:rPr>
          <w:noProof/>
          <w:lang w:val="id-ID"/>
        </w:rPr>
        <w:lastRenderedPageBreak/>
        <w:t>ABSTRA</w:t>
      </w:r>
      <w:r w:rsidR="002D7DE7" w:rsidRPr="0027430F">
        <w:rPr>
          <w:noProof/>
          <w:lang w:val="id-ID"/>
        </w:rPr>
        <w:t xml:space="preserve">CT </w:t>
      </w:r>
      <w:r w:rsidRPr="0027430F">
        <w:rPr>
          <w:noProof/>
          <w:lang w:val="id-ID"/>
        </w:rPr>
        <w:t>(Abstract Title)</w:t>
      </w:r>
      <w:bookmarkEnd w:id="3"/>
    </w:p>
    <w:p w:rsidR="002D7DE7" w:rsidRPr="0027430F" w:rsidRDefault="002D7DE7" w:rsidP="00A7753A">
      <w:pPr>
        <w:pStyle w:val="Abstractcontent"/>
        <w:rPr>
          <w:noProof/>
        </w:rPr>
      </w:pPr>
      <w:r w:rsidRPr="0027430F">
        <w:rPr>
          <w:noProof/>
        </w:rPr>
        <w:t>Isi dari abstract menggunakan syle abstract content. Abstract ditulis dalam 3 paragraf. Semua ditulis dengan huruf italic dan 1 spasi Paragraf pertama berisi tentang permasalahan yang diselesaikan dalam project ini.</w:t>
      </w:r>
    </w:p>
    <w:p w:rsidR="002D7DE7" w:rsidRPr="0027430F" w:rsidRDefault="002D7DE7" w:rsidP="00A7753A">
      <w:pPr>
        <w:pStyle w:val="Abstractcontent"/>
        <w:rPr>
          <w:noProof/>
        </w:rPr>
      </w:pPr>
      <w:r w:rsidRPr="0027430F">
        <w:rPr>
          <w:noProof/>
        </w:rPr>
        <w:t>Paragraf kedua di sini, membahas tentang proses penyelesaian yang Anda tawarkan.</w:t>
      </w:r>
    </w:p>
    <w:p w:rsidR="002D7DE7" w:rsidRPr="0027430F" w:rsidRDefault="002D7DE7" w:rsidP="00A7753A">
      <w:pPr>
        <w:pStyle w:val="Abstractcontent"/>
        <w:rPr>
          <w:noProof/>
        </w:rPr>
      </w:pPr>
      <w:r w:rsidRPr="0027430F">
        <w:rPr>
          <w:noProof/>
        </w:rPr>
        <w:t>Sedangkan paragraf ketiga membahas tentang hasil akhir. Setelah itu di bagian paling bawah, sertakan keywords atau kata kunci 3-5 kata.</w:t>
      </w:r>
    </w:p>
    <w:p w:rsidR="00A7753A" w:rsidRPr="0027430F" w:rsidRDefault="00A7753A" w:rsidP="00A7753A">
      <w:pPr>
        <w:pStyle w:val="Keyword"/>
        <w:rPr>
          <w:noProof/>
          <w:lang w:val="id-ID"/>
        </w:rPr>
      </w:pPr>
    </w:p>
    <w:p w:rsidR="002D7DE7" w:rsidRPr="0027430F" w:rsidRDefault="002D7DE7" w:rsidP="00A7753A">
      <w:pPr>
        <w:pStyle w:val="Keyword"/>
        <w:rPr>
          <w:noProof/>
          <w:lang w:val="id-ID"/>
        </w:rPr>
      </w:pPr>
      <w:r w:rsidRPr="0027430F">
        <w:rPr>
          <w:noProof/>
          <w:lang w:val="id-ID"/>
        </w:rPr>
        <w:t>Keyword: kata_kunci1, kata_kunci2, kata_kunci3, dst</w:t>
      </w:r>
    </w:p>
    <w:p w:rsidR="002D7DE7" w:rsidRPr="0027430F" w:rsidRDefault="002D7DE7" w:rsidP="00DD5859">
      <w:pPr>
        <w:pStyle w:val="NormalWeb"/>
        <w:rPr>
          <w:noProof/>
        </w:rPr>
      </w:pPr>
    </w:p>
    <w:p w:rsidR="002D7DE7" w:rsidRPr="0027430F" w:rsidRDefault="002D7DE7" w:rsidP="00DD5859">
      <w:pPr>
        <w:rPr>
          <w:noProof/>
        </w:rPr>
      </w:pPr>
      <w:r w:rsidRPr="0027430F">
        <w:rPr>
          <w:noProof/>
        </w:rPr>
        <w:t>*Tambahkan informasi mengenai penelitian payung di sini apabila ada (konsultasikan dengan dosen pembimbing).</w:t>
      </w:r>
    </w:p>
    <w:p w:rsidR="002D7DE7" w:rsidRPr="0027430F" w:rsidRDefault="002D7DE7" w:rsidP="00DD5859">
      <w:pPr>
        <w:pStyle w:val="Abstractcontent"/>
        <w:rPr>
          <w:noProof/>
        </w:rPr>
        <w:sectPr w:rsidR="002D7DE7" w:rsidRPr="0027430F" w:rsidSect="00F867F6">
          <w:pgSz w:w="12240" w:h="15840"/>
          <w:pgMar w:top="1440" w:right="1440" w:bottom="1440" w:left="1440" w:header="708" w:footer="708" w:gutter="0"/>
          <w:pgNumType w:fmt="lowerRoman"/>
          <w:cols w:space="708"/>
          <w:docGrid w:linePitch="360"/>
        </w:sectPr>
      </w:pPr>
    </w:p>
    <w:p w:rsidR="002D7DE7" w:rsidRPr="0027430F" w:rsidRDefault="00A7753A" w:rsidP="00436265">
      <w:pPr>
        <w:pStyle w:val="Headingplain"/>
        <w:rPr>
          <w:noProof/>
        </w:rPr>
      </w:pPr>
      <w:bookmarkStart w:id="4" w:name="_Toc77239050"/>
      <w:r w:rsidRPr="0027430F">
        <w:rPr>
          <w:noProof/>
        </w:rPr>
        <w:lastRenderedPageBreak/>
        <w:t>TABLE OF CONTENTS</w:t>
      </w:r>
      <w:bookmarkEnd w:id="4"/>
    </w:p>
    <w:p w:rsidR="001F4388" w:rsidRPr="0027430F" w:rsidRDefault="001F4388" w:rsidP="001F4388">
      <w:pPr>
        <w:pStyle w:val="TOC1"/>
        <w:rPr>
          <w:lang w:val="id-ID"/>
        </w:rPr>
      </w:pPr>
      <w:r w:rsidRPr="0027430F">
        <w:rPr>
          <w:lang w:val="id-ID"/>
        </w:rPr>
        <w:t>COVER</w:t>
      </w:r>
      <w:r w:rsidRPr="0027430F">
        <w:rPr>
          <w:lang w:val="id-ID"/>
        </w:rPr>
        <w:tab/>
        <w:t>i</w:t>
      </w:r>
    </w:p>
    <w:p w:rsidR="00A621C4" w:rsidRDefault="00A7753A">
      <w:pPr>
        <w:pStyle w:val="TOC1"/>
        <w:rPr>
          <w:rFonts w:asciiTheme="minorHAnsi" w:hAnsiTheme="minorHAnsi" w:cstheme="minorBidi"/>
          <w:b w:val="0"/>
          <w:szCs w:val="22"/>
          <w:lang w:val="id-ID"/>
        </w:rPr>
      </w:pPr>
      <w:r w:rsidRPr="0027430F">
        <w:rPr>
          <w:lang w:val="id-ID"/>
        </w:rPr>
        <w:fldChar w:fldCharType="begin"/>
      </w:r>
      <w:r w:rsidRPr="0027430F">
        <w:rPr>
          <w:lang w:val="id-ID"/>
        </w:rPr>
        <w:instrText xml:space="preserve"> TOC \o "1-3" \h \z \t "Abstract Title,1,TOC Heading,1" </w:instrText>
      </w:r>
      <w:r w:rsidRPr="0027430F">
        <w:rPr>
          <w:lang w:val="id-ID"/>
        </w:rPr>
        <w:fldChar w:fldCharType="separate"/>
      </w:r>
      <w:hyperlink w:anchor="_Toc77239046" w:history="1">
        <w:r w:rsidR="00A621C4" w:rsidRPr="00F3615A">
          <w:rPr>
            <w:rStyle w:val="Hyperlink"/>
          </w:rPr>
          <w:t>APPROVAL AND RATIFICATION PAGE (Heading plain)</w:t>
        </w:r>
        <w:r w:rsidR="00A621C4">
          <w:rPr>
            <w:webHidden/>
          </w:rPr>
          <w:tab/>
        </w:r>
        <w:r w:rsidR="00A621C4">
          <w:rPr>
            <w:webHidden/>
          </w:rPr>
          <w:fldChar w:fldCharType="begin"/>
        </w:r>
        <w:r w:rsidR="00A621C4">
          <w:rPr>
            <w:webHidden/>
          </w:rPr>
          <w:instrText xml:space="preserve"> PAGEREF _Toc77239046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47" w:history="1">
        <w:r w:rsidR="00A621C4" w:rsidRPr="00F3615A">
          <w:rPr>
            <w:rStyle w:val="Hyperlink"/>
          </w:rPr>
          <w:t>DECLARATION OF AUTHORSHIP</w:t>
        </w:r>
        <w:r w:rsidR="00A621C4">
          <w:rPr>
            <w:webHidden/>
          </w:rPr>
          <w:tab/>
        </w:r>
        <w:r w:rsidR="00A621C4">
          <w:rPr>
            <w:webHidden/>
          </w:rPr>
          <w:fldChar w:fldCharType="begin"/>
        </w:r>
        <w:r w:rsidR="00A621C4">
          <w:rPr>
            <w:webHidden/>
          </w:rPr>
          <w:instrText xml:space="preserve"> PAGEREF _Toc77239047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48" w:history="1">
        <w:r w:rsidR="00A621C4" w:rsidRPr="00F3615A">
          <w:rPr>
            <w:rStyle w:val="Hyperlink"/>
          </w:rPr>
          <w:t>ACKNOWLEDGMENT</w:t>
        </w:r>
        <w:r w:rsidR="00A621C4">
          <w:rPr>
            <w:webHidden/>
          </w:rPr>
          <w:tab/>
        </w:r>
        <w:r w:rsidR="00A621C4">
          <w:rPr>
            <w:webHidden/>
          </w:rPr>
          <w:fldChar w:fldCharType="begin"/>
        </w:r>
        <w:r w:rsidR="00A621C4">
          <w:rPr>
            <w:webHidden/>
          </w:rPr>
          <w:instrText xml:space="preserve"> PAGEREF _Toc77239048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49" w:history="1">
        <w:r w:rsidR="00A621C4" w:rsidRPr="00F3615A">
          <w:rPr>
            <w:rStyle w:val="Hyperlink"/>
            <w:lang w:val="id-ID"/>
          </w:rPr>
          <w:t>ABSTRACT (Abstract Title)</w:t>
        </w:r>
        <w:r w:rsidR="00A621C4">
          <w:rPr>
            <w:webHidden/>
          </w:rPr>
          <w:tab/>
        </w:r>
        <w:r w:rsidR="00A621C4">
          <w:rPr>
            <w:webHidden/>
          </w:rPr>
          <w:fldChar w:fldCharType="begin"/>
        </w:r>
        <w:r w:rsidR="00A621C4">
          <w:rPr>
            <w:webHidden/>
          </w:rPr>
          <w:instrText xml:space="preserve"> PAGEREF _Toc77239049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50" w:history="1">
        <w:r w:rsidR="00A621C4" w:rsidRPr="00F3615A">
          <w:rPr>
            <w:rStyle w:val="Hyperlink"/>
          </w:rPr>
          <w:t>TABLE OF CONTENTS</w:t>
        </w:r>
        <w:r w:rsidR="00A621C4">
          <w:rPr>
            <w:webHidden/>
          </w:rPr>
          <w:tab/>
        </w:r>
        <w:r w:rsidR="00A621C4">
          <w:rPr>
            <w:webHidden/>
          </w:rPr>
          <w:fldChar w:fldCharType="begin"/>
        </w:r>
        <w:r w:rsidR="00A621C4">
          <w:rPr>
            <w:webHidden/>
          </w:rPr>
          <w:instrText xml:space="preserve"> PAGEREF _Toc77239050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51" w:history="1">
        <w:r w:rsidR="00A621C4" w:rsidRPr="00F3615A">
          <w:rPr>
            <w:rStyle w:val="Hyperlink"/>
          </w:rPr>
          <w:t>LIST OF FIGURE</w:t>
        </w:r>
        <w:r w:rsidR="00A621C4">
          <w:rPr>
            <w:webHidden/>
          </w:rPr>
          <w:tab/>
        </w:r>
        <w:r w:rsidR="00A621C4">
          <w:rPr>
            <w:webHidden/>
          </w:rPr>
          <w:fldChar w:fldCharType="begin"/>
        </w:r>
        <w:r w:rsidR="00A621C4">
          <w:rPr>
            <w:webHidden/>
          </w:rPr>
          <w:instrText xml:space="preserve"> PAGEREF _Toc77239051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52" w:history="1">
        <w:r w:rsidR="00A621C4" w:rsidRPr="00F3615A">
          <w:rPr>
            <w:rStyle w:val="Hyperlink"/>
          </w:rPr>
          <w:t>LIST OF TABLE</w:t>
        </w:r>
        <w:r w:rsidR="00A621C4">
          <w:rPr>
            <w:webHidden/>
          </w:rPr>
          <w:tab/>
        </w:r>
        <w:r w:rsidR="00A621C4">
          <w:rPr>
            <w:webHidden/>
          </w:rPr>
          <w:fldChar w:fldCharType="begin"/>
        </w:r>
        <w:r w:rsidR="00A621C4">
          <w:rPr>
            <w:webHidden/>
          </w:rPr>
          <w:instrText xml:space="preserve"> PAGEREF _Toc77239052 \h </w:instrText>
        </w:r>
        <w:r w:rsidR="00A621C4">
          <w:rPr>
            <w:webHidden/>
          </w:rPr>
        </w:r>
        <w:r w:rsidR="00A621C4">
          <w:rPr>
            <w:webHidden/>
          </w:rPr>
          <w:fldChar w:fldCharType="separate"/>
        </w:r>
        <w:r w:rsidR="0055305D">
          <w:rPr>
            <w:webHidden/>
          </w:rPr>
          <w:t>ii</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53" w:history="1">
        <w:r w:rsidR="00A621C4" w:rsidRPr="00F3615A">
          <w:rPr>
            <w:rStyle w:val="Hyperlink"/>
            <w14:scene3d>
              <w14:camera w14:prst="orthographicFront"/>
              <w14:lightRig w14:rig="threePt" w14:dir="t">
                <w14:rot w14:lat="0" w14:lon="0" w14:rev="0"/>
              </w14:lightRig>
            </w14:scene3d>
          </w:rPr>
          <w:t>CHAPTER 1</w:t>
        </w:r>
        <w:r w:rsidR="00A621C4" w:rsidRPr="00F3615A">
          <w:rPr>
            <w:rStyle w:val="Hyperlink"/>
          </w:rPr>
          <w:t xml:space="preserve"> PETUNJUK PENULISAN (Style: Heading 1)</w:t>
        </w:r>
        <w:r w:rsidR="00A621C4">
          <w:rPr>
            <w:webHidden/>
          </w:rPr>
          <w:tab/>
        </w:r>
        <w:r w:rsidR="00A621C4">
          <w:rPr>
            <w:webHidden/>
          </w:rPr>
          <w:fldChar w:fldCharType="begin"/>
        </w:r>
        <w:r w:rsidR="00A621C4">
          <w:rPr>
            <w:webHidden/>
          </w:rPr>
          <w:instrText xml:space="preserve"> PAGEREF _Toc77239053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54" w:history="1">
        <w:r w:rsidR="00A621C4" w:rsidRPr="00F3615A">
          <w:rPr>
            <w:rStyle w:val="Hyperlink"/>
            <w:noProof/>
          </w:rPr>
          <w:t>1.1.</w:t>
        </w:r>
        <w:r w:rsidR="00A621C4">
          <w:rPr>
            <w:rFonts w:asciiTheme="minorHAnsi" w:hAnsiTheme="minorHAnsi" w:cstheme="minorBidi"/>
            <w:noProof/>
            <w:szCs w:val="22"/>
          </w:rPr>
          <w:tab/>
        </w:r>
        <w:r w:rsidR="00A621C4" w:rsidRPr="00F3615A">
          <w:rPr>
            <w:rStyle w:val="Hyperlink"/>
            <w:noProof/>
          </w:rPr>
          <w:t>Petunjuk Penggunaan Template (Style: Heading 2)</w:t>
        </w:r>
        <w:r w:rsidR="00A621C4">
          <w:rPr>
            <w:noProof/>
            <w:webHidden/>
          </w:rPr>
          <w:tab/>
        </w:r>
        <w:r w:rsidR="00A621C4">
          <w:rPr>
            <w:noProof/>
            <w:webHidden/>
          </w:rPr>
          <w:fldChar w:fldCharType="begin"/>
        </w:r>
        <w:r w:rsidR="00A621C4">
          <w:rPr>
            <w:noProof/>
            <w:webHidden/>
          </w:rPr>
          <w:instrText xml:space="preserve"> PAGEREF _Toc77239054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3"/>
        <w:tabs>
          <w:tab w:val="left" w:pos="1881"/>
          <w:tab w:val="right" w:leader="dot" w:pos="9350"/>
        </w:tabs>
        <w:rPr>
          <w:rFonts w:cstheme="minorBidi"/>
          <w:noProof/>
          <w:szCs w:val="22"/>
        </w:rPr>
      </w:pPr>
      <w:hyperlink w:anchor="_Toc77239055" w:history="1">
        <w:r w:rsidR="00A621C4" w:rsidRPr="00F3615A">
          <w:rPr>
            <w:rStyle w:val="Hyperlink"/>
            <w:noProof/>
          </w:rPr>
          <w:t>1.1.1.</w:t>
        </w:r>
        <w:r w:rsidR="00A621C4">
          <w:rPr>
            <w:rFonts w:cstheme="minorBidi"/>
            <w:noProof/>
            <w:szCs w:val="22"/>
          </w:rPr>
          <w:tab/>
        </w:r>
        <w:r w:rsidR="00A621C4" w:rsidRPr="00F3615A">
          <w:rPr>
            <w:rStyle w:val="Hyperlink"/>
            <w:noProof/>
          </w:rPr>
          <w:t>Bagian sub-subchapter</w:t>
        </w:r>
        <w:r w:rsidR="00A621C4">
          <w:rPr>
            <w:noProof/>
            <w:webHidden/>
          </w:rPr>
          <w:tab/>
        </w:r>
        <w:r w:rsidR="00A621C4">
          <w:rPr>
            <w:noProof/>
            <w:webHidden/>
          </w:rPr>
          <w:fldChar w:fldCharType="begin"/>
        </w:r>
        <w:r w:rsidR="00A621C4">
          <w:rPr>
            <w:noProof/>
            <w:webHidden/>
          </w:rPr>
          <w:instrText xml:space="preserve"> PAGEREF _Toc77239055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3"/>
        <w:tabs>
          <w:tab w:val="left" w:pos="1881"/>
          <w:tab w:val="right" w:leader="dot" w:pos="9350"/>
        </w:tabs>
        <w:rPr>
          <w:rFonts w:cstheme="minorBidi"/>
          <w:noProof/>
          <w:szCs w:val="22"/>
        </w:rPr>
      </w:pPr>
      <w:hyperlink w:anchor="_Toc77239056" w:history="1">
        <w:r w:rsidR="00A621C4" w:rsidRPr="00F3615A">
          <w:rPr>
            <w:rStyle w:val="Hyperlink"/>
            <w:noProof/>
          </w:rPr>
          <w:t>1.1.2.</w:t>
        </w:r>
        <w:r w:rsidR="00A621C4">
          <w:rPr>
            <w:rFonts w:cstheme="minorBidi"/>
            <w:noProof/>
            <w:szCs w:val="22"/>
          </w:rPr>
          <w:tab/>
        </w:r>
        <w:r w:rsidR="00A621C4" w:rsidRPr="00F3615A">
          <w:rPr>
            <w:rStyle w:val="Hyperlink"/>
            <w:noProof/>
          </w:rPr>
          <w:t>Penulisan bilangan dan satuan</w:t>
        </w:r>
        <w:r w:rsidR="00A621C4">
          <w:rPr>
            <w:noProof/>
            <w:webHidden/>
          </w:rPr>
          <w:tab/>
        </w:r>
        <w:r w:rsidR="00A621C4">
          <w:rPr>
            <w:noProof/>
            <w:webHidden/>
          </w:rPr>
          <w:fldChar w:fldCharType="begin"/>
        </w:r>
        <w:r w:rsidR="00A621C4">
          <w:rPr>
            <w:noProof/>
            <w:webHidden/>
          </w:rPr>
          <w:instrText xml:space="preserve"> PAGEREF _Toc77239056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3"/>
        <w:tabs>
          <w:tab w:val="left" w:pos="1881"/>
          <w:tab w:val="right" w:leader="dot" w:pos="9350"/>
        </w:tabs>
        <w:rPr>
          <w:rFonts w:cstheme="minorBidi"/>
          <w:noProof/>
          <w:szCs w:val="22"/>
        </w:rPr>
      </w:pPr>
      <w:hyperlink w:anchor="_Toc77239057" w:history="1">
        <w:r w:rsidR="00A621C4" w:rsidRPr="00F3615A">
          <w:rPr>
            <w:rStyle w:val="Hyperlink"/>
            <w:noProof/>
          </w:rPr>
          <w:t>1.1.3.</w:t>
        </w:r>
        <w:r w:rsidR="00A621C4">
          <w:rPr>
            <w:rFonts w:cstheme="minorBidi"/>
            <w:noProof/>
            <w:szCs w:val="22"/>
          </w:rPr>
          <w:tab/>
        </w:r>
        <w:r w:rsidR="00A621C4" w:rsidRPr="00F3615A">
          <w:rPr>
            <w:rStyle w:val="Hyperlink"/>
            <w:noProof/>
          </w:rPr>
          <w:t>Penomoran halaman</w:t>
        </w:r>
        <w:r w:rsidR="00A621C4">
          <w:rPr>
            <w:noProof/>
            <w:webHidden/>
          </w:rPr>
          <w:tab/>
        </w:r>
        <w:r w:rsidR="00A621C4">
          <w:rPr>
            <w:noProof/>
            <w:webHidden/>
          </w:rPr>
          <w:fldChar w:fldCharType="begin"/>
        </w:r>
        <w:r w:rsidR="00A621C4">
          <w:rPr>
            <w:noProof/>
            <w:webHidden/>
          </w:rPr>
          <w:instrText xml:space="preserve"> PAGEREF _Toc77239057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3"/>
        <w:tabs>
          <w:tab w:val="left" w:pos="1881"/>
          <w:tab w:val="right" w:leader="dot" w:pos="9350"/>
        </w:tabs>
        <w:rPr>
          <w:rFonts w:cstheme="minorBidi"/>
          <w:noProof/>
          <w:szCs w:val="22"/>
        </w:rPr>
      </w:pPr>
      <w:hyperlink w:anchor="_Toc77239058" w:history="1">
        <w:r w:rsidR="00A621C4" w:rsidRPr="00F3615A">
          <w:rPr>
            <w:rStyle w:val="Hyperlink"/>
            <w:noProof/>
          </w:rPr>
          <w:t>1.1.4.</w:t>
        </w:r>
        <w:r w:rsidR="00A621C4">
          <w:rPr>
            <w:rFonts w:cstheme="minorBidi"/>
            <w:noProof/>
            <w:szCs w:val="22"/>
          </w:rPr>
          <w:tab/>
        </w:r>
        <w:r w:rsidR="00A621C4" w:rsidRPr="00F3615A">
          <w:rPr>
            <w:rStyle w:val="Hyperlink"/>
            <w:noProof/>
          </w:rPr>
          <w:t>Penomoran judul gambar dan judul tabel</w:t>
        </w:r>
        <w:r w:rsidR="00A621C4">
          <w:rPr>
            <w:noProof/>
            <w:webHidden/>
          </w:rPr>
          <w:tab/>
        </w:r>
        <w:r w:rsidR="00A621C4">
          <w:rPr>
            <w:noProof/>
            <w:webHidden/>
          </w:rPr>
          <w:fldChar w:fldCharType="begin"/>
        </w:r>
        <w:r w:rsidR="00A621C4">
          <w:rPr>
            <w:noProof/>
            <w:webHidden/>
          </w:rPr>
          <w:instrText xml:space="preserve"> PAGEREF _Toc77239058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3"/>
        <w:tabs>
          <w:tab w:val="left" w:pos="1881"/>
          <w:tab w:val="right" w:leader="dot" w:pos="9350"/>
        </w:tabs>
        <w:rPr>
          <w:rFonts w:cstheme="minorBidi"/>
          <w:noProof/>
          <w:szCs w:val="22"/>
        </w:rPr>
      </w:pPr>
      <w:hyperlink w:anchor="_Toc77239059" w:history="1">
        <w:r w:rsidR="00A621C4" w:rsidRPr="00F3615A">
          <w:rPr>
            <w:rStyle w:val="Hyperlink"/>
            <w:noProof/>
          </w:rPr>
          <w:t>1.1.5.</w:t>
        </w:r>
        <w:r w:rsidR="00A621C4">
          <w:rPr>
            <w:rFonts w:cstheme="minorBidi"/>
            <w:noProof/>
            <w:szCs w:val="22"/>
          </w:rPr>
          <w:tab/>
        </w:r>
        <w:r w:rsidR="00A621C4" w:rsidRPr="00F3615A">
          <w:rPr>
            <w:rStyle w:val="Hyperlink"/>
            <w:noProof/>
          </w:rPr>
          <w:t>Penomoran formula dan fungsi matematika</w:t>
        </w:r>
        <w:r w:rsidR="00A621C4">
          <w:rPr>
            <w:noProof/>
            <w:webHidden/>
          </w:rPr>
          <w:tab/>
        </w:r>
        <w:r w:rsidR="00A621C4">
          <w:rPr>
            <w:noProof/>
            <w:webHidden/>
          </w:rPr>
          <w:fldChar w:fldCharType="begin"/>
        </w:r>
        <w:r w:rsidR="00A621C4">
          <w:rPr>
            <w:noProof/>
            <w:webHidden/>
          </w:rPr>
          <w:instrText xml:space="preserve"> PAGEREF _Toc77239059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0" w:history="1">
        <w:r w:rsidR="00A621C4" w:rsidRPr="00F3615A">
          <w:rPr>
            <w:rStyle w:val="Hyperlink"/>
            <w:noProof/>
            <w:lang w:val="en-US"/>
          </w:rPr>
          <w:t>1.2.</w:t>
        </w:r>
        <w:r w:rsidR="00A621C4">
          <w:rPr>
            <w:rFonts w:asciiTheme="minorHAnsi" w:hAnsiTheme="minorHAnsi" w:cstheme="minorBidi"/>
            <w:noProof/>
            <w:szCs w:val="22"/>
          </w:rPr>
          <w:tab/>
        </w:r>
        <w:r w:rsidR="00A621C4" w:rsidRPr="00F3615A">
          <w:rPr>
            <w:rStyle w:val="Hyperlink"/>
            <w:noProof/>
            <w:lang w:val="en-US"/>
          </w:rPr>
          <w:t>Isi Laporan Akhir</w:t>
        </w:r>
        <w:r w:rsidR="00A621C4">
          <w:rPr>
            <w:noProof/>
            <w:webHidden/>
          </w:rPr>
          <w:tab/>
        </w:r>
        <w:r w:rsidR="00A621C4">
          <w:rPr>
            <w:noProof/>
            <w:webHidden/>
          </w:rPr>
          <w:fldChar w:fldCharType="begin"/>
        </w:r>
        <w:r w:rsidR="00A621C4">
          <w:rPr>
            <w:noProof/>
            <w:webHidden/>
          </w:rPr>
          <w:instrText xml:space="preserve"> PAGEREF _Toc77239060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1"/>
        <w:rPr>
          <w:rFonts w:asciiTheme="minorHAnsi" w:hAnsiTheme="minorHAnsi" w:cstheme="minorBidi"/>
          <w:b w:val="0"/>
          <w:szCs w:val="22"/>
          <w:lang w:val="id-ID"/>
        </w:rPr>
      </w:pPr>
      <w:hyperlink w:anchor="_Toc77239061" w:history="1">
        <w:r w:rsidR="00A621C4" w:rsidRPr="00F3615A">
          <w:rPr>
            <w:rStyle w:val="Hyperlink"/>
            <w14:scene3d>
              <w14:camera w14:prst="orthographicFront"/>
              <w14:lightRig w14:rig="threePt" w14:dir="t">
                <w14:rot w14:lat="0" w14:lon="0" w14:rev="0"/>
              </w14:lightRig>
            </w14:scene3d>
          </w:rPr>
          <w:t>CHAPTER 2</w:t>
        </w:r>
        <w:r w:rsidR="00A621C4" w:rsidRPr="00F3615A">
          <w:rPr>
            <w:rStyle w:val="Hyperlink"/>
          </w:rPr>
          <w:t xml:space="preserve"> INTRODUCTION</w:t>
        </w:r>
        <w:r w:rsidR="00A621C4">
          <w:rPr>
            <w:webHidden/>
          </w:rPr>
          <w:tab/>
        </w:r>
        <w:r w:rsidR="00A621C4">
          <w:rPr>
            <w:webHidden/>
          </w:rPr>
          <w:fldChar w:fldCharType="begin"/>
        </w:r>
        <w:r w:rsidR="00A621C4">
          <w:rPr>
            <w:webHidden/>
          </w:rPr>
          <w:instrText xml:space="preserve"> PAGEREF _Toc77239061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2" w:history="1">
        <w:r w:rsidR="00A621C4" w:rsidRPr="00F3615A">
          <w:rPr>
            <w:rStyle w:val="Hyperlink"/>
            <w:noProof/>
          </w:rPr>
          <w:t>2.1.</w:t>
        </w:r>
        <w:r w:rsidR="00A621C4">
          <w:rPr>
            <w:rFonts w:asciiTheme="minorHAnsi" w:hAnsiTheme="minorHAnsi" w:cstheme="minorBidi"/>
            <w:noProof/>
            <w:szCs w:val="22"/>
          </w:rPr>
          <w:tab/>
        </w:r>
        <w:r w:rsidR="00A621C4" w:rsidRPr="00F3615A">
          <w:rPr>
            <w:rStyle w:val="Hyperlink"/>
            <w:noProof/>
          </w:rPr>
          <w:t>Background</w:t>
        </w:r>
        <w:r w:rsidR="00A621C4">
          <w:rPr>
            <w:noProof/>
            <w:webHidden/>
          </w:rPr>
          <w:tab/>
        </w:r>
        <w:r w:rsidR="00A621C4">
          <w:rPr>
            <w:noProof/>
            <w:webHidden/>
          </w:rPr>
          <w:fldChar w:fldCharType="begin"/>
        </w:r>
        <w:r w:rsidR="00A621C4">
          <w:rPr>
            <w:noProof/>
            <w:webHidden/>
          </w:rPr>
          <w:instrText xml:space="preserve"> PAGEREF _Toc77239062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3" w:history="1">
        <w:r w:rsidR="00A621C4" w:rsidRPr="00F3615A">
          <w:rPr>
            <w:rStyle w:val="Hyperlink"/>
            <w:noProof/>
          </w:rPr>
          <w:t>2.2.</w:t>
        </w:r>
        <w:r w:rsidR="00A621C4">
          <w:rPr>
            <w:rFonts w:asciiTheme="minorHAnsi" w:hAnsiTheme="minorHAnsi" w:cstheme="minorBidi"/>
            <w:noProof/>
            <w:szCs w:val="22"/>
          </w:rPr>
          <w:tab/>
        </w:r>
        <w:r w:rsidR="00A621C4" w:rsidRPr="00F3615A">
          <w:rPr>
            <w:rStyle w:val="Hyperlink"/>
            <w:noProof/>
          </w:rPr>
          <w:t>Problem Formulation</w:t>
        </w:r>
        <w:r w:rsidR="00A621C4">
          <w:rPr>
            <w:noProof/>
            <w:webHidden/>
          </w:rPr>
          <w:tab/>
        </w:r>
        <w:r w:rsidR="00A621C4">
          <w:rPr>
            <w:noProof/>
            <w:webHidden/>
          </w:rPr>
          <w:fldChar w:fldCharType="begin"/>
        </w:r>
        <w:r w:rsidR="00A621C4">
          <w:rPr>
            <w:noProof/>
            <w:webHidden/>
          </w:rPr>
          <w:instrText xml:space="preserve"> PAGEREF _Toc77239063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4" w:history="1">
        <w:r w:rsidR="00A621C4" w:rsidRPr="00F3615A">
          <w:rPr>
            <w:rStyle w:val="Hyperlink"/>
            <w:noProof/>
          </w:rPr>
          <w:t>2.3.</w:t>
        </w:r>
        <w:r w:rsidR="00A621C4">
          <w:rPr>
            <w:rFonts w:asciiTheme="minorHAnsi" w:hAnsiTheme="minorHAnsi" w:cstheme="minorBidi"/>
            <w:noProof/>
            <w:szCs w:val="22"/>
          </w:rPr>
          <w:tab/>
        </w:r>
        <w:r w:rsidR="00A621C4" w:rsidRPr="00F3615A">
          <w:rPr>
            <w:rStyle w:val="Hyperlink"/>
            <w:noProof/>
          </w:rPr>
          <w:t>Scope</w:t>
        </w:r>
        <w:r w:rsidR="00A621C4">
          <w:rPr>
            <w:noProof/>
            <w:webHidden/>
          </w:rPr>
          <w:tab/>
        </w:r>
        <w:r w:rsidR="00A621C4">
          <w:rPr>
            <w:noProof/>
            <w:webHidden/>
          </w:rPr>
          <w:fldChar w:fldCharType="begin"/>
        </w:r>
        <w:r w:rsidR="00A621C4">
          <w:rPr>
            <w:noProof/>
            <w:webHidden/>
          </w:rPr>
          <w:instrText xml:space="preserve"> PAGEREF _Toc77239064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5" w:history="1">
        <w:r w:rsidR="00A621C4" w:rsidRPr="00F3615A">
          <w:rPr>
            <w:rStyle w:val="Hyperlink"/>
            <w:noProof/>
          </w:rPr>
          <w:t>2.4.</w:t>
        </w:r>
        <w:r w:rsidR="00A621C4">
          <w:rPr>
            <w:rFonts w:asciiTheme="minorHAnsi" w:hAnsiTheme="minorHAnsi" w:cstheme="minorBidi"/>
            <w:noProof/>
            <w:szCs w:val="22"/>
          </w:rPr>
          <w:tab/>
        </w:r>
        <w:r w:rsidR="00A621C4" w:rsidRPr="00F3615A">
          <w:rPr>
            <w:rStyle w:val="Hyperlink"/>
            <w:noProof/>
          </w:rPr>
          <w:t>Objective</w:t>
        </w:r>
        <w:r w:rsidR="00A621C4">
          <w:rPr>
            <w:noProof/>
            <w:webHidden/>
          </w:rPr>
          <w:tab/>
        </w:r>
        <w:r w:rsidR="00A621C4">
          <w:rPr>
            <w:noProof/>
            <w:webHidden/>
          </w:rPr>
          <w:fldChar w:fldCharType="begin"/>
        </w:r>
        <w:r w:rsidR="00A621C4">
          <w:rPr>
            <w:noProof/>
            <w:webHidden/>
          </w:rPr>
          <w:instrText xml:space="preserve"> PAGEREF _Toc77239065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1"/>
        <w:rPr>
          <w:rFonts w:asciiTheme="minorHAnsi" w:hAnsiTheme="minorHAnsi" w:cstheme="minorBidi"/>
          <w:b w:val="0"/>
          <w:szCs w:val="22"/>
          <w:lang w:val="id-ID"/>
        </w:rPr>
      </w:pPr>
      <w:hyperlink w:anchor="_Toc77239066" w:history="1">
        <w:r w:rsidR="00A621C4" w:rsidRPr="00F3615A">
          <w:rPr>
            <w:rStyle w:val="Hyperlink"/>
            <w14:scene3d>
              <w14:camera w14:prst="orthographicFront"/>
              <w14:lightRig w14:rig="threePt" w14:dir="t">
                <w14:rot w14:lat="0" w14:lon="0" w14:rev="0"/>
              </w14:lightRig>
            </w14:scene3d>
          </w:rPr>
          <w:t>CHAPTER 3</w:t>
        </w:r>
        <w:r w:rsidR="00A621C4" w:rsidRPr="00F3615A">
          <w:rPr>
            <w:rStyle w:val="Hyperlink"/>
          </w:rPr>
          <w:t xml:space="preserve"> LITERATURE STUDY</w:t>
        </w:r>
        <w:r w:rsidR="00A621C4">
          <w:rPr>
            <w:webHidden/>
          </w:rPr>
          <w:tab/>
        </w:r>
        <w:r w:rsidR="00A621C4">
          <w:rPr>
            <w:webHidden/>
          </w:rPr>
          <w:fldChar w:fldCharType="begin"/>
        </w:r>
        <w:r w:rsidR="00A621C4">
          <w:rPr>
            <w:webHidden/>
          </w:rPr>
          <w:instrText xml:space="preserve"> PAGEREF _Toc77239066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67" w:history="1">
        <w:r w:rsidR="00A621C4" w:rsidRPr="00F3615A">
          <w:rPr>
            <w:rStyle w:val="Hyperlink"/>
            <w14:scene3d>
              <w14:camera w14:prst="orthographicFront"/>
              <w14:lightRig w14:rig="threePt" w14:dir="t">
                <w14:rot w14:lat="0" w14:lon="0" w14:rev="0"/>
              </w14:lightRig>
            </w14:scene3d>
          </w:rPr>
          <w:t>CHAPTER 4</w:t>
        </w:r>
        <w:r w:rsidR="00A621C4" w:rsidRPr="00F3615A">
          <w:rPr>
            <w:rStyle w:val="Hyperlink"/>
          </w:rPr>
          <w:t xml:space="preserve"> RESEARCH METHODOLOGY</w:t>
        </w:r>
        <w:r w:rsidR="00A621C4">
          <w:rPr>
            <w:webHidden/>
          </w:rPr>
          <w:tab/>
        </w:r>
        <w:r w:rsidR="00A621C4">
          <w:rPr>
            <w:webHidden/>
          </w:rPr>
          <w:fldChar w:fldCharType="begin"/>
        </w:r>
        <w:r w:rsidR="00A621C4">
          <w:rPr>
            <w:webHidden/>
          </w:rPr>
          <w:instrText xml:space="preserve"> PAGEREF _Toc77239067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68" w:history="1">
        <w:r w:rsidR="00A621C4" w:rsidRPr="00F3615A">
          <w:rPr>
            <w:rStyle w:val="Hyperlink"/>
            <w14:scene3d>
              <w14:camera w14:prst="orthographicFront"/>
              <w14:lightRig w14:rig="threePt" w14:dir="t">
                <w14:rot w14:lat="0" w14:lon="0" w14:rev="0"/>
              </w14:lightRig>
            </w14:scene3d>
          </w:rPr>
          <w:t>CHAPTER 5</w:t>
        </w:r>
        <w:r w:rsidR="00A621C4" w:rsidRPr="00F3615A">
          <w:rPr>
            <w:rStyle w:val="Hyperlink"/>
          </w:rPr>
          <w:t xml:space="preserve"> ANALYSIS AND DESIGN</w:t>
        </w:r>
        <w:r w:rsidR="00A621C4">
          <w:rPr>
            <w:webHidden/>
          </w:rPr>
          <w:tab/>
        </w:r>
        <w:r w:rsidR="00A621C4">
          <w:rPr>
            <w:webHidden/>
          </w:rPr>
          <w:fldChar w:fldCharType="begin"/>
        </w:r>
        <w:r w:rsidR="00A621C4">
          <w:rPr>
            <w:webHidden/>
          </w:rPr>
          <w:instrText xml:space="preserve"> PAGEREF _Toc77239068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69" w:history="1">
        <w:r w:rsidR="00A621C4" w:rsidRPr="00F3615A">
          <w:rPr>
            <w:rStyle w:val="Hyperlink"/>
            <w:noProof/>
          </w:rPr>
          <w:t>5.1.</w:t>
        </w:r>
        <w:r w:rsidR="00A621C4">
          <w:rPr>
            <w:rFonts w:asciiTheme="minorHAnsi" w:hAnsiTheme="minorHAnsi" w:cstheme="minorBidi"/>
            <w:noProof/>
            <w:szCs w:val="22"/>
          </w:rPr>
          <w:tab/>
        </w:r>
        <w:r w:rsidR="00A621C4" w:rsidRPr="00F3615A">
          <w:rPr>
            <w:rStyle w:val="Hyperlink"/>
            <w:noProof/>
          </w:rPr>
          <w:t>Analysis</w:t>
        </w:r>
        <w:r w:rsidR="00A621C4">
          <w:rPr>
            <w:noProof/>
            <w:webHidden/>
          </w:rPr>
          <w:tab/>
        </w:r>
        <w:r w:rsidR="00A621C4">
          <w:rPr>
            <w:noProof/>
            <w:webHidden/>
          </w:rPr>
          <w:fldChar w:fldCharType="begin"/>
        </w:r>
        <w:r w:rsidR="00A621C4">
          <w:rPr>
            <w:noProof/>
            <w:webHidden/>
          </w:rPr>
          <w:instrText xml:space="preserve"> PAGEREF _Toc77239069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0" w:history="1">
        <w:r w:rsidR="00A621C4" w:rsidRPr="00F3615A">
          <w:rPr>
            <w:rStyle w:val="Hyperlink"/>
            <w:noProof/>
          </w:rPr>
          <w:t>5.2.</w:t>
        </w:r>
        <w:r w:rsidR="00A621C4">
          <w:rPr>
            <w:rFonts w:asciiTheme="minorHAnsi" w:hAnsiTheme="minorHAnsi" w:cstheme="minorBidi"/>
            <w:noProof/>
            <w:szCs w:val="22"/>
          </w:rPr>
          <w:tab/>
        </w:r>
        <w:r w:rsidR="00A621C4" w:rsidRPr="00F3615A">
          <w:rPr>
            <w:rStyle w:val="Hyperlink"/>
            <w:noProof/>
          </w:rPr>
          <w:t>Penambahan Gambar, Judul Gambar, dan Penggunaan Gambar</w:t>
        </w:r>
        <w:r w:rsidR="00A621C4">
          <w:rPr>
            <w:noProof/>
            <w:webHidden/>
          </w:rPr>
          <w:tab/>
        </w:r>
        <w:r w:rsidR="00A621C4">
          <w:rPr>
            <w:noProof/>
            <w:webHidden/>
          </w:rPr>
          <w:fldChar w:fldCharType="begin"/>
        </w:r>
        <w:r w:rsidR="00A621C4">
          <w:rPr>
            <w:noProof/>
            <w:webHidden/>
          </w:rPr>
          <w:instrText xml:space="preserve"> PAGEREF _Toc77239070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1" w:history="1">
        <w:r w:rsidR="00A621C4" w:rsidRPr="00F3615A">
          <w:rPr>
            <w:rStyle w:val="Hyperlink"/>
            <w:noProof/>
          </w:rPr>
          <w:t>5.3.</w:t>
        </w:r>
        <w:r w:rsidR="00A621C4">
          <w:rPr>
            <w:rFonts w:asciiTheme="minorHAnsi" w:hAnsiTheme="minorHAnsi" w:cstheme="minorBidi"/>
            <w:noProof/>
            <w:szCs w:val="22"/>
          </w:rPr>
          <w:tab/>
        </w:r>
        <w:r w:rsidR="00A621C4" w:rsidRPr="00F3615A">
          <w:rPr>
            <w:rStyle w:val="Hyperlink"/>
            <w:noProof/>
          </w:rPr>
          <w:t>Tabel, Posisi, dan Isi tabel</w:t>
        </w:r>
        <w:r w:rsidR="00A621C4">
          <w:rPr>
            <w:noProof/>
            <w:webHidden/>
          </w:rPr>
          <w:tab/>
        </w:r>
        <w:r w:rsidR="00A621C4">
          <w:rPr>
            <w:noProof/>
            <w:webHidden/>
          </w:rPr>
          <w:fldChar w:fldCharType="begin"/>
        </w:r>
        <w:r w:rsidR="00A621C4">
          <w:rPr>
            <w:noProof/>
            <w:webHidden/>
          </w:rPr>
          <w:instrText xml:space="preserve"> PAGEREF _Toc77239071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2" w:history="1">
        <w:r w:rsidR="00A621C4" w:rsidRPr="00F3615A">
          <w:rPr>
            <w:rStyle w:val="Hyperlink"/>
            <w:noProof/>
          </w:rPr>
          <w:t>5.4.</w:t>
        </w:r>
        <w:r w:rsidR="00A621C4">
          <w:rPr>
            <w:rFonts w:asciiTheme="minorHAnsi" w:hAnsiTheme="minorHAnsi" w:cstheme="minorBidi"/>
            <w:noProof/>
            <w:szCs w:val="22"/>
          </w:rPr>
          <w:tab/>
        </w:r>
        <w:r w:rsidR="00A621C4" w:rsidRPr="00F3615A">
          <w:rPr>
            <w:rStyle w:val="Hyperlink"/>
            <w:noProof/>
          </w:rPr>
          <w:t>Desain</w:t>
        </w:r>
        <w:r w:rsidR="00A621C4">
          <w:rPr>
            <w:noProof/>
            <w:webHidden/>
          </w:rPr>
          <w:tab/>
        </w:r>
        <w:r w:rsidR="00A621C4">
          <w:rPr>
            <w:noProof/>
            <w:webHidden/>
          </w:rPr>
          <w:fldChar w:fldCharType="begin"/>
        </w:r>
        <w:r w:rsidR="00A621C4">
          <w:rPr>
            <w:noProof/>
            <w:webHidden/>
          </w:rPr>
          <w:instrText xml:space="preserve"> PAGEREF _Toc77239072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3" w:history="1">
        <w:r w:rsidR="00A621C4" w:rsidRPr="00F3615A">
          <w:rPr>
            <w:rStyle w:val="Hyperlink"/>
            <w:noProof/>
          </w:rPr>
          <w:t>5.5.</w:t>
        </w:r>
        <w:r w:rsidR="00A621C4">
          <w:rPr>
            <w:rFonts w:asciiTheme="minorHAnsi" w:hAnsiTheme="minorHAnsi" w:cstheme="minorBidi"/>
            <w:noProof/>
            <w:szCs w:val="22"/>
          </w:rPr>
          <w:tab/>
        </w:r>
        <w:r w:rsidR="00A621C4" w:rsidRPr="00F3615A">
          <w:rPr>
            <w:rStyle w:val="Hyperlink"/>
            <w:noProof/>
          </w:rPr>
          <w:t>Function</w:t>
        </w:r>
        <w:r w:rsidR="00A621C4">
          <w:rPr>
            <w:noProof/>
            <w:webHidden/>
          </w:rPr>
          <w:tab/>
        </w:r>
        <w:r w:rsidR="00A621C4">
          <w:rPr>
            <w:noProof/>
            <w:webHidden/>
          </w:rPr>
          <w:fldChar w:fldCharType="begin"/>
        </w:r>
        <w:r w:rsidR="00A621C4">
          <w:rPr>
            <w:noProof/>
            <w:webHidden/>
          </w:rPr>
          <w:instrText xml:space="preserve"> PAGEREF _Toc77239073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1"/>
        <w:rPr>
          <w:rFonts w:asciiTheme="minorHAnsi" w:hAnsiTheme="minorHAnsi" w:cstheme="minorBidi"/>
          <w:b w:val="0"/>
          <w:szCs w:val="22"/>
          <w:lang w:val="id-ID"/>
        </w:rPr>
      </w:pPr>
      <w:hyperlink w:anchor="_Toc77239074" w:history="1">
        <w:r w:rsidR="00A621C4" w:rsidRPr="00F3615A">
          <w:rPr>
            <w:rStyle w:val="Hyperlink"/>
            <w14:scene3d>
              <w14:camera w14:prst="orthographicFront"/>
              <w14:lightRig w14:rig="threePt" w14:dir="t">
                <w14:rot w14:lat="0" w14:lon="0" w14:rev="0"/>
              </w14:lightRig>
            </w14:scene3d>
          </w:rPr>
          <w:t>CHAPTER 6</w:t>
        </w:r>
        <w:r w:rsidR="00A621C4" w:rsidRPr="00F3615A">
          <w:rPr>
            <w:rStyle w:val="Hyperlink"/>
          </w:rPr>
          <w:t xml:space="preserve"> IMPLEMENTATION AND TESTING</w:t>
        </w:r>
        <w:r w:rsidR="00A621C4">
          <w:rPr>
            <w:webHidden/>
          </w:rPr>
          <w:tab/>
        </w:r>
        <w:r w:rsidR="00A621C4">
          <w:rPr>
            <w:webHidden/>
          </w:rPr>
          <w:fldChar w:fldCharType="begin"/>
        </w:r>
        <w:r w:rsidR="00A621C4">
          <w:rPr>
            <w:webHidden/>
          </w:rPr>
          <w:instrText xml:space="preserve"> PAGEREF _Toc77239074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5" w:history="1">
        <w:r w:rsidR="00A621C4" w:rsidRPr="00F3615A">
          <w:rPr>
            <w:rStyle w:val="Hyperlink"/>
            <w:noProof/>
          </w:rPr>
          <w:t>6.1.</w:t>
        </w:r>
        <w:r w:rsidR="00A621C4">
          <w:rPr>
            <w:rFonts w:asciiTheme="minorHAnsi" w:hAnsiTheme="minorHAnsi" w:cstheme="minorBidi"/>
            <w:noProof/>
            <w:szCs w:val="22"/>
          </w:rPr>
          <w:tab/>
        </w:r>
        <w:r w:rsidR="00A621C4" w:rsidRPr="00F3615A">
          <w:rPr>
            <w:rStyle w:val="Hyperlink"/>
            <w:noProof/>
          </w:rPr>
          <w:t>Implementation</w:t>
        </w:r>
        <w:r w:rsidR="00A621C4">
          <w:rPr>
            <w:noProof/>
            <w:webHidden/>
          </w:rPr>
          <w:tab/>
        </w:r>
        <w:r w:rsidR="00A621C4">
          <w:rPr>
            <w:noProof/>
            <w:webHidden/>
          </w:rPr>
          <w:fldChar w:fldCharType="begin"/>
        </w:r>
        <w:r w:rsidR="00A621C4">
          <w:rPr>
            <w:noProof/>
            <w:webHidden/>
          </w:rPr>
          <w:instrText xml:space="preserve"> PAGEREF _Toc77239075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OC2"/>
        <w:tabs>
          <w:tab w:val="left" w:pos="1540"/>
          <w:tab w:val="right" w:leader="dot" w:pos="9350"/>
        </w:tabs>
        <w:rPr>
          <w:rFonts w:asciiTheme="minorHAnsi" w:hAnsiTheme="minorHAnsi" w:cstheme="minorBidi"/>
          <w:noProof/>
          <w:szCs w:val="22"/>
        </w:rPr>
      </w:pPr>
      <w:hyperlink w:anchor="_Toc77239076" w:history="1">
        <w:r w:rsidR="00A621C4" w:rsidRPr="00F3615A">
          <w:rPr>
            <w:rStyle w:val="Hyperlink"/>
            <w:noProof/>
          </w:rPr>
          <w:t>6.2.</w:t>
        </w:r>
        <w:r w:rsidR="00A621C4">
          <w:rPr>
            <w:rFonts w:asciiTheme="minorHAnsi" w:hAnsiTheme="minorHAnsi" w:cstheme="minorBidi"/>
            <w:noProof/>
            <w:szCs w:val="22"/>
          </w:rPr>
          <w:tab/>
        </w:r>
        <w:r w:rsidR="00A621C4" w:rsidRPr="00F3615A">
          <w:rPr>
            <w:rStyle w:val="Hyperlink"/>
            <w:noProof/>
          </w:rPr>
          <w:t>Testing</w:t>
        </w:r>
        <w:r w:rsidR="00A621C4">
          <w:rPr>
            <w:noProof/>
            <w:webHidden/>
          </w:rPr>
          <w:tab/>
        </w:r>
        <w:r w:rsidR="00A621C4">
          <w:rPr>
            <w:noProof/>
            <w:webHidden/>
          </w:rPr>
          <w:fldChar w:fldCharType="begin"/>
        </w:r>
        <w:r w:rsidR="00A621C4">
          <w:rPr>
            <w:noProof/>
            <w:webHidden/>
          </w:rPr>
          <w:instrText xml:space="preserve"> PAGEREF _Toc77239076 \h </w:instrText>
        </w:r>
        <w:r w:rsidR="00A621C4">
          <w:rPr>
            <w:noProof/>
            <w:webHidden/>
          </w:rPr>
        </w:r>
        <w:r w:rsidR="00A621C4">
          <w:rPr>
            <w:noProof/>
            <w:webHidden/>
          </w:rPr>
          <w:fldChar w:fldCharType="separate"/>
        </w:r>
        <w:r w:rsidR="0055305D">
          <w:rPr>
            <w:b/>
            <w:bCs/>
            <w:noProof/>
            <w:webHidden/>
            <w:lang w:val="en-US"/>
          </w:rPr>
          <w:t>Error! Bookmark not defined.</w:t>
        </w:r>
        <w:r w:rsidR="00A621C4">
          <w:rPr>
            <w:noProof/>
            <w:webHidden/>
          </w:rPr>
          <w:fldChar w:fldCharType="end"/>
        </w:r>
      </w:hyperlink>
    </w:p>
    <w:p w:rsidR="00A621C4" w:rsidRDefault="00DC4048">
      <w:pPr>
        <w:pStyle w:val="TOC1"/>
        <w:rPr>
          <w:rFonts w:asciiTheme="minorHAnsi" w:hAnsiTheme="minorHAnsi" w:cstheme="minorBidi"/>
          <w:b w:val="0"/>
          <w:szCs w:val="22"/>
          <w:lang w:val="id-ID"/>
        </w:rPr>
      </w:pPr>
      <w:hyperlink w:anchor="_Toc77239077" w:history="1">
        <w:r w:rsidR="00A621C4" w:rsidRPr="00F3615A">
          <w:rPr>
            <w:rStyle w:val="Hyperlink"/>
            <w14:scene3d>
              <w14:camera w14:prst="orthographicFront"/>
              <w14:lightRig w14:rig="threePt" w14:dir="t">
                <w14:rot w14:lat="0" w14:lon="0" w14:rev="0"/>
              </w14:lightRig>
            </w14:scene3d>
          </w:rPr>
          <w:t>CHAPTER 7</w:t>
        </w:r>
        <w:r w:rsidR="00A621C4" w:rsidRPr="00F3615A">
          <w:rPr>
            <w:rStyle w:val="Hyperlink"/>
          </w:rPr>
          <w:t xml:space="preserve"> CONCLUSION</w:t>
        </w:r>
        <w:r w:rsidR="00A621C4">
          <w:rPr>
            <w:webHidden/>
          </w:rPr>
          <w:tab/>
        </w:r>
        <w:r w:rsidR="00A621C4">
          <w:rPr>
            <w:webHidden/>
          </w:rPr>
          <w:fldChar w:fldCharType="begin"/>
        </w:r>
        <w:r w:rsidR="00A621C4">
          <w:rPr>
            <w:webHidden/>
          </w:rPr>
          <w:instrText xml:space="preserve"> PAGEREF _Toc77239077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78" w:history="1">
        <w:r w:rsidR="00A621C4" w:rsidRPr="00F3615A">
          <w:rPr>
            <w:rStyle w:val="Hyperlink"/>
          </w:rPr>
          <w:t>REFERENCES</w:t>
        </w:r>
        <w:r w:rsidR="00A621C4">
          <w:rPr>
            <w:webHidden/>
          </w:rPr>
          <w:tab/>
        </w:r>
        <w:r w:rsidR="00A621C4">
          <w:rPr>
            <w:webHidden/>
          </w:rPr>
          <w:fldChar w:fldCharType="begin"/>
        </w:r>
        <w:r w:rsidR="00A621C4">
          <w:rPr>
            <w:webHidden/>
          </w:rPr>
          <w:instrText xml:space="preserve"> PAGEREF _Toc77239078 \h </w:instrText>
        </w:r>
        <w:r w:rsidR="00A621C4">
          <w:rPr>
            <w:webHidden/>
          </w:rPr>
        </w:r>
        <w:r w:rsidR="00A621C4">
          <w:rPr>
            <w:webHidden/>
          </w:rPr>
          <w:fldChar w:fldCharType="separate"/>
        </w:r>
        <w:r w:rsidR="0055305D">
          <w:rPr>
            <w:webHidden/>
          </w:rPr>
          <w:t>2</w:t>
        </w:r>
        <w:r w:rsidR="00A621C4">
          <w:rPr>
            <w:webHidden/>
          </w:rPr>
          <w:fldChar w:fldCharType="end"/>
        </w:r>
      </w:hyperlink>
    </w:p>
    <w:p w:rsidR="00A621C4" w:rsidRDefault="00DC4048">
      <w:pPr>
        <w:pStyle w:val="TOC1"/>
        <w:rPr>
          <w:rFonts w:asciiTheme="minorHAnsi" w:hAnsiTheme="minorHAnsi" w:cstheme="minorBidi"/>
          <w:b w:val="0"/>
          <w:szCs w:val="22"/>
          <w:lang w:val="id-ID"/>
        </w:rPr>
      </w:pPr>
      <w:hyperlink w:anchor="_Toc77239079" w:history="1">
        <w:r w:rsidR="00A621C4" w:rsidRPr="00F3615A">
          <w:rPr>
            <w:rStyle w:val="Hyperlink"/>
          </w:rPr>
          <w:t>APPENDIX</w:t>
        </w:r>
        <w:r w:rsidR="00A621C4">
          <w:rPr>
            <w:webHidden/>
          </w:rPr>
          <w:tab/>
        </w:r>
        <w:r w:rsidR="00A621C4">
          <w:rPr>
            <w:webHidden/>
          </w:rPr>
          <w:fldChar w:fldCharType="begin"/>
        </w:r>
        <w:r w:rsidR="00A621C4">
          <w:rPr>
            <w:webHidden/>
          </w:rPr>
          <w:instrText xml:space="preserve"> PAGEREF _Toc77239079 \h </w:instrText>
        </w:r>
        <w:r w:rsidR="00A621C4">
          <w:rPr>
            <w:webHidden/>
          </w:rPr>
        </w:r>
        <w:r w:rsidR="00A621C4">
          <w:rPr>
            <w:webHidden/>
          </w:rPr>
          <w:fldChar w:fldCharType="separate"/>
        </w:r>
        <w:r w:rsidR="0055305D">
          <w:rPr>
            <w:webHidden/>
          </w:rPr>
          <w:t>b</w:t>
        </w:r>
        <w:r w:rsidR="00A621C4">
          <w:rPr>
            <w:webHidden/>
          </w:rPr>
          <w:fldChar w:fldCharType="end"/>
        </w:r>
      </w:hyperlink>
    </w:p>
    <w:p w:rsidR="00A7753A" w:rsidRPr="0027430F" w:rsidRDefault="00A7753A" w:rsidP="00A7753A">
      <w:pPr>
        <w:rPr>
          <w:noProof/>
        </w:rPr>
        <w:sectPr w:rsidR="00A7753A" w:rsidRPr="0027430F" w:rsidSect="00F867F6">
          <w:pgSz w:w="12240" w:h="15840"/>
          <w:pgMar w:top="1440" w:right="1440" w:bottom="1440" w:left="1440" w:header="708" w:footer="708" w:gutter="0"/>
          <w:pgNumType w:fmt="lowerRoman"/>
          <w:cols w:space="708"/>
          <w:docGrid w:linePitch="360"/>
        </w:sectPr>
      </w:pPr>
      <w:r w:rsidRPr="0027430F">
        <w:rPr>
          <w:noProof/>
        </w:rPr>
        <w:fldChar w:fldCharType="end"/>
      </w:r>
    </w:p>
    <w:p w:rsidR="002D7DE7" w:rsidRPr="0027430F" w:rsidRDefault="001F4388" w:rsidP="00436265">
      <w:pPr>
        <w:pStyle w:val="Headingplain"/>
        <w:rPr>
          <w:noProof/>
        </w:rPr>
      </w:pPr>
      <w:bookmarkStart w:id="5" w:name="_Toc77239051"/>
      <w:r w:rsidRPr="0027430F">
        <w:rPr>
          <w:noProof/>
        </w:rPr>
        <w:lastRenderedPageBreak/>
        <w:t>LIST OF FIGURE</w:t>
      </w:r>
      <w:bookmarkEnd w:id="5"/>
    </w:p>
    <w:p w:rsidR="00A621C4" w:rsidRDefault="001F4388">
      <w:pPr>
        <w:pStyle w:val="TableofFigures"/>
        <w:tabs>
          <w:tab w:val="right" w:leader="dot" w:pos="9350"/>
        </w:tabs>
        <w:rPr>
          <w:rFonts w:asciiTheme="minorHAnsi" w:eastAsiaTheme="minorEastAsia" w:hAnsiTheme="minorHAnsi" w:cstheme="minorBidi"/>
          <w:noProof/>
          <w:sz w:val="22"/>
          <w:szCs w:val="22"/>
        </w:rPr>
      </w:pPr>
      <w:r w:rsidRPr="0027430F">
        <w:rPr>
          <w:noProof/>
        </w:rPr>
        <w:fldChar w:fldCharType="begin"/>
      </w:r>
      <w:r w:rsidRPr="0027430F">
        <w:rPr>
          <w:noProof/>
        </w:rPr>
        <w:instrText xml:space="preserve"> TOC \h \z \t "Figure Caption" \c </w:instrText>
      </w:r>
      <w:r w:rsidRPr="0027430F">
        <w:rPr>
          <w:noProof/>
        </w:rPr>
        <w:fldChar w:fldCharType="separate"/>
      </w:r>
      <w:hyperlink w:anchor="_Toc77239080" w:history="1">
        <w:r w:rsidR="00A621C4" w:rsidRPr="00787A5D">
          <w:rPr>
            <w:rStyle w:val="Hyperlink"/>
            <w:b/>
            <w:noProof/>
          </w:rPr>
          <w:t>Figure 5.1</w:t>
        </w:r>
        <w:r w:rsidR="00A621C4" w:rsidRPr="00787A5D">
          <w:rPr>
            <w:rStyle w:val="Hyperlink"/>
            <w:noProof/>
          </w:rPr>
          <w:t xml:space="preserve"> Diagram Analisis Masalah (Figure Caption)</w:t>
        </w:r>
        <w:r w:rsidR="00A621C4">
          <w:rPr>
            <w:noProof/>
            <w:webHidden/>
          </w:rPr>
          <w:tab/>
        </w:r>
        <w:r w:rsidR="00A621C4">
          <w:rPr>
            <w:noProof/>
            <w:webHidden/>
          </w:rPr>
          <w:fldChar w:fldCharType="begin"/>
        </w:r>
        <w:r w:rsidR="00A621C4">
          <w:rPr>
            <w:noProof/>
            <w:webHidden/>
          </w:rPr>
          <w:instrText xml:space="preserve"> PAGEREF _Toc77239080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ableofFigures"/>
        <w:tabs>
          <w:tab w:val="right" w:leader="dot" w:pos="9350"/>
        </w:tabs>
        <w:rPr>
          <w:rFonts w:asciiTheme="minorHAnsi" w:eastAsiaTheme="minorEastAsia" w:hAnsiTheme="minorHAnsi" w:cstheme="minorBidi"/>
          <w:noProof/>
          <w:sz w:val="22"/>
          <w:szCs w:val="22"/>
        </w:rPr>
      </w:pPr>
      <w:hyperlink w:anchor="_Toc77239081" w:history="1">
        <w:r w:rsidR="00A621C4" w:rsidRPr="00787A5D">
          <w:rPr>
            <w:rStyle w:val="Hyperlink"/>
            <w:b/>
            <w:noProof/>
          </w:rPr>
          <w:t>Figure 5.2</w:t>
        </w:r>
        <w:r w:rsidR="00A621C4" w:rsidRPr="00787A5D">
          <w:rPr>
            <w:rStyle w:val="Hyperlink"/>
            <w:noProof/>
          </w:rPr>
          <w:t xml:space="preserve"> (a) Model DCGAN [9] dan (b) Model VAE [10]</w:t>
        </w:r>
        <w:r w:rsidR="00A621C4">
          <w:rPr>
            <w:noProof/>
            <w:webHidden/>
          </w:rPr>
          <w:tab/>
        </w:r>
        <w:r w:rsidR="00A621C4">
          <w:rPr>
            <w:noProof/>
            <w:webHidden/>
          </w:rPr>
          <w:fldChar w:fldCharType="begin"/>
        </w:r>
        <w:r w:rsidR="00A621C4">
          <w:rPr>
            <w:noProof/>
            <w:webHidden/>
          </w:rPr>
          <w:instrText xml:space="preserve"> PAGEREF _Toc77239081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ableofFigures"/>
        <w:tabs>
          <w:tab w:val="right" w:leader="dot" w:pos="9350"/>
        </w:tabs>
        <w:rPr>
          <w:rFonts w:asciiTheme="minorHAnsi" w:eastAsiaTheme="minorEastAsia" w:hAnsiTheme="minorHAnsi" w:cstheme="minorBidi"/>
          <w:noProof/>
          <w:sz w:val="22"/>
          <w:szCs w:val="22"/>
        </w:rPr>
      </w:pPr>
      <w:hyperlink w:anchor="_Toc77239082" w:history="1">
        <w:r w:rsidR="00A621C4" w:rsidRPr="00787A5D">
          <w:rPr>
            <w:rStyle w:val="Hyperlink"/>
            <w:b/>
            <w:noProof/>
          </w:rPr>
          <w:t>Figure 5.1</w:t>
        </w:r>
        <w:r w:rsidR="00A621C4" w:rsidRPr="00787A5D">
          <w:rPr>
            <w:rStyle w:val="Hyperlink"/>
            <w:noProof/>
          </w:rPr>
          <w:t xml:space="preserve"> Contoh equation</w:t>
        </w:r>
        <w:r w:rsidR="00A621C4">
          <w:rPr>
            <w:noProof/>
            <w:webHidden/>
          </w:rPr>
          <w:tab/>
        </w:r>
        <w:r w:rsidR="00A621C4">
          <w:rPr>
            <w:noProof/>
            <w:webHidden/>
          </w:rPr>
          <w:fldChar w:fldCharType="begin"/>
        </w:r>
        <w:r w:rsidR="00A621C4">
          <w:rPr>
            <w:noProof/>
            <w:webHidden/>
          </w:rPr>
          <w:instrText xml:space="preserve"> PAGEREF _Toc77239082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ableofFigures"/>
        <w:tabs>
          <w:tab w:val="right" w:leader="dot" w:pos="9350"/>
        </w:tabs>
        <w:rPr>
          <w:rFonts w:asciiTheme="minorHAnsi" w:eastAsiaTheme="minorEastAsia" w:hAnsiTheme="minorHAnsi" w:cstheme="minorBidi"/>
          <w:noProof/>
          <w:sz w:val="22"/>
          <w:szCs w:val="22"/>
        </w:rPr>
      </w:pPr>
      <w:hyperlink w:anchor="_Toc77239083" w:history="1">
        <w:r w:rsidR="00A621C4" w:rsidRPr="00787A5D">
          <w:rPr>
            <w:rStyle w:val="Hyperlink"/>
            <w:b/>
            <w:noProof/>
          </w:rPr>
          <w:t>Figure 5.2</w:t>
        </w:r>
        <w:r w:rsidR="00A621C4" w:rsidRPr="00787A5D">
          <w:rPr>
            <w:rStyle w:val="Hyperlink"/>
            <w:noProof/>
          </w:rPr>
          <w:t xml:space="preserve"> Penambahan angka untuk equation</w:t>
        </w:r>
        <w:r w:rsidR="00A621C4">
          <w:rPr>
            <w:noProof/>
            <w:webHidden/>
          </w:rPr>
          <w:tab/>
        </w:r>
        <w:r w:rsidR="00A621C4">
          <w:rPr>
            <w:noProof/>
            <w:webHidden/>
          </w:rPr>
          <w:fldChar w:fldCharType="begin"/>
        </w:r>
        <w:r w:rsidR="00A621C4">
          <w:rPr>
            <w:noProof/>
            <w:webHidden/>
          </w:rPr>
          <w:instrText xml:space="preserve"> PAGEREF _Toc77239083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A621C4" w:rsidRDefault="00DC4048">
      <w:pPr>
        <w:pStyle w:val="TableofFigures"/>
        <w:tabs>
          <w:tab w:val="right" w:leader="dot" w:pos="9350"/>
        </w:tabs>
        <w:rPr>
          <w:rFonts w:asciiTheme="minorHAnsi" w:eastAsiaTheme="minorEastAsia" w:hAnsiTheme="minorHAnsi" w:cstheme="minorBidi"/>
          <w:noProof/>
          <w:sz w:val="22"/>
          <w:szCs w:val="22"/>
        </w:rPr>
      </w:pPr>
      <w:hyperlink w:anchor="_Toc77239084" w:history="1">
        <w:r w:rsidR="00A621C4" w:rsidRPr="00787A5D">
          <w:rPr>
            <w:rStyle w:val="Hyperlink"/>
            <w:b/>
            <w:noProof/>
          </w:rPr>
          <w:t>Figure 5.3</w:t>
        </w:r>
        <w:r w:rsidR="00A621C4" w:rsidRPr="00787A5D">
          <w:rPr>
            <w:rStyle w:val="Hyperlink"/>
            <w:noProof/>
          </w:rPr>
          <w:t xml:space="preserve"> Equation setelah ditambahkan angka</w:t>
        </w:r>
        <w:r w:rsidR="00A621C4">
          <w:rPr>
            <w:noProof/>
            <w:webHidden/>
          </w:rPr>
          <w:tab/>
        </w:r>
        <w:r w:rsidR="00A621C4">
          <w:rPr>
            <w:noProof/>
            <w:webHidden/>
          </w:rPr>
          <w:fldChar w:fldCharType="begin"/>
        </w:r>
        <w:r w:rsidR="00A621C4">
          <w:rPr>
            <w:noProof/>
            <w:webHidden/>
          </w:rPr>
          <w:instrText xml:space="preserve"> PAGEREF _Toc77239084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D66167" w:rsidRPr="0027430F" w:rsidRDefault="001F4388" w:rsidP="00D66167">
      <w:pPr>
        <w:rPr>
          <w:noProof/>
        </w:rPr>
        <w:sectPr w:rsidR="00D66167" w:rsidRPr="0027430F" w:rsidSect="00F867F6">
          <w:pgSz w:w="12240" w:h="15840"/>
          <w:pgMar w:top="1440" w:right="1440" w:bottom="1440" w:left="1440" w:header="708" w:footer="708" w:gutter="0"/>
          <w:pgNumType w:fmt="lowerRoman"/>
          <w:cols w:space="708"/>
          <w:docGrid w:linePitch="360"/>
        </w:sectPr>
      </w:pPr>
      <w:r w:rsidRPr="0027430F">
        <w:rPr>
          <w:noProof/>
        </w:rPr>
        <w:fldChar w:fldCharType="end"/>
      </w:r>
    </w:p>
    <w:p w:rsidR="002D7DE7" w:rsidRPr="0027430F" w:rsidRDefault="001F4388" w:rsidP="00436265">
      <w:pPr>
        <w:pStyle w:val="Headingplain"/>
        <w:rPr>
          <w:noProof/>
        </w:rPr>
      </w:pPr>
      <w:bookmarkStart w:id="6" w:name="_Toc77239052"/>
      <w:r w:rsidRPr="0027430F">
        <w:rPr>
          <w:noProof/>
        </w:rPr>
        <w:lastRenderedPageBreak/>
        <w:t>LIST OF TABLE</w:t>
      </w:r>
      <w:bookmarkEnd w:id="6"/>
    </w:p>
    <w:p w:rsidR="00A621C4" w:rsidRDefault="001F4388">
      <w:pPr>
        <w:pStyle w:val="TableofFigures"/>
        <w:tabs>
          <w:tab w:val="right" w:leader="dot" w:pos="9350"/>
        </w:tabs>
        <w:rPr>
          <w:rFonts w:asciiTheme="minorHAnsi" w:eastAsiaTheme="minorEastAsia" w:hAnsiTheme="minorHAnsi" w:cstheme="minorBidi"/>
          <w:noProof/>
          <w:sz w:val="22"/>
          <w:szCs w:val="22"/>
        </w:rPr>
      </w:pPr>
      <w:r w:rsidRPr="0027430F">
        <w:rPr>
          <w:noProof/>
        </w:rPr>
        <w:fldChar w:fldCharType="begin"/>
      </w:r>
      <w:r w:rsidRPr="0027430F">
        <w:rPr>
          <w:noProof/>
        </w:rPr>
        <w:instrText xml:space="preserve"> TOC \h \z \t "Table Caption" \c </w:instrText>
      </w:r>
      <w:r w:rsidRPr="0027430F">
        <w:rPr>
          <w:noProof/>
        </w:rPr>
        <w:fldChar w:fldCharType="separate"/>
      </w:r>
      <w:hyperlink w:anchor="_Toc77239085" w:history="1">
        <w:r w:rsidR="00A621C4" w:rsidRPr="00796275">
          <w:rPr>
            <w:rStyle w:val="Hyperlink"/>
            <w:b/>
            <w:noProof/>
          </w:rPr>
          <w:t>Table 5.1.</w:t>
        </w:r>
        <w:r w:rsidR="00A621C4" w:rsidRPr="00796275">
          <w:rPr>
            <w:rStyle w:val="Hyperlink"/>
            <w:noProof/>
          </w:rPr>
          <w:t xml:space="preserve"> Tabel Analisis Data (Table caption)</w:t>
        </w:r>
        <w:r w:rsidR="00A621C4">
          <w:rPr>
            <w:noProof/>
            <w:webHidden/>
          </w:rPr>
          <w:tab/>
        </w:r>
        <w:r w:rsidR="00A621C4">
          <w:rPr>
            <w:noProof/>
            <w:webHidden/>
          </w:rPr>
          <w:fldChar w:fldCharType="begin"/>
        </w:r>
        <w:r w:rsidR="00A621C4">
          <w:rPr>
            <w:noProof/>
            <w:webHidden/>
          </w:rPr>
          <w:instrText xml:space="preserve"> PAGEREF _Toc77239085 \h </w:instrText>
        </w:r>
        <w:r w:rsidR="00A621C4">
          <w:rPr>
            <w:noProof/>
            <w:webHidden/>
          </w:rPr>
        </w:r>
        <w:r w:rsidR="00A621C4">
          <w:rPr>
            <w:noProof/>
            <w:webHidden/>
          </w:rPr>
          <w:fldChar w:fldCharType="separate"/>
        </w:r>
        <w:r w:rsidR="0055305D">
          <w:rPr>
            <w:noProof/>
            <w:webHidden/>
          </w:rPr>
          <w:t>2</w:t>
        </w:r>
        <w:r w:rsidR="00A621C4">
          <w:rPr>
            <w:noProof/>
            <w:webHidden/>
          </w:rPr>
          <w:fldChar w:fldCharType="end"/>
        </w:r>
      </w:hyperlink>
    </w:p>
    <w:p w:rsidR="00D66167" w:rsidRPr="0027430F" w:rsidRDefault="001F4388" w:rsidP="00D66167">
      <w:pPr>
        <w:rPr>
          <w:noProof/>
        </w:rPr>
        <w:sectPr w:rsidR="00D66167" w:rsidRPr="0027430F" w:rsidSect="00F867F6">
          <w:pgSz w:w="12240" w:h="15840"/>
          <w:pgMar w:top="1440" w:right="1440" w:bottom="1440" w:left="1440" w:header="708" w:footer="708" w:gutter="0"/>
          <w:pgNumType w:fmt="lowerRoman"/>
          <w:cols w:space="708"/>
          <w:docGrid w:linePitch="360"/>
        </w:sectPr>
      </w:pPr>
      <w:r w:rsidRPr="0027430F">
        <w:rPr>
          <w:noProof/>
        </w:rPr>
        <w:fldChar w:fldCharType="end"/>
      </w:r>
    </w:p>
    <w:p w:rsidR="00694064" w:rsidRDefault="00694064" w:rsidP="00CD05D9">
      <w:pPr>
        <w:pStyle w:val="Heading1"/>
        <w:numPr>
          <w:ilvl w:val="0"/>
          <w:numId w:val="0"/>
        </w:numPr>
        <w:rPr>
          <w:noProof/>
          <w:lang w:val="en-US"/>
        </w:rPr>
      </w:pPr>
      <w:bookmarkStart w:id="7" w:name="_Toc77239061"/>
      <w:r>
        <w:rPr>
          <w:noProof/>
          <w:lang w:val="en-US"/>
        </w:rPr>
        <w:lastRenderedPageBreak/>
        <w:t>1</w:t>
      </w:r>
    </w:p>
    <w:p w:rsidR="00274C93" w:rsidRPr="0027430F" w:rsidRDefault="00274C93" w:rsidP="00CD05D9">
      <w:pPr>
        <w:pStyle w:val="Heading1"/>
        <w:numPr>
          <w:ilvl w:val="0"/>
          <w:numId w:val="0"/>
        </w:numPr>
        <w:rPr>
          <w:noProof/>
        </w:rPr>
      </w:pPr>
      <w:r w:rsidRPr="0027430F">
        <w:rPr>
          <w:noProof/>
        </w:rPr>
        <w:t>INTRODUCTION</w:t>
      </w:r>
      <w:bookmarkEnd w:id="7"/>
    </w:p>
    <w:p w:rsidR="00F37B6A" w:rsidRPr="0027430F" w:rsidRDefault="00F37B6A" w:rsidP="00F37B6A">
      <w:pPr>
        <w:pStyle w:val="Heading2"/>
        <w:rPr>
          <w:noProof/>
        </w:rPr>
      </w:pPr>
      <w:bookmarkStart w:id="8" w:name="_Toc77239062"/>
      <w:r w:rsidRPr="0027430F">
        <w:rPr>
          <w:noProof/>
        </w:rPr>
        <w:t>Background</w:t>
      </w:r>
      <w:bookmarkEnd w:id="8"/>
    </w:p>
    <w:p w:rsidR="002D7DE7" w:rsidRDefault="00417016" w:rsidP="00417016">
      <w:pPr>
        <w:rPr>
          <w:noProof/>
          <w:lang w:val="en-US"/>
        </w:rPr>
      </w:pPr>
      <w:r>
        <w:rPr>
          <w:noProof/>
          <w:lang w:val="en-US"/>
        </w:rPr>
        <w:t>Passenger satisfaction is one of the important factors for the improvement of an airline. The airline can find out what things need to be improved. With the hope that more and more airplane passengers uset the airline, of course this increase</w:t>
      </w:r>
      <w:r w:rsidR="00DC4048">
        <w:rPr>
          <w:noProof/>
          <w:lang w:val="en-US"/>
        </w:rPr>
        <w:t xml:space="preserve"> must be done</w:t>
      </w:r>
      <w:r w:rsidR="00A1752A">
        <w:rPr>
          <w:noProof/>
          <w:lang w:val="en-US"/>
        </w:rPr>
        <w:t xml:space="preserve"> so that income also increases</w:t>
      </w:r>
      <w:r w:rsidR="00DC4048">
        <w:rPr>
          <w:noProof/>
          <w:lang w:val="en-US"/>
        </w:rPr>
        <w:t>.</w:t>
      </w:r>
      <w:r w:rsidR="00A1752A">
        <w:rPr>
          <w:noProof/>
          <w:lang w:val="en-US"/>
        </w:rPr>
        <w:t xml:space="preserve"> To improve service, of couse, you must know what things make passengers satisfied. This can be done from the data of passengers who have traveled by plane.</w:t>
      </w:r>
    </w:p>
    <w:p w:rsidR="00DC4048" w:rsidRDefault="00DC4048" w:rsidP="00417016">
      <w:pPr>
        <w:rPr>
          <w:noProof/>
          <w:lang w:val="en-US"/>
        </w:rPr>
      </w:pPr>
      <w:r>
        <w:rPr>
          <w:noProof/>
          <w:lang w:val="en-US"/>
        </w:rPr>
        <w:t xml:space="preserve">In this digital era, data is very easy to store and obtain. </w:t>
      </w:r>
      <w:r w:rsidR="00EA139F">
        <w:rPr>
          <w:noProof/>
          <w:lang w:val="en-US"/>
        </w:rPr>
        <w:t xml:space="preserve">Not </w:t>
      </w:r>
      <w:r>
        <w:rPr>
          <w:noProof/>
          <w:lang w:val="en-US"/>
        </w:rPr>
        <w:t xml:space="preserve">like in the past, which used paper to record data, but used the help of computers. One of the advantages is that it is easy to store large amounts of data, including passenger satisfaction data. </w:t>
      </w:r>
      <w:r w:rsidR="008F262B">
        <w:rPr>
          <w:noProof/>
          <w:lang w:val="en-US"/>
        </w:rPr>
        <w:t xml:space="preserve">If </w:t>
      </w:r>
      <w:r w:rsidR="00EA139F">
        <w:rPr>
          <w:noProof/>
          <w:lang w:val="en-US"/>
        </w:rPr>
        <w:t>there are about</w:t>
      </w:r>
      <w:r w:rsidR="008F262B">
        <w:rPr>
          <w:noProof/>
          <w:lang w:val="en-US"/>
        </w:rPr>
        <w:t xml:space="preserve"> 130,000 airline passenger satisfaction data, of course it is very difficult to process manually.</w:t>
      </w:r>
      <w:r w:rsidR="00EA139F">
        <w:rPr>
          <w:noProof/>
          <w:lang w:val="en-US"/>
        </w:rPr>
        <w:t xml:space="preserve"> This will make it difficult for airlines to improve services.</w:t>
      </w:r>
    </w:p>
    <w:p w:rsidR="00211DA2" w:rsidRDefault="00211DA2" w:rsidP="00417016">
      <w:pPr>
        <w:rPr>
          <w:noProof/>
          <w:lang w:val="en-US"/>
        </w:rPr>
      </w:pPr>
      <w:r w:rsidRPr="00211DA2">
        <w:rPr>
          <w:noProof/>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 this is better than processing thousands of data manually.</w:t>
      </w:r>
    </w:p>
    <w:p w:rsidR="002F33E0" w:rsidRDefault="00211DA2" w:rsidP="00417016">
      <w:pPr>
        <w:rPr>
          <w:noProof/>
          <w:lang w:val="en-US"/>
        </w:rPr>
      </w:pPr>
      <w:r w:rsidRPr="00211DA2">
        <w:rPr>
          <w:noProof/>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982F93" w:rsidRDefault="00694064" w:rsidP="00417016">
      <w:pPr>
        <w:rPr>
          <w:noProof/>
          <w:lang w:val="en-US"/>
        </w:rPr>
      </w:pPr>
    </w:p>
    <w:p w:rsidR="002D7DE7" w:rsidRPr="0027430F" w:rsidRDefault="002D7DE7" w:rsidP="001E527E">
      <w:pPr>
        <w:pStyle w:val="Heading2"/>
        <w:rPr>
          <w:noProof/>
        </w:rPr>
      </w:pPr>
      <w:bookmarkStart w:id="9" w:name="__RefHeading___Toc2661_4245742492"/>
      <w:bookmarkStart w:id="10" w:name="_Toc67295258"/>
      <w:bookmarkStart w:id="11" w:name="_Toc77239063"/>
      <w:bookmarkEnd w:id="9"/>
      <w:r w:rsidRPr="0027430F">
        <w:rPr>
          <w:noProof/>
        </w:rPr>
        <w:lastRenderedPageBreak/>
        <w:t>Problem Formulation</w:t>
      </w:r>
      <w:bookmarkEnd w:id="10"/>
      <w:bookmarkEnd w:id="11"/>
    </w:p>
    <w:p w:rsidR="00694064" w:rsidRPr="00694064" w:rsidRDefault="00694064" w:rsidP="00694064">
      <w:pPr>
        <w:pStyle w:val="ListParagraph"/>
        <w:ind w:left="1440" w:firstLine="0"/>
        <w:rPr>
          <w:noProof/>
          <w:lang w:val="en-US"/>
        </w:rPr>
      </w:pPr>
      <w:r>
        <w:rPr>
          <w:noProof/>
          <w:lang w:val="en-US"/>
        </w:rPr>
        <w:t>From the background above, we can formulate the existing problems.</w:t>
      </w:r>
    </w:p>
    <w:p w:rsidR="00F37B6A" w:rsidRPr="00694064" w:rsidRDefault="00694064" w:rsidP="00DD5859">
      <w:pPr>
        <w:pStyle w:val="ListParagraph"/>
        <w:numPr>
          <w:ilvl w:val="0"/>
          <w:numId w:val="4"/>
        </w:numPr>
        <w:rPr>
          <w:noProof/>
        </w:rPr>
      </w:pPr>
      <w:r>
        <w:rPr>
          <w:noProof/>
          <w:lang w:val="en-US"/>
        </w:rPr>
        <w:t>Can the Naïve Bayes algorithm classify airline passenger satisfaction data?</w:t>
      </w:r>
    </w:p>
    <w:p w:rsidR="00694064" w:rsidRPr="00694064" w:rsidRDefault="00694064" w:rsidP="00DD5859">
      <w:pPr>
        <w:pStyle w:val="ListParagraph"/>
        <w:numPr>
          <w:ilvl w:val="0"/>
          <w:numId w:val="4"/>
        </w:numPr>
        <w:rPr>
          <w:noProof/>
        </w:rPr>
      </w:pPr>
      <w:r>
        <w:rPr>
          <w:noProof/>
          <w:lang w:val="en-US"/>
        </w:rPr>
        <w:t>Can the Learning Vector Quantization algorithm classify airline passenger satisfaction data?</w:t>
      </w:r>
    </w:p>
    <w:p w:rsidR="00694064" w:rsidRPr="0027430F" w:rsidRDefault="00694064" w:rsidP="00DD5859">
      <w:pPr>
        <w:pStyle w:val="ListParagraph"/>
        <w:numPr>
          <w:ilvl w:val="0"/>
          <w:numId w:val="4"/>
        </w:numPr>
        <w:rPr>
          <w:noProof/>
        </w:rPr>
      </w:pPr>
      <w:r>
        <w:rPr>
          <w:noProof/>
          <w:lang w:val="en-US"/>
        </w:rPr>
        <w:t>Based on the level of accuracy, which algorithm is better in classifying passenger satisfaction data?</w:t>
      </w:r>
    </w:p>
    <w:p w:rsidR="002D7DE7" w:rsidRPr="0027430F" w:rsidRDefault="002D7DE7" w:rsidP="00DD5859">
      <w:pPr>
        <w:pStyle w:val="Heading2"/>
        <w:rPr>
          <w:noProof/>
        </w:rPr>
      </w:pPr>
      <w:bookmarkStart w:id="12" w:name="__RefHeading___Toc321_4002521821"/>
      <w:bookmarkStart w:id="13" w:name="_Toc67295259"/>
      <w:bookmarkStart w:id="14" w:name="_Toc77239064"/>
      <w:bookmarkEnd w:id="12"/>
      <w:r w:rsidRPr="0027430F">
        <w:rPr>
          <w:noProof/>
        </w:rPr>
        <w:t>Scope</w:t>
      </w:r>
      <w:bookmarkEnd w:id="13"/>
      <w:bookmarkEnd w:id="14"/>
    </w:p>
    <w:p w:rsidR="002D7DE7" w:rsidRPr="00C33DEE" w:rsidRDefault="00695C68" w:rsidP="003731DD">
      <w:pPr>
        <w:rPr>
          <w:noProof/>
          <w:lang w:val="en-US"/>
        </w:rPr>
      </w:pPr>
      <w:r w:rsidRPr="00695C68">
        <w:rPr>
          <w:noProof/>
          <w:lang w:val="en-US"/>
        </w:rPr>
        <w:t>In this project, I implemented Learning vector quantization and Naive bayes algorithms only for the data I used from https://www.kaggle.com/binaryjoker/airline-passenger-satisfaction. And also to find out a better algorithm, I use the accuracy parameter of each algorithm.</w:t>
      </w:r>
    </w:p>
    <w:p w:rsidR="002D7DE7" w:rsidRPr="0027430F" w:rsidRDefault="003731DD" w:rsidP="00DD5859">
      <w:pPr>
        <w:pStyle w:val="Heading2"/>
        <w:rPr>
          <w:noProof/>
        </w:rPr>
      </w:pPr>
      <w:bookmarkStart w:id="15" w:name="__RefHeading___Toc323_4002521821"/>
      <w:bookmarkStart w:id="16" w:name="_Toc67295260"/>
      <w:bookmarkStart w:id="17" w:name="_Toc77239065"/>
      <w:bookmarkEnd w:id="15"/>
      <w:r w:rsidRPr="0027430F">
        <w:rPr>
          <w:noProof/>
        </w:rPr>
        <w:t>O</w:t>
      </w:r>
      <w:r w:rsidR="002D7DE7" w:rsidRPr="0027430F">
        <w:rPr>
          <w:noProof/>
        </w:rPr>
        <w:t>bjective</w:t>
      </w:r>
      <w:bookmarkEnd w:id="16"/>
      <w:bookmarkEnd w:id="17"/>
    </w:p>
    <w:p w:rsidR="002D7DE7" w:rsidRPr="003208B4" w:rsidRDefault="00695C68" w:rsidP="003731DD">
      <w:pPr>
        <w:rPr>
          <w:noProof/>
          <w:lang w:val="en-US"/>
        </w:rPr>
      </w:pPr>
      <w:r w:rsidRPr="00695C68">
        <w:rPr>
          <w:noProof/>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27430F" w:rsidRDefault="003731DD" w:rsidP="003731DD">
      <w:pPr>
        <w:rPr>
          <w:noProof/>
        </w:rPr>
        <w:sectPr w:rsidR="003731DD" w:rsidRPr="0027430F" w:rsidSect="001254DC">
          <w:pgSz w:w="12240" w:h="15840"/>
          <w:pgMar w:top="1440" w:right="1440" w:bottom="1440" w:left="1440" w:header="708" w:footer="708" w:gutter="0"/>
          <w:cols w:space="708"/>
          <w:docGrid w:linePitch="360"/>
        </w:sectPr>
      </w:pPr>
    </w:p>
    <w:p w:rsidR="003731DD" w:rsidRPr="0027430F" w:rsidRDefault="00AC05D4" w:rsidP="00D60A91">
      <w:pPr>
        <w:pStyle w:val="Heading1"/>
        <w:rPr>
          <w:noProof/>
        </w:rPr>
      </w:pPr>
      <w:r w:rsidRPr="0027430F">
        <w:rPr>
          <w:noProof/>
        </w:rPr>
        <w:lastRenderedPageBreak/>
        <w:br/>
      </w:r>
      <w:bookmarkStart w:id="18" w:name="_Toc77239066"/>
      <w:r w:rsidR="00F53DBB" w:rsidRPr="0027430F">
        <w:rPr>
          <w:noProof/>
        </w:rPr>
        <w:t>LITERATURE STUDY</w:t>
      </w:r>
      <w:bookmarkEnd w:id="18"/>
    </w:p>
    <w:p w:rsidR="003731DD" w:rsidRPr="00191F34" w:rsidRDefault="003731DD" w:rsidP="00AC05D4">
      <w:pPr>
        <w:rPr>
          <w:noProof/>
          <w:lang w:val="en-US"/>
        </w:rPr>
      </w:pPr>
      <w:r w:rsidRPr="0027430F">
        <w:rPr>
          <w:noProof/>
        </w:rPr>
        <w:t xml:space="preserve">Literatur study berisi daftar penelitian yang sudah pernah dilakukan oleh orang lain yang kurang lebih sama dengan project yang Anda kerjakan. Minimal Anda harus menyertakan </w:t>
      </w:r>
      <w:r w:rsidR="00191F34">
        <w:rPr>
          <w:noProof/>
          <w:lang w:val="en-US"/>
        </w:rPr>
        <w:t>10</w:t>
      </w:r>
      <w:r w:rsidRPr="0027430F">
        <w:rPr>
          <w:noProof/>
        </w:rPr>
        <w:t xml:space="preserve"> jurnal ilmiah dalam bab ini. </w:t>
      </w:r>
      <w:r w:rsidR="00191F34">
        <w:rPr>
          <w:noProof/>
          <w:lang w:val="en-US"/>
        </w:rPr>
        <w:t>Carilah daftar penelitian yang mendukung dari pembuktian teori yang anda lakukan sehingga pembuktian atau peneilitian anda kuat dan valid. Selain itu, t</w:t>
      </w:r>
      <w:r w:rsidRPr="0027430F">
        <w:rPr>
          <w:noProof/>
        </w:rPr>
        <w:t>ujuan dari penulisan bab ini adalah untuk menghindari terjadinya plagiasi.</w:t>
      </w:r>
      <w:r w:rsidR="00191F34">
        <w:rPr>
          <w:noProof/>
          <w:lang w:val="en-US"/>
        </w:rPr>
        <w:t xml:space="preserve"> </w:t>
      </w:r>
    </w:p>
    <w:p w:rsidR="003731DD" w:rsidRPr="00191F34" w:rsidRDefault="003731DD" w:rsidP="00AC05D4">
      <w:pPr>
        <w:rPr>
          <w:noProof/>
          <w:lang w:val="en-US"/>
        </w:rPr>
      </w:pPr>
      <w:r w:rsidRPr="0027430F">
        <w:rPr>
          <w:noProof/>
        </w:rPr>
        <w:t>Jurnal-jurnal di bahas secara naratif dalam bentuk paragraf. Anda harus menyebutkan siapa penulis jurnal, apa topik bahasan yang diangkat jurnal tersebut, metode apa yang digunakan, apa algoritma nya dan hasil akhirnya seperti apa.</w:t>
      </w:r>
      <w:r w:rsidR="00191F34">
        <w:rPr>
          <w:noProof/>
          <w:lang w:val="en-US"/>
        </w:rPr>
        <w:t xml:space="preserve"> Anda dilarang menuliskan judul dari artikel tersebut dibagian ini, cukup lakukan sitasi.</w:t>
      </w:r>
    </w:p>
    <w:p w:rsidR="003731DD" w:rsidRPr="0027430F" w:rsidRDefault="0032562F" w:rsidP="006B7A68">
      <w:pPr>
        <w:rPr>
          <w:noProof/>
        </w:rPr>
      </w:pPr>
      <w:r w:rsidRPr="0027430F">
        <w:rPr>
          <w:noProof/>
        </w:rPr>
        <w:t>Untuk menggunakan footnote seperti pada contoh “Footnote</w:t>
      </w:r>
      <w:r w:rsidRPr="0027430F">
        <w:rPr>
          <w:rStyle w:val="FootnoteReference"/>
          <w:noProof/>
        </w:rPr>
        <w:footnoteReference w:id="1"/>
      </w:r>
      <w:r w:rsidRPr="0027430F">
        <w:rPr>
          <w:noProof/>
        </w:rPr>
        <w:t xml:space="preserve">“, silahkan pilih menu references, dan pilih insert footnote. Secara otomatis, footnote akan diberikan nomor yang sesuai dan pada bagian bawah halaman akan terdapat text yang dapat anda tambahkan sebagai catatan kaki. </w:t>
      </w:r>
      <w:r w:rsidR="006B7A68" w:rsidRPr="0027430F">
        <w:rPr>
          <w:noProof/>
        </w:rPr>
        <w:t>Sitasi disarankan menggunakan software sitasi seperti Mendeley</w:t>
      </w:r>
      <w:r w:rsidR="007C4499" w:rsidRPr="0027430F">
        <w:rPr>
          <w:rStyle w:val="FootnoteReference"/>
          <w:noProof/>
        </w:rPr>
        <w:footnoteReference w:id="2"/>
      </w:r>
      <w:r w:rsidR="006B7A68" w:rsidRPr="0027430F">
        <w:rPr>
          <w:noProof/>
        </w:rPr>
        <w:t xml:space="preserve"> atau Zotero</w:t>
      </w:r>
      <w:r w:rsidR="007C4499" w:rsidRPr="0027430F">
        <w:rPr>
          <w:rStyle w:val="FootnoteReference"/>
          <w:noProof/>
        </w:rPr>
        <w:footnoteReference w:id="3"/>
      </w:r>
      <w:r w:rsidR="006B7A68" w:rsidRPr="0027430F">
        <w:rPr>
          <w:noProof/>
        </w:rPr>
        <w:t xml:space="preserve"> menggunakan style IEEE. Penggunaan software tersebut akan memudahkan anda dalam mengurutkan sitasi dan melakukan penomoran dalam sitasi </w:t>
      </w:r>
      <w:r w:rsidR="006B7A68" w:rsidRPr="0027430F">
        <w:rPr>
          <w:noProof/>
        </w:rPr>
        <w:fldChar w:fldCharType="begin"/>
      </w:r>
      <w:r w:rsidR="006B7A68" w:rsidRPr="0027430F">
        <w:rPr>
          <w:noProof/>
        </w:rPr>
        <w:instrText xml:space="preserve"> ADDIN ZOTERO_ITEM CSL_CITATION {"citationID":"Uv889yae","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Lane </w:t>
      </w:r>
      <w:r w:rsidR="006B7A68" w:rsidRPr="0027430F">
        <w:rPr>
          <w:noProof/>
        </w:rPr>
        <w:fldChar w:fldCharType="begin"/>
      </w:r>
      <w:r w:rsidR="006B7A68" w:rsidRPr="0027430F">
        <w:rPr>
          <w:noProof/>
        </w:rPr>
        <w:instrText xml:space="preserve"> ADDIN ZOTERO_ITEM CSL_CITATION {"citationID":"dz3ha1M3","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juga menerangkan beberapa cara untuk melakukan sitasi, ada baiknya anda juga membaca dokumen ini. Sitasi dapat berupa artikel ilmiah jurnal, artikel ilmiah untuk proceeding dan seminar, artikel ilmiah lepas, buku, dataset yang terpublikasi, manual software, skripsi, tesis, disertasi, dokumen pemerintah, dan dokumen resmi lainnya </w:t>
      </w:r>
      <w:r w:rsidR="006B7A68" w:rsidRPr="0027430F">
        <w:rPr>
          <w:noProof/>
        </w:rPr>
        <w:fldChar w:fldCharType="begin"/>
      </w:r>
      <w:r w:rsidR="006B7A68" w:rsidRPr="0027430F">
        <w:rPr>
          <w:noProof/>
        </w:rPr>
        <w:instrText xml:space="preserve"> ADDIN ZOTERO_ITEM CSL_CITATION {"citationID":"0EyA1Ato","properties":{"formattedCitation":"[1], [2]","plainCitation":"[1], [2]","noteIndex":0},"citationItems":[{"id":156,"uris":["http://zotero.org/users/local/WmF3PlXk/items/4T6HLSSS"],"uri":["http://zotero.org/users/local/WmF3PlXk/items/4T6HLSSS"],"itemData":{"id":156,"type":"article-journal","language":"en","page":"40","source":"Zotero","title":"IEEE REFERENCE GUIDE","author":[{"family":"Lane","given":"Hoes"}]}},{"id":158,"uris":["http://zotero.org/users/local/WmF3PlXk/items/8MUPGZPX"],"uri":["http://zotero.org/users/local/WmF3PlXk/items/8MUPGZPX"],"itemData":{"id":158,"type":"article-journal","abstract":"Referencing is a system used in the academic community to indicate where ideas, theories, quotes, facts and any other evidence and information used to undertake an assignment, can be found. There are many types of referencing are available.","source":"ResearchGate","title":"Referencing and Citation","author":[{"family":"Shibly","given":"Ahamed"}],"issued":{"date-parts":[["2016",5,1]]}}}],"schema":"https://github.com/citation-style-language/schema/raw/master/csl-citation.json"} </w:instrText>
      </w:r>
      <w:r w:rsidR="006B7A68" w:rsidRPr="0027430F">
        <w:rPr>
          <w:noProof/>
        </w:rPr>
        <w:fldChar w:fldCharType="separate"/>
      </w:r>
      <w:r w:rsidR="006B7A68" w:rsidRPr="0027430F">
        <w:rPr>
          <w:noProof/>
        </w:rPr>
        <w:t>[1], [2]</w:t>
      </w:r>
      <w:r w:rsidR="006B7A68" w:rsidRPr="0027430F">
        <w:rPr>
          <w:noProof/>
        </w:rPr>
        <w:fldChar w:fldCharType="end"/>
      </w:r>
      <w:r w:rsidR="006B7A68" w:rsidRPr="0027430F">
        <w:rPr>
          <w:noProof/>
        </w:rPr>
        <w:t xml:space="preserve">. Sangat dimungkinkan pula untuk melakukan sitasi dari lebih dari 2 sumber sekaligus dalam satu kalimat </w:t>
      </w:r>
      <w:r w:rsidR="006B7A68" w:rsidRPr="0027430F">
        <w:rPr>
          <w:noProof/>
        </w:rPr>
        <w:fldChar w:fldCharType="begin"/>
      </w:r>
      <w:r w:rsidR="006B7A68" w:rsidRPr="0027430F">
        <w:rPr>
          <w:noProof/>
        </w:rPr>
        <w:instrText xml:space="preserve"> ADDIN ZOTERO_ITEM CSL_CITATION {"citationID":"4TV5oLkw","properties":{"formattedCitation":"[1]\\uc0\\u8211{}[5]","plainCitation":"[1]–[5]","noteIndex":0},"citationItems":[{"id":156,"uris":["http://zotero.org/users/local/WmF3PlXk/items/4T6HLSSS"],"uri":["http://zotero.org/users/local/WmF3PlXk/items/4T6HLSSS"],"itemData":{"id":156,"type":"article-journal","language":"en","page":"40","source":"Zotero","title":"IEEE REFERENCE GUIDE","author":[{"family":"Lane","given":"Hoes"}]}},{"id":158,"uris":["http://zotero.org/users/local/WmF3PlXk/items/8MUPGZPX"],"uri":["http://zotero.org/users/local/WmF3PlXk/items/8MUPGZPX"],"itemData":{"id":158,"type":"article-journal","abstract":"Referencing is a system used in the academic community to indicate where ideas, theories, quotes, facts and any other evidence and information used to undertake an assignment, can be found. There are many types of referencing are available.","source":"ResearchGate","title":"Referencing and Citation","author":[{"family":"Shibly","given":"Ahamed"}],"issued":{"date-parts":[["2016",5,1]]}}},{"id":15,"uris":["http://zotero.org/users/local/WmF3PlXk/items/TPMLJMDP"],"uri":["http://zotero.org/users/local/WmF3PlXk/items/TPMLJMDP"],"itemData":{"id":15,"type":"article-journal","container-title":"International Journal of Computer and Information Engineering","issue":"4","title":"Wood Species Recognition System","volume":"3","author":[{"family":"Bremananth","given":"R."},{"family":"Nithya","given":"B."},{"family":"R","given":"Saipriya"}],"issued":{"date-parts":[["2009"]]}}},{"id":19,"uris":["http://zotero.org/users/local/WmF3PlXk/items/6MINXT5N"],"uri":["http://zotero.org/users/local/WmF3PlXk/items/6MINXT5N"],"itemData":{"id":19,"type":"article-journal","container-title":"Journal of Thermal Analysis and Calorimetry","DOI":"10.1007/s10973-014-4260-y","ISSN":"1588-2926","issue":"1","page":"541–551","title":"Classification of wood using differential thermogravimetric analysis","volume":"120","author":[{"family":"Francisco-Fernández","given":"Mario"},{"family":"Tarrío-Saavedra","given":"Javier"},{"family":"Naya","given":"Salvador"},{"family":"López-Beceiro","given":"Jorge"},{"family":"Artiaga","given":"Ramón"}],"issued":{"date-parts":[["2015",4]]}}},{"id":165,"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 </w:instrText>
      </w:r>
      <w:r w:rsidR="006B7A68" w:rsidRPr="0027430F">
        <w:rPr>
          <w:noProof/>
        </w:rPr>
        <w:fldChar w:fldCharType="separate"/>
      </w:r>
      <w:r w:rsidR="006B7A68" w:rsidRPr="0027430F">
        <w:rPr>
          <w:noProof/>
        </w:rPr>
        <w:t>[1]–[5]</w:t>
      </w:r>
      <w:r w:rsidR="006B7A68" w:rsidRPr="0027430F">
        <w:rPr>
          <w:noProof/>
        </w:rPr>
        <w:fldChar w:fldCharType="end"/>
      </w:r>
      <w:r w:rsidR="006B7A68" w:rsidRPr="0027430F">
        <w:rPr>
          <w:noProof/>
        </w:rPr>
        <w:t>. Metode referencing dapat dilihat di halaman http://libraryguides.vu.edu.au/ieeereferencing/gettingstarted.</w:t>
      </w:r>
      <w:r w:rsidR="003731DD" w:rsidRPr="0027430F">
        <w:rPr>
          <w:noProof/>
        </w:rPr>
        <w:t xml:space="preserve"> Setiap in-text-citation harus dimulai dan diakhiri dengan tanda kurung siku., sebagai contoh:</w:t>
      </w:r>
    </w:p>
    <w:p w:rsidR="006B7A68" w:rsidRPr="0027430F" w:rsidRDefault="006B7A68" w:rsidP="006B7A68">
      <w:pPr>
        <w:pStyle w:val="StyleExample"/>
        <w:rPr>
          <w:noProof/>
        </w:rPr>
      </w:pPr>
      <w:r w:rsidRPr="0027430F">
        <w:rPr>
          <w:noProof/>
        </w:rPr>
        <w:t xml:space="preserve">Penggunaan software tersebut akan memudahkan anda dalam mengurutkan sitasi dan melakukan penomoran dalam sitasi </w:t>
      </w:r>
      <w:r w:rsidRPr="0027430F">
        <w:rPr>
          <w:noProof/>
        </w:rPr>
        <w:fldChar w:fldCharType="begin"/>
      </w:r>
      <w:r w:rsidRPr="0027430F">
        <w:rPr>
          <w:noProof/>
        </w:rPr>
        <w:instrText xml:space="preserve"> ADDIN ZOTERO_ITEM CSL_CITATION {"citationID":"uAAteBCe","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Pr="0027430F">
        <w:rPr>
          <w:noProof/>
        </w:rPr>
        <w:fldChar w:fldCharType="separate"/>
      </w:r>
      <w:r w:rsidRPr="0027430F">
        <w:rPr>
          <w:noProof/>
        </w:rPr>
        <w:t>[1]</w:t>
      </w:r>
      <w:r w:rsidRPr="0027430F">
        <w:rPr>
          <w:noProof/>
        </w:rPr>
        <w:fldChar w:fldCharType="end"/>
      </w:r>
      <w:r w:rsidRPr="0027430F">
        <w:rPr>
          <w:noProof/>
        </w:rPr>
        <w:t xml:space="preserve">. </w:t>
      </w:r>
    </w:p>
    <w:p w:rsidR="003731DD" w:rsidRPr="0027430F" w:rsidRDefault="003731DD" w:rsidP="006B7A68">
      <w:pPr>
        <w:ind w:firstLine="0"/>
        <w:rPr>
          <w:noProof/>
        </w:rPr>
      </w:pPr>
      <w:r w:rsidRPr="0027430F">
        <w:rPr>
          <w:noProof/>
        </w:rPr>
        <w:lastRenderedPageBreak/>
        <w:t>Jika perlu menyebutkan nama pengarang, hal tersebut dapat dilakukan seperti contoh berikut ini:</w:t>
      </w:r>
    </w:p>
    <w:p w:rsidR="006B7A68" w:rsidRPr="0027430F" w:rsidRDefault="008C0BE7" w:rsidP="006B7A68">
      <w:pPr>
        <w:pStyle w:val="StyleExample"/>
        <w:rPr>
          <w:noProof/>
        </w:rPr>
      </w:pPr>
      <w:r>
        <w:rPr>
          <w:noProof/>
          <w:lang w:val="en-US"/>
        </w:rPr>
        <w:t xml:space="preserve">Untuk artikel dengan satu orang penulis, </w:t>
      </w:r>
      <w:r w:rsidR="006B7A68" w:rsidRPr="0027430F">
        <w:rPr>
          <w:noProof/>
        </w:rPr>
        <w:t xml:space="preserve">Lane </w:t>
      </w:r>
      <w:r w:rsidR="006B7A68" w:rsidRPr="0027430F">
        <w:rPr>
          <w:noProof/>
        </w:rPr>
        <w:fldChar w:fldCharType="begin"/>
      </w:r>
      <w:r w:rsidR="006B7A68" w:rsidRPr="0027430F">
        <w:rPr>
          <w:noProof/>
        </w:rPr>
        <w:instrText xml:space="preserve"> ADDIN ZOTERO_ITEM CSL_CITATION {"citationID":"HQANnQol","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has shown …</w:t>
      </w:r>
    </w:p>
    <w:p w:rsidR="006B7A68" w:rsidRPr="0027430F" w:rsidRDefault="008C0BE7" w:rsidP="006B7A68">
      <w:pPr>
        <w:pStyle w:val="StyleExample"/>
        <w:rPr>
          <w:noProof/>
        </w:rPr>
      </w:pPr>
      <w:r>
        <w:rPr>
          <w:noProof/>
          <w:lang w:val="en-US"/>
        </w:rPr>
        <w:t xml:space="preserve">Untuk artikel dengan dua orang penulis, </w:t>
      </w:r>
      <w:r w:rsidR="006B7A68" w:rsidRPr="0027430F">
        <w:rPr>
          <w:noProof/>
        </w:rPr>
        <w:t xml:space="preserve">Latifah and Sugiharti </w:t>
      </w:r>
      <w:r w:rsidR="006B7A68" w:rsidRPr="0027430F">
        <w:rPr>
          <w:noProof/>
        </w:rPr>
        <w:fldChar w:fldCharType="begin"/>
      </w:r>
      <w:r w:rsidR="006B7A68" w:rsidRPr="0027430F">
        <w:rPr>
          <w:noProof/>
        </w:rPr>
        <w:instrText xml:space="preserve"> ADDIN ZOTERO_ITEM CSL_CITATION {"citationID":"pqCtvLvQ","properties":{"formattedCitation":"[6]","plainCitation":"[6]","noteIndex":0},"citationItems":[{"id":138,"uris":["http://zotero.org/users/local/WmF3PlXk/items/MT8NEZU6"],"uri":["http://zotero.org/users/local/WmF3PlXk/items/MT8NEZU6"],"itemData":{"id":138,"type":"article-journal","abstract":"Algoritma Prim dan Kruskal adalah algoritma yang dapat digunakan untuk mencari pohon rentang minimum untuk graf berbobot. Permasalahan dalam penulisan skripsi ini adalah bagaimana hasil pohon rentang minimum menggunakan algoritma Prim dan Kruskal, serta bagaimana aplikasinya menggunakan MATLAB. Dari data yang diperoleh dapat disusun gambar jaringan. Selanjutnya dari gambar jaringan dapat diperoleh pohon rentang minimum menggunakan algoritma Prim dan Kruskal, dengan bantuan program MATLAB. Berdasarkan hasil penelitian dan pembahasan dapat disimpulkan bahwa pohon rentang minimum dari A1 (PDAM) ke A51 (titik penyambungan pipa) menggunakan algoritma Prim dan program MATLAB adalah 24.365 m. Begitupula menggunakan algoritma Kruskal dan program MATLAB ternyata 24.365 m. Hal ini mengakibatkan penghematan pipa pendistribusian sepanjang 12.735 m dari panjang total sebelumnya yaitu 37.100 m.","container-title":"Unnes Journal of Mathematics","DOI":"10.15294/ujm.v4i1.7418","ISSN":"2460-5859","issue":"1","language":"ina","note":"number: 1","source":"journal.unnes.ac.id","title":"PENERAPAN ALGORITMA PRIM DAN KRUSKAL PADA JARINGAN DISTRIBUSI AIR PDAM TIRTA MOEDAL CABANG SEMARANG UTARA","URL":"https://journal.unnes.ac.id/sju/index.php/ujm/article/view/7418","volume":"4","author":[{"family":"Latifah","given":"Umi"},{"family":"Sugiharti","given":"Endang"}],"accessed":{"date-parts":[["2021",2,5]]},"issued":{"date-parts":[["2015",5,1]]}}}],"schema":"https://github.com/citation-style-language/schema/raw/master/csl-citation.json"} </w:instrText>
      </w:r>
      <w:r w:rsidR="006B7A68" w:rsidRPr="0027430F">
        <w:rPr>
          <w:noProof/>
        </w:rPr>
        <w:fldChar w:fldCharType="separate"/>
      </w:r>
      <w:r w:rsidR="006B7A68" w:rsidRPr="0027430F">
        <w:rPr>
          <w:noProof/>
        </w:rPr>
        <w:t>[6]</w:t>
      </w:r>
      <w:r w:rsidR="006B7A68" w:rsidRPr="0027430F">
        <w:rPr>
          <w:noProof/>
        </w:rPr>
        <w:fldChar w:fldCharType="end"/>
      </w:r>
      <w:r w:rsidR="006B7A68" w:rsidRPr="0027430F">
        <w:rPr>
          <w:noProof/>
        </w:rPr>
        <w:t xml:space="preserve"> stated that …</w:t>
      </w:r>
    </w:p>
    <w:p w:rsidR="006B7A68" w:rsidRPr="0027430F" w:rsidRDefault="008C0BE7" w:rsidP="006B7A68">
      <w:pPr>
        <w:pStyle w:val="StyleExample"/>
        <w:rPr>
          <w:noProof/>
        </w:rPr>
      </w:pPr>
      <w:r>
        <w:rPr>
          <w:noProof/>
          <w:lang w:val="en-US"/>
        </w:rPr>
        <w:t xml:space="preserve">Untuk dua buah artikel yang disitasi secara bersamaan, </w:t>
      </w:r>
      <w:r w:rsidR="006B7A68" w:rsidRPr="0027430F">
        <w:rPr>
          <w:noProof/>
        </w:rPr>
        <w:t xml:space="preserve">Lane </w:t>
      </w:r>
      <w:r w:rsidR="006B7A68" w:rsidRPr="0027430F">
        <w:rPr>
          <w:noProof/>
        </w:rPr>
        <w:fldChar w:fldCharType="begin"/>
      </w:r>
      <w:r w:rsidR="006B7A68" w:rsidRPr="0027430F">
        <w:rPr>
          <w:noProof/>
        </w:rPr>
        <w:instrText xml:space="preserve"> ADDIN ZOTERO_ITEM CSL_CITATION {"citationID":"6eeCINI2","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and Latifah and Sugiharti </w:t>
      </w:r>
      <w:bookmarkStart w:id="19" w:name="_GoBack"/>
      <w:bookmarkEnd w:id="19"/>
      <w:r w:rsidR="006B7A68" w:rsidRPr="0027430F">
        <w:rPr>
          <w:noProof/>
        </w:rPr>
        <w:fldChar w:fldCharType="begin"/>
      </w:r>
      <w:r w:rsidR="006B7A68" w:rsidRPr="0027430F">
        <w:rPr>
          <w:noProof/>
        </w:rPr>
        <w:instrText xml:space="preserve"> ADDIN ZOTERO_ITEM CSL_CITATION {"citationID":"i0WJ1Vn7","properties":{"formattedCitation":"[6]","plainCitation":"[6]","noteIndex":0},"citationItems":[{"id":138,"uris":["http://zotero.org/users/local/WmF3PlXk/items/MT8NEZU6"],"uri":["http://zotero.org/users/local/WmF3PlXk/items/MT8NEZU6"],"itemData":{"id":138,"type":"article-journal","abstract":"Algoritma Prim dan Kruskal adalah algoritma yang dapat digunakan untuk mencari pohon rentang minimum untuk graf berbobot. Permasalahan dalam penulisan skripsi ini adalah bagaimana hasil pohon rentang minimum menggunakan algoritma Prim dan Kruskal, serta bagaimana aplikasinya menggunakan MATLAB. Dari data yang diperoleh dapat disusun gambar jaringan. Selanjutnya dari gambar jaringan dapat diperoleh pohon rentang minimum menggunakan algoritma Prim dan Kruskal, dengan bantuan program MATLAB. Berdasarkan hasil penelitian dan pembahasan dapat disimpulkan bahwa pohon rentang minimum dari A1 (PDAM) ke A51 (titik penyambungan pipa) menggunakan algoritma Prim dan program MATLAB adalah 24.365 m. Begitupula menggunakan algoritma Kruskal dan program MATLAB ternyata 24.365 m. Hal ini mengakibatkan penghematan pipa pendistribusian sepanjang 12.735 m dari panjang total sebelumnya yaitu 37.100 m.","container-title":"Unnes Journal of Mathematics","DOI":"10.15294/ujm.v4i1.7418","ISSN":"2460-5859","issue":"1","language":"ina","note":"number: 1","source":"journal.unnes.ac.id","title":"PENERAPAN ALGORITMA PRIM DAN KRUSKAL PADA JARINGAN DISTRIBUSI AIR PDAM TIRTA MOEDAL CABANG SEMARANG UTARA","URL":"https://journal.unnes.ac.id/sju/index.php/ujm/article/view/7418","volume":"4","author":[{"family":"Latifah","given":"Umi"},{"family":"Sugiharti","given":"Endang"}],"accessed":{"date-parts":[["2021",2,5]]},"issued":{"date-parts":[["2015",5,1]]}}}],"schema":"https://github.com/citation-style-language/schema/raw/master/csl-citation.json"} </w:instrText>
      </w:r>
      <w:r w:rsidR="006B7A68" w:rsidRPr="0027430F">
        <w:rPr>
          <w:noProof/>
        </w:rPr>
        <w:fldChar w:fldCharType="separate"/>
      </w:r>
      <w:r w:rsidR="006B7A68" w:rsidRPr="0027430F">
        <w:rPr>
          <w:noProof/>
        </w:rPr>
        <w:t>[6]</w:t>
      </w:r>
      <w:r w:rsidR="006B7A68" w:rsidRPr="0027430F">
        <w:rPr>
          <w:noProof/>
        </w:rPr>
        <w:fldChar w:fldCharType="end"/>
      </w:r>
      <w:r w:rsidR="006B7A68" w:rsidRPr="0027430F">
        <w:rPr>
          <w:noProof/>
        </w:rPr>
        <w:t xml:space="preserve"> were unable to …</w:t>
      </w:r>
    </w:p>
    <w:p w:rsidR="006B7A68" w:rsidRPr="0027430F" w:rsidRDefault="008C0BE7" w:rsidP="006B7A68">
      <w:pPr>
        <w:pStyle w:val="StyleExample"/>
        <w:rPr>
          <w:noProof/>
        </w:rPr>
      </w:pPr>
      <w:r>
        <w:rPr>
          <w:noProof/>
          <w:lang w:val="en-US"/>
        </w:rPr>
        <w:t xml:space="preserve">Untuk artikel dengan tiga atau lebih penulis, </w:t>
      </w:r>
      <w:r w:rsidR="006B7A68" w:rsidRPr="0027430F">
        <w:rPr>
          <w:noProof/>
        </w:rPr>
        <w:t xml:space="preserve">Gervais et al. </w:t>
      </w:r>
      <w:r w:rsidR="006B7A68" w:rsidRPr="0027430F">
        <w:rPr>
          <w:noProof/>
        </w:rPr>
        <w:fldChar w:fldCharType="begin"/>
      </w:r>
      <w:r w:rsidR="006B7A68" w:rsidRPr="0027430F">
        <w:rPr>
          <w:noProof/>
        </w:rPr>
        <w:instrText xml:space="preserve"> ADDIN ZOTERO_ITEM CSL_CITATION {"citationID":"lHFdoHaK","properties":{"formattedCitation":"[7]","plainCitation":"[7]","noteIndex":0},"citationItems":[{"id":125,"uris":["http://zotero.org/users/local/WmF3PlXk/items/RT6738HY"],"uri":["http://zotero.org/users/local/WmF3PlXk/items/RT6738HY"],"itemData":{"id":125,"type":"paper-conference","abstract":"Given the increasing adoption of Bitcoin, the number of transactions and the block sizes within the system are only expected to increase. To sustain its correct operation in spite of its ever-increasing use, Bitcoin implements a number of necessary optimizations and scalability measures. These measures limit the amount of information broadcast in the system to the minimum necessary. In this paper, we show that current scalability measures adopted by Bitcoin come at odds with the security of the system. More specifically, we show that an adversary can exploit these measures in order to effectively delay the propagation of transactions and blocks to specific nodes for a considerable amount of time—without causing a network partitioning in the system. Notice that this attack alters the information received by Bitcoin nodes, and modifies their views of the ledger state. Namely, we show that this allows the adversary to considerably increase its mining advantage in the network, and to double-spend transactions in spite of the current countermeasures adopted by Bitcoin. Based on our results, we propose a number of countermeasures in order to enhance the security of Bitcoin without deteriorating its scalability.","collection-title":"CCS '15","container-title":"Proceedings of the 22nd ACM SIGSAC Conference on Computer and Communications Security","DOI":"10.1145/2810103.2813655","event-place":"New York, NY, USA","ISBN":"978-1-4503-3832-5","note":"event-place: Denver, Colorado, USA","page":"692–705","publisher":"Association for Computing Machinery","publisher-place":"New York, NY, USA","title":"Tampering with the Delivery of Blocks and Transactions in Bitcoin","URL":"https://doi.org/10.1145/2810103.2813655","author":[{"family":"Gervais","given":"Arthur"},{"family":"Ritzdorf","given":"Hubert"},{"family":"Karame","given":"Ghassan O."},{"family":"Capkun","given":"Srdjan"}],"issued":{"date-parts":[["2015"]]}}}],"schema":"https://github.com/citation-style-language/schema/raw/master/csl-citation.json"} </w:instrText>
      </w:r>
      <w:r w:rsidR="006B7A68" w:rsidRPr="0027430F">
        <w:rPr>
          <w:noProof/>
        </w:rPr>
        <w:fldChar w:fldCharType="separate"/>
      </w:r>
      <w:r w:rsidR="006B7A68" w:rsidRPr="0027430F">
        <w:rPr>
          <w:noProof/>
        </w:rPr>
        <w:t>[7]</w:t>
      </w:r>
      <w:r w:rsidR="006B7A68" w:rsidRPr="0027430F">
        <w:rPr>
          <w:noProof/>
        </w:rPr>
        <w:fldChar w:fldCharType="end"/>
      </w:r>
      <w:r w:rsidR="006B7A68" w:rsidRPr="0027430F">
        <w:rPr>
          <w:noProof/>
        </w:rPr>
        <w:t xml:space="preserve"> stated that …</w:t>
      </w:r>
    </w:p>
    <w:p w:rsidR="003731DD" w:rsidRPr="0027430F" w:rsidRDefault="003731DD" w:rsidP="00AC05D4">
      <w:pPr>
        <w:rPr>
          <w:noProof/>
        </w:rPr>
      </w:pPr>
      <w:r w:rsidRPr="0027430F">
        <w:rPr>
          <w:noProof/>
        </w:rPr>
        <w:t>Setelah membahas semua jurnal terkait dengan project Anda, maka penting sekali menyebutkan perbedaannya dengan project yang sudah Anda selesaikan. Tunjukkan perbedaan dalam bahasa yang lugas supaya tidak ada plagiasi</w:t>
      </w:r>
      <w:r w:rsidR="008C0BE7">
        <w:rPr>
          <w:noProof/>
          <w:lang w:val="en-US"/>
        </w:rPr>
        <w:t xml:space="preserve"> dan multi-tafsir</w:t>
      </w:r>
      <w:r w:rsidRPr="0027430F">
        <w:rPr>
          <w:noProof/>
        </w:rPr>
        <w:t>.</w:t>
      </w:r>
    </w:p>
    <w:p w:rsidR="003731DD" w:rsidRPr="0027430F" w:rsidRDefault="003731DD" w:rsidP="00AC05D4">
      <w:pPr>
        <w:rPr>
          <w:noProof/>
        </w:rPr>
      </w:pPr>
      <w:r w:rsidRPr="0027430F">
        <w:rPr>
          <w:noProof/>
        </w:rPr>
        <w:t>Tulisan seluruh jurnal yang Anda bahas di bagian ini harus disebutkan di bagian akhir dari laporan yaitu bagian references.</w:t>
      </w:r>
    </w:p>
    <w:p w:rsidR="00AC05D4" w:rsidRPr="0027430F" w:rsidRDefault="00AC05D4" w:rsidP="00AC05D4">
      <w:pPr>
        <w:rPr>
          <w:noProof/>
        </w:rPr>
        <w:sectPr w:rsidR="00AC05D4" w:rsidRPr="0027430F" w:rsidSect="00AC05D4">
          <w:pgSz w:w="12240" w:h="15840"/>
          <w:pgMar w:top="1440" w:right="1440" w:bottom="1440" w:left="1440" w:header="708" w:footer="708" w:gutter="0"/>
          <w:cols w:space="708"/>
          <w:docGrid w:linePitch="360"/>
        </w:sectPr>
      </w:pPr>
    </w:p>
    <w:p w:rsidR="00AC05D4" w:rsidRPr="0027430F" w:rsidRDefault="00AC05D4" w:rsidP="00436265">
      <w:pPr>
        <w:pStyle w:val="Heading1"/>
        <w:rPr>
          <w:noProof/>
        </w:rPr>
      </w:pPr>
      <w:r w:rsidRPr="0027430F">
        <w:rPr>
          <w:noProof/>
        </w:rPr>
        <w:lastRenderedPageBreak/>
        <w:br/>
      </w:r>
      <w:bookmarkStart w:id="20" w:name="_Toc77239067"/>
      <w:r w:rsidR="00F53DBB" w:rsidRPr="0027430F">
        <w:rPr>
          <w:noProof/>
        </w:rPr>
        <w:t>RESEARCH METHODOLOGY</w:t>
      </w:r>
      <w:bookmarkEnd w:id="20"/>
    </w:p>
    <w:p w:rsidR="00AC05D4" w:rsidRPr="0027430F" w:rsidRDefault="00AC05D4" w:rsidP="00AC05D4">
      <w:pPr>
        <w:rPr>
          <w:noProof/>
        </w:rPr>
      </w:pPr>
      <w:r w:rsidRPr="0027430F">
        <w:rPr>
          <w:noProof/>
        </w:rPr>
        <w:t xml:space="preserve">RM membahas tentang langkah-langkah yang Anda </w:t>
      </w:r>
      <w:r w:rsidR="00A621C4">
        <w:rPr>
          <w:noProof/>
          <w:lang w:val="en-US"/>
        </w:rPr>
        <w:t>lakukan</w:t>
      </w:r>
      <w:r w:rsidRPr="0027430F">
        <w:rPr>
          <w:noProof/>
        </w:rPr>
        <w:t xml:space="preserve"> dalam project ini. Semua langkah dijabarkan dengan </w:t>
      </w:r>
      <w:r w:rsidRPr="0027430F">
        <w:rPr>
          <w:b/>
          <w:bCs/>
          <w:noProof/>
          <w:u w:val="single"/>
        </w:rPr>
        <w:t>detil</w:t>
      </w:r>
      <w:r w:rsidRPr="0027430F">
        <w:rPr>
          <w:noProof/>
        </w:rPr>
        <w:t>. Tujuan dari RM adalah jika pembaca melakukan apapun seperti yang Anda tulis, maka pembaca akan menemukan hasil yang sama dengan project yang Anda kerjakan.</w:t>
      </w:r>
    </w:p>
    <w:p w:rsidR="00AC05D4" w:rsidRPr="0027430F" w:rsidRDefault="00AC05D4" w:rsidP="00AC05D4">
      <w:pPr>
        <w:rPr>
          <w:noProof/>
        </w:rPr>
      </w:pPr>
      <w:r w:rsidRPr="0027430F">
        <w:rPr>
          <w:noProof/>
        </w:rPr>
        <w:t>Catatan: Bab 3-5 dapat disesuaikan dengan kebutuhan, silahkan diskusikan dengan dosen pembimbing.</w:t>
      </w:r>
    </w:p>
    <w:p w:rsidR="00D66167" w:rsidRPr="0027430F" w:rsidRDefault="00D66167" w:rsidP="00AC05D4">
      <w:pPr>
        <w:rPr>
          <w:noProof/>
        </w:rPr>
        <w:sectPr w:rsidR="00D66167" w:rsidRPr="0027430F" w:rsidSect="00AC05D4">
          <w:pgSz w:w="12240" w:h="15840"/>
          <w:pgMar w:top="1440" w:right="1440" w:bottom="1440" w:left="1440" w:header="708" w:footer="708" w:gutter="0"/>
          <w:cols w:space="708"/>
          <w:docGrid w:linePitch="360"/>
        </w:sectPr>
      </w:pPr>
    </w:p>
    <w:p w:rsidR="00D66167" w:rsidRPr="0027430F" w:rsidRDefault="00D66167" w:rsidP="00436265">
      <w:pPr>
        <w:pStyle w:val="Heading1"/>
        <w:rPr>
          <w:noProof/>
        </w:rPr>
      </w:pPr>
      <w:r w:rsidRPr="0027430F">
        <w:rPr>
          <w:noProof/>
        </w:rPr>
        <w:lastRenderedPageBreak/>
        <w:br/>
      </w:r>
      <w:bookmarkStart w:id="21" w:name="_Toc77239068"/>
      <w:bookmarkStart w:id="22" w:name="_Ref77239108"/>
      <w:bookmarkStart w:id="23" w:name="_Ref77239180"/>
      <w:bookmarkStart w:id="24" w:name="_Ref77239184"/>
      <w:bookmarkStart w:id="25" w:name="_Ref77239189"/>
      <w:bookmarkStart w:id="26" w:name="_Ref77239194"/>
      <w:r w:rsidR="00F53DBB" w:rsidRPr="0027430F">
        <w:rPr>
          <w:noProof/>
        </w:rPr>
        <w:t>ANALYSIS AND DESIGN</w:t>
      </w:r>
      <w:bookmarkEnd w:id="21"/>
      <w:bookmarkEnd w:id="22"/>
      <w:bookmarkEnd w:id="23"/>
      <w:bookmarkEnd w:id="24"/>
      <w:bookmarkEnd w:id="25"/>
      <w:bookmarkEnd w:id="26"/>
    </w:p>
    <w:p w:rsidR="00D66167" w:rsidRPr="0027430F" w:rsidRDefault="00D66167" w:rsidP="00121B9C">
      <w:pPr>
        <w:pStyle w:val="Heading2"/>
        <w:rPr>
          <w:noProof/>
        </w:rPr>
      </w:pPr>
      <w:bookmarkStart w:id="27" w:name="_Toc77239069"/>
      <w:r w:rsidRPr="0027430F">
        <w:rPr>
          <w:noProof/>
        </w:rPr>
        <w:t>Analysis</w:t>
      </w:r>
      <w:bookmarkEnd w:id="27"/>
    </w:p>
    <w:p w:rsidR="00D66167" w:rsidRPr="0027430F" w:rsidRDefault="00D66167" w:rsidP="00D66167">
      <w:pPr>
        <w:rPr>
          <w:noProof/>
        </w:rPr>
      </w:pPr>
      <w:r w:rsidRPr="0027430F">
        <w:rPr>
          <w:noProof/>
        </w:rPr>
        <w:t xml:space="preserve">Bab ini memberikan penjelasan tentang </w:t>
      </w:r>
      <w:r w:rsidR="00A621C4">
        <w:rPr>
          <w:noProof/>
          <w:lang w:val="en-US"/>
        </w:rPr>
        <w:t xml:space="preserve">metode penyelesaian </w:t>
      </w:r>
      <w:r w:rsidRPr="0027430F">
        <w:rPr>
          <w:noProof/>
        </w:rPr>
        <w:t xml:space="preserve">masalah. </w:t>
      </w:r>
      <w:r w:rsidR="00191F34">
        <w:rPr>
          <w:noProof/>
          <w:lang w:val="en-US"/>
        </w:rPr>
        <w:t>Jabarkan metode</w:t>
      </w:r>
      <w:r w:rsidRPr="0027430F">
        <w:rPr>
          <w:noProof/>
        </w:rPr>
        <w:t xml:space="preserve"> analisis</w:t>
      </w:r>
      <w:r w:rsidR="00191F34">
        <w:rPr>
          <w:noProof/>
          <w:lang w:val="en-US"/>
        </w:rPr>
        <w:t xml:space="preserve"> dan metode yang anda gunakan untuk menyelesaikan permasalahan yang disajikan</w:t>
      </w:r>
      <w:r w:rsidRPr="0027430F">
        <w:rPr>
          <w:noProof/>
        </w:rPr>
        <w:t xml:space="preserve"> disajikan dalam bentuk yang rinci, bisa dalam bentuk narasi tapi bisa juga dalam bentuk diagram gambar. Penomoran diagram maupun tabel mengikuti penomoran chapter.</w:t>
      </w:r>
    </w:p>
    <w:p w:rsidR="00F55837" w:rsidRPr="0027430F" w:rsidRDefault="00F55837" w:rsidP="00F55837">
      <w:pPr>
        <w:pStyle w:val="Heading2"/>
        <w:rPr>
          <w:noProof/>
        </w:rPr>
      </w:pPr>
      <w:bookmarkStart w:id="28" w:name="_Ref77238851"/>
      <w:bookmarkStart w:id="29" w:name="_Toc77239070"/>
      <w:r w:rsidRPr="0027430F">
        <w:rPr>
          <w:noProof/>
        </w:rPr>
        <w:t>Penambahan Gambar, Judul Gambar, dan Penggunaan Gambar</w:t>
      </w:r>
      <w:bookmarkEnd w:id="28"/>
      <w:bookmarkEnd w:id="29"/>
    </w:p>
    <w:p w:rsidR="00D66167" w:rsidRPr="0027430F" w:rsidRDefault="00D66167" w:rsidP="00D66167">
      <w:pPr>
        <w:rPr>
          <w:noProof/>
        </w:rPr>
      </w:pPr>
      <w:r w:rsidRPr="0027430F">
        <w:rPr>
          <w:noProof/>
        </w:rPr>
        <w:t>Jika menggunakan diagram, letakkan di tengah dan gunakan fasilitas caption dari Libreoffice untuk memberikan keterangan gambar tersebut di bagian bawah</w:t>
      </w:r>
      <w:r w:rsidR="0027430F">
        <w:rPr>
          <w:noProof/>
          <w:lang w:val="en-US"/>
        </w:rPr>
        <w:t xml:space="preserve"> gambar</w:t>
      </w:r>
      <w:r w:rsidRPr="0027430F">
        <w:rPr>
          <w:noProof/>
        </w:rPr>
        <w:t>.</w:t>
      </w:r>
    </w:p>
    <w:p w:rsidR="00D66167" w:rsidRPr="0027430F" w:rsidRDefault="00D66167" w:rsidP="00D66167">
      <w:pPr>
        <w:pStyle w:val="Figure"/>
        <w:rPr>
          <w:noProof/>
        </w:rPr>
      </w:pPr>
      <w:r w:rsidRPr="0027430F">
        <w:rPr>
          <w:noProof/>
        </w:rPr>
        <w:drawing>
          <wp:inline distT="0" distB="0" distL="0" distR="0" wp14:anchorId="403034B5" wp14:editId="7E8272EF">
            <wp:extent cx="1990725" cy="20158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981" cy="2035321"/>
                    </a:xfrm>
                    <a:prstGeom prst="rect">
                      <a:avLst/>
                    </a:prstGeom>
                  </pic:spPr>
                </pic:pic>
              </a:graphicData>
            </a:graphic>
          </wp:inline>
        </w:drawing>
      </w:r>
    </w:p>
    <w:p w:rsidR="00D66167" w:rsidRPr="0027430F" w:rsidRDefault="00121B9C" w:rsidP="00D66167">
      <w:pPr>
        <w:pStyle w:val="FigureCaption"/>
        <w:rPr>
          <w:noProof/>
        </w:rPr>
      </w:pPr>
      <w:bookmarkStart w:id="30" w:name="_Toc77239080"/>
      <w:r w:rsidRPr="0027430F">
        <w:rPr>
          <w:noProof/>
        </w:rPr>
        <w:t>Diagram Analisis Masalah (Figure Caption)</w:t>
      </w:r>
      <w:bookmarkEnd w:id="30"/>
    </w:p>
    <w:p w:rsidR="00B06B11" w:rsidRDefault="00B06B11" w:rsidP="00B06B11">
      <w:pPr>
        <w:rPr>
          <w:noProof/>
          <w:shd w:val="clear" w:color="auto" w:fill="FFFFFF"/>
        </w:rPr>
      </w:pPr>
      <w:r w:rsidRPr="0027430F">
        <w:rPr>
          <w:noProof/>
          <w:shd w:val="clear" w:color="auto" w:fill="FFFFFF"/>
        </w:rPr>
        <w:t>Gambar menggunakan mode “in line text”. Dibawah gambar harus diberikan judul gambar yang berisi nomor gambar dan judul dari gambar yang ditampilkan. Untuk mempermudah dan menyeragamkan antar artikel, gunakan style “Figure” dan diikuti dengan judul gambar</w:t>
      </w:r>
      <w:r w:rsidR="0027430F">
        <w:rPr>
          <w:noProof/>
          <w:shd w:val="clear" w:color="auto" w:fill="FFFFFF"/>
          <w:lang w:val="en-US"/>
        </w:rPr>
        <w:t>.</w:t>
      </w:r>
      <w:r w:rsidRPr="0027430F">
        <w:rPr>
          <w:noProof/>
          <w:shd w:val="clear" w:color="auto" w:fill="FFFFFF"/>
        </w:rPr>
        <w:t xml:space="preserve"> </w:t>
      </w:r>
    </w:p>
    <w:p w:rsidR="0027430F" w:rsidRPr="0027430F" w:rsidRDefault="0027430F" w:rsidP="0027430F">
      <w:pPr>
        <w:rPr>
          <w:noProof/>
          <w:shd w:val="clear" w:color="auto" w:fill="FFFFFF"/>
        </w:rPr>
      </w:pPr>
      <w:r>
        <w:rPr>
          <w:noProof/>
          <w:shd w:val="clear" w:color="auto" w:fill="FFFFFF"/>
          <w:lang w:val="en-US"/>
        </w:rPr>
        <w:t>Judul gambar</w:t>
      </w:r>
      <w:r w:rsidRPr="0027430F">
        <w:rPr>
          <w:noProof/>
          <w:shd w:val="clear" w:color="auto" w:fill="FFFFFF"/>
        </w:rPr>
        <w:t xml:space="preserve"> </w:t>
      </w:r>
      <w:r>
        <w:rPr>
          <w:noProof/>
          <w:shd w:val="clear" w:color="auto" w:fill="FFFFFF"/>
          <w:lang w:val="en-US"/>
        </w:rPr>
        <w:t xml:space="preserve">ditulis menggunakan huruf kapital untuk setiap kata, menyesuaikan dengan tata cara penulisan judul Bahasa Inggris. Judul gambar </w:t>
      </w:r>
      <w:r w:rsidRPr="0027430F">
        <w:rPr>
          <w:noProof/>
          <w:shd w:val="clear" w:color="auto" w:fill="FFFFFF"/>
        </w:rPr>
        <w:t xml:space="preserve">menggunakan style “Caption Figure” yang ditempatkan di bawah dari gambar. </w:t>
      </w:r>
    </w:p>
    <w:p w:rsidR="00B06B11" w:rsidRPr="0027430F" w:rsidRDefault="00B06B11" w:rsidP="00B06B11">
      <w:pPr>
        <w:rPr>
          <w:noProof/>
          <w:shd w:val="clear" w:color="auto" w:fill="FFFFFF"/>
        </w:rPr>
      </w:pPr>
      <w:r w:rsidRPr="0027430F">
        <w:rPr>
          <w:noProof/>
          <w:shd w:val="clear" w:color="auto" w:fill="FFFFFF"/>
        </w:rPr>
        <w:lastRenderedPageBreak/>
        <w:t xml:space="preserve">Setiap gambar harus dibahas dalam bentuk tulisan dan digunakan sebagai referensi. Sebagai contoh, model pada </w:t>
      </w:r>
      <w:r w:rsidRPr="0027430F">
        <w:rPr>
          <w:noProof/>
          <w:shd w:val="clear" w:color="auto" w:fill="FFFFFF"/>
        </w:rPr>
        <w:fldChar w:fldCharType="begin"/>
      </w:r>
      <w:r w:rsidRPr="0027430F">
        <w:rPr>
          <w:noProof/>
          <w:shd w:val="clear" w:color="auto" w:fill="FFFFFF"/>
        </w:rPr>
        <w:instrText xml:space="preserve"> REF _Ref64365863 \r \h </w:instrText>
      </w:r>
      <w:r w:rsidRPr="0027430F">
        <w:rPr>
          <w:noProof/>
          <w:shd w:val="clear" w:color="auto" w:fill="FFFFFF"/>
        </w:rPr>
      </w:r>
      <w:r w:rsidRPr="0027430F">
        <w:rPr>
          <w:noProof/>
          <w:shd w:val="clear" w:color="auto" w:fill="FFFFFF"/>
        </w:rPr>
        <w:fldChar w:fldCharType="separate"/>
      </w:r>
      <w:r w:rsidR="0055305D">
        <w:rPr>
          <w:noProof/>
          <w:shd w:val="clear" w:color="auto" w:fill="FFFFFF"/>
        </w:rPr>
        <w:t>Figure 5.2</w:t>
      </w:r>
      <w:r w:rsidRPr="0027430F">
        <w:rPr>
          <w:noProof/>
          <w:shd w:val="clear" w:color="auto" w:fill="FFFFFF"/>
        </w:rPr>
        <w:fldChar w:fldCharType="end"/>
      </w:r>
      <w:r w:rsidRPr="0027430F">
        <w:rPr>
          <w:noProof/>
          <w:shd w:val="clear" w:color="auto" w:fill="FFFFFF"/>
        </w:rPr>
        <w:t xml:space="preserve">, adalah model generatif untuk teks yang akan diperbincangkan lebih dalam dalam penelitian ini </w:t>
      </w:r>
      <w:r w:rsidRPr="0027430F">
        <w:rPr>
          <w:noProof/>
          <w:shd w:val="clear" w:color="auto" w:fill="FFFFFF"/>
        </w:rPr>
        <w:fldChar w:fldCharType="begin"/>
      </w:r>
      <w:r w:rsidR="00952C47" w:rsidRPr="0027430F">
        <w:rPr>
          <w:noProof/>
          <w:shd w:val="clear" w:color="auto" w:fill="FFFFFF"/>
        </w:rPr>
        <w:instrText xml:space="preserve"> ADDIN ZOTERO_ITEM CSL_CITATION {"citationID":"vQ7nofiZ","properties":{"formattedCitation":"[8]","plainCitation":"[8]","noteIndex":0},"citationItems":[{"id":160,"uris":["http://zotero.org/users/local/WmF3PlXk/items/ELWQPRWN"],"uri":["http://zotero.org/users/local/WmF3PlXk/items/ELWQPRWN"],"itemData":{"id":160,"type":"article-journal","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generation.","container-title":"arXiv:1703.00955 [cs, stat]","note":"arXiv: 1703.00955","source":"arXiv.org","title":"Toward Controlled Generation of Text","URL":"http://arxiv.org/abs/1703.00955","author":[{"family":"Hu","given":"Zhiting"},{"family":"Yang","given":"Zichao"},{"family":"Liang","given":"Xiaodan"},{"family":"Salakhutdinov","given":"Ruslan"},{"family":"Xing","given":"Eric P."}],"accessed":{"date-parts":[["2021",2,11]]},"issued":{"date-parts":[["2018",9,12]]}}}],"schema":"https://github.com/citation-style-language/schema/raw/master/csl-citation.json"} </w:instrText>
      </w:r>
      <w:r w:rsidRPr="0027430F">
        <w:rPr>
          <w:noProof/>
          <w:shd w:val="clear" w:color="auto" w:fill="FFFFFF"/>
        </w:rPr>
        <w:fldChar w:fldCharType="separate"/>
      </w:r>
      <w:r w:rsidR="00952C47" w:rsidRPr="0027430F">
        <w:rPr>
          <w:noProof/>
        </w:rPr>
        <w:t>[8]</w:t>
      </w:r>
      <w:r w:rsidRPr="0027430F">
        <w:rPr>
          <w:noProof/>
          <w:shd w:val="clear" w:color="auto" w:fill="FFFFFF"/>
        </w:rPr>
        <w:fldChar w:fldCharType="end"/>
      </w:r>
      <w:r w:rsidRPr="0027430F">
        <w:rPr>
          <w:noProof/>
          <w:shd w:val="clear" w:color="auto" w:fill="FFFFFF"/>
        </w:rPr>
        <w:t>.</w:t>
      </w:r>
    </w:p>
    <w:p w:rsidR="00B06B11" w:rsidRPr="0027430F" w:rsidRDefault="00B06B11" w:rsidP="00B06B11">
      <w:pPr>
        <w:pStyle w:val="Figure"/>
        <w:rPr>
          <w:noProof/>
          <w:shd w:val="clear" w:color="auto" w:fill="FFFFFF"/>
        </w:rPr>
      </w:pPr>
      <w:r w:rsidRPr="0027430F">
        <w:rPr>
          <w:noProof/>
        </w:rPr>
        <mc:AlternateContent>
          <mc:Choice Requires="wpc">
            <w:drawing>
              <wp:inline distT="0" distB="0" distL="0" distR="0" wp14:anchorId="3E9C0DB5" wp14:editId="70A99A3A">
                <wp:extent cx="5958840" cy="1818431"/>
                <wp:effectExtent l="19050" t="19050" r="2286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93"/>
                            <a:ext cx="3535808" cy="1476739"/>
                          </a:xfrm>
                          <a:prstGeom prst="rect">
                            <a:avLst/>
                          </a:prstGeom>
                          <a:ln>
                            <a:solidFill>
                              <a:schemeClr val="tx1"/>
                            </a:solidFill>
                          </a:ln>
                        </pic:spPr>
                      </pic:pic>
                      <pic:pic xmlns:pic="http://schemas.openxmlformats.org/drawingml/2006/picture">
                        <pic:nvPicPr>
                          <pic:cNvPr id="7" name="Picture 7"/>
                          <pic:cNvPicPr/>
                        </pic:nvPicPr>
                        <pic:blipFill>
                          <a:blip r:embed="rId12"/>
                          <a:stretch>
                            <a:fillRect/>
                          </a:stretch>
                        </pic:blipFill>
                        <pic:spPr>
                          <a:xfrm>
                            <a:off x="3700195" y="51"/>
                            <a:ext cx="2254117" cy="1491914"/>
                          </a:xfrm>
                          <a:prstGeom prst="rect">
                            <a:avLst/>
                          </a:prstGeom>
                          <a:ln>
                            <a:solidFill>
                              <a:schemeClr val="tx1"/>
                            </a:solidFill>
                          </a:ln>
                        </pic:spPr>
                      </pic:pic>
                      <wps:wsp>
                        <wps:cNvPr id="10" name="Text Box 10"/>
                        <wps:cNvSpPr txBox="1"/>
                        <wps:spPr>
                          <a:xfrm>
                            <a:off x="1438382" y="1530861"/>
                            <a:ext cx="513708" cy="251913"/>
                          </a:xfrm>
                          <a:prstGeom prst="rect">
                            <a:avLst/>
                          </a:prstGeom>
                          <a:noFill/>
                          <a:ln w="6350">
                            <a:noFill/>
                          </a:ln>
                        </wps:spPr>
                        <wps:txbx>
                          <w:txbxContent>
                            <w:p w:rsidR="00DC4048" w:rsidRPr="00010EB9" w:rsidRDefault="00DC4048" w:rsidP="00B06B11">
                              <w:pPr>
                                <w:pStyle w:val="Caption"/>
                                <w:rPr>
                                  <w:b/>
                                  <w:bCs/>
                                  <w:i w:val="0"/>
                                  <w:iCs w:val="0"/>
                                </w:rPr>
                              </w:pPr>
                              <w:r w:rsidRPr="00010EB9">
                                <w:rPr>
                                  <w:b/>
                                  <w:bCs/>
                                  <w:i w:val="0"/>
                                  <w:iCs w:val="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4336910" y="1491961"/>
                            <a:ext cx="1042624" cy="251638"/>
                          </a:xfrm>
                          <a:prstGeom prst="rect">
                            <a:avLst/>
                          </a:prstGeom>
                          <a:noFill/>
                          <a:ln w="6350">
                            <a:noFill/>
                          </a:ln>
                        </wps:spPr>
                        <wps:txbx>
                          <w:txbxContent>
                            <w:p w:rsidR="00DC4048" w:rsidRPr="00F55837" w:rsidRDefault="00DC4048" w:rsidP="00F55837">
                              <w:pPr>
                                <w:pStyle w:val="nostyle"/>
                                <w:jc w:val="center"/>
                              </w:pPr>
                              <w:r w:rsidRPr="00F55837">
                                <w:rPr>
                                  <w:rStyle w:val="CaptionChar"/>
                                  <w:i w:val="0"/>
                                  <w:iCs w:val="0"/>
                                  <w:color w:val="auto"/>
                                  <w:sz w:val="24"/>
                                  <w:szCs w:val="24"/>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1103026" y="1476838"/>
                            <a:ext cx="1042035" cy="251460"/>
                          </a:xfrm>
                          <a:prstGeom prst="rect">
                            <a:avLst/>
                          </a:prstGeom>
                          <a:noFill/>
                          <a:ln w="6350">
                            <a:noFill/>
                          </a:ln>
                        </wps:spPr>
                        <wps:txbx>
                          <w:txbxContent>
                            <w:p w:rsidR="00DC4048" w:rsidRPr="00F55837" w:rsidRDefault="00DC4048" w:rsidP="00F55837">
                              <w:pPr>
                                <w:pStyle w:val="nostyle"/>
                                <w:jc w:val="center"/>
                              </w:pPr>
                              <w:r w:rsidRPr="00F55837">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9C0DB5" id="Canvas 5" o:spid="_x0000_s1026" editas="canvas" style="width:469.2pt;height:143.2pt;mso-position-horizontal-relative:char;mso-position-vertical-relative:line" coordsize="59588,18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88;height:18180;visibility:visible;mso-wrap-style:square" filled="t">
                  <v:fill o:detectmouseclick="t"/>
                  <v:path o:connecttype="none"/>
                </v:shape>
                <v:shape id="Picture 6" o:spid="_x0000_s1028" type="#_x0000_t75" style="position:absolute;width:35358;height:1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" stroked="t" strokecolor="black [3213]">
                  <v:imagedata r:id="rId13" o:title=""/>
                </v:shape>
                <v:shape id="Picture 7" o:spid="_x0000_s1029" type="#_x0000_t75" style="position:absolute;left:37001;width:22542;height:14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" stroked="t" strokecolor="black [3213]">
                  <v:imagedata r:id="rId14" o:title=""/>
                </v:shape>
                <v:shapetype id="_x0000_t202" coordsize="21600,21600" o:spt="202" path="m,l,21600r21600,l21600,xe">
                  <v:stroke joinstyle="miter"/>
                  <v:path gradientshapeok="t" o:connecttype="rect"/>
                </v:shapetype>
                <v:shape id="Text Box 10" o:spid="_x0000_s1030" type="#_x0000_t202" style="position:absolute;left:14383;top:15308;width:5137;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C4048" w:rsidRPr="00010EB9" w:rsidRDefault="00DC4048" w:rsidP="00B06B11">
                        <w:pPr>
                          <w:pStyle w:val="Caption"/>
                          <w:rPr>
                            <w:b/>
                            <w:bCs/>
                            <w:i w:val="0"/>
                            <w:iCs w:val="0"/>
                          </w:rPr>
                        </w:pPr>
                        <w:r w:rsidRPr="00010EB9">
                          <w:rPr>
                            <w:b/>
                            <w:bCs/>
                            <w:i w:val="0"/>
                            <w:iCs w:val="0"/>
                          </w:rPr>
                          <w:t>(a)</w:t>
                        </w:r>
                      </w:p>
                    </w:txbxContent>
                  </v:textbox>
                </v:shape>
                <v:shape id="Text Box 10" o:spid="_x0000_s1031" type="#_x0000_t202" style="position:absolute;left:43369;top:14919;width:10426;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C4048" w:rsidRPr="00F55837" w:rsidRDefault="00DC4048" w:rsidP="00F55837">
                        <w:pPr>
                          <w:pStyle w:val="nostyle"/>
                          <w:jc w:val="center"/>
                        </w:pPr>
                        <w:r w:rsidRPr="00F55837">
                          <w:rPr>
                            <w:rStyle w:val="CaptionChar"/>
                            <w:i w:val="0"/>
                            <w:iCs w:val="0"/>
                            <w:color w:val="auto"/>
                            <w:sz w:val="24"/>
                            <w:szCs w:val="24"/>
                          </w:rPr>
                          <w:t>(b)</w:t>
                        </w:r>
                      </w:p>
                    </w:txbxContent>
                  </v:textbox>
                </v:shape>
                <v:shape id="Text Box 10" o:spid="_x0000_s1032" type="#_x0000_t202" style="position:absolute;left:11030;top:14768;width:1042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DC4048" w:rsidRPr="00F55837" w:rsidRDefault="00DC4048" w:rsidP="00F55837">
                        <w:pPr>
                          <w:pStyle w:val="nostyle"/>
                          <w:jc w:val="center"/>
                        </w:pPr>
                        <w:r w:rsidRPr="00F55837">
                          <w:t>(a)</w:t>
                        </w:r>
                      </w:p>
                    </w:txbxContent>
                  </v:textbox>
                </v:shape>
                <w10:anchorlock/>
              </v:group>
            </w:pict>
          </mc:Fallback>
        </mc:AlternateContent>
      </w:r>
    </w:p>
    <w:p w:rsidR="00B06B11" w:rsidRPr="0027430F" w:rsidRDefault="00B06B11" w:rsidP="00B06B11">
      <w:pPr>
        <w:pStyle w:val="FigureCaption"/>
        <w:rPr>
          <w:noProof/>
        </w:rPr>
      </w:pPr>
      <w:bookmarkStart w:id="31" w:name="_Toc77239081"/>
      <w:bookmarkStart w:id="32" w:name="_Ref64365863"/>
      <w:r w:rsidRPr="0027430F">
        <w:rPr>
          <w:noProof/>
        </w:rPr>
        <w:t xml:space="preserve">(a) Model DCGAN </w:t>
      </w:r>
      <w:r w:rsidRPr="0027430F">
        <w:rPr>
          <w:noProof/>
        </w:rPr>
        <w:fldChar w:fldCharType="begin"/>
      </w:r>
      <w:r w:rsidR="00952C47" w:rsidRPr="0027430F">
        <w:rPr>
          <w:noProof/>
        </w:rPr>
        <w:instrText xml:space="preserve"> ADDIN ZOTERO_ITEM CSL_CITATION {"citationID":"Vwr9rkMf","properties":{"formattedCitation":"[9]","plainCitation":"[9]","noteIndex":0},"citationItems":[{"id":169,"uris":["http://zotero.org/users/local/WmF3PlXk/items/V5VUQBLX"],"uri":["http://zotero.org/users/local/WmF3PlXk/items/V5VUQBLX"],"itemData":{"id":169,"type":"article-journal","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representations.","container-title":"arXiv:1511.06434 [cs]","note":"arXiv: 1511.06434","source":"arXiv.org","title":"Unsupervised Representation Learning with Deep Convolutional Generative Adversarial Networks","URL":"http://arxiv.org/abs/1511.06434","author":[{"family":"Radford","given":"Alec"},{"family":"Metz","given":"Luke"},{"family":"Chintala","given":"Soumith"}],"accessed":{"date-parts":[["2021",2,16]]},"issued":{"date-parts":[["2016",1,7]]}}}],"schema":"https://github.com/citation-style-language/schema/raw/master/csl-citation.json"} </w:instrText>
      </w:r>
      <w:r w:rsidRPr="0027430F">
        <w:rPr>
          <w:noProof/>
        </w:rPr>
        <w:fldChar w:fldCharType="separate"/>
      </w:r>
      <w:r w:rsidR="00952C47" w:rsidRPr="0027430F">
        <w:rPr>
          <w:noProof/>
        </w:rPr>
        <w:t>[9]</w:t>
      </w:r>
      <w:r w:rsidRPr="0027430F">
        <w:rPr>
          <w:noProof/>
        </w:rPr>
        <w:fldChar w:fldCharType="end"/>
      </w:r>
      <w:r w:rsidRPr="0027430F">
        <w:rPr>
          <w:noProof/>
        </w:rPr>
        <w:t xml:space="preserve"> dan (b) Model VAE </w:t>
      </w:r>
      <w:r w:rsidRPr="0027430F">
        <w:rPr>
          <w:noProof/>
        </w:rPr>
        <w:fldChar w:fldCharType="begin"/>
      </w:r>
      <w:r w:rsidR="00952C47" w:rsidRPr="0027430F">
        <w:rPr>
          <w:noProof/>
        </w:rPr>
        <w:instrText xml:space="preserve"> ADDIN ZOTERO_ITEM CSL_CITATION {"citationID":"PlR2CyeP","properties":{"formattedCitation":"[10]","plainCitation":"[10]","noteIndex":0},"citationItems":[{"id":167,"uris":["http://zotero.org/users/local/WmF3PlXk/items/9RY7CTPT"],"uri":["http://zotero.org/users/local/WmF3PlXk/items/9RY7CTPT"],"itemData":{"id":167,"type":"webpage","abstract":"Building, step by step, the reasoning that leads to VAEs.","container-title":"Medium","language":"en","title":"Understanding Variational Autoencoders (VAEs)","URL":"https://towardsdatascience.com/understanding-variational-autoencoders-vaes-f70510919f73","author":[{"family":"Rocca","given":"Joseph"}],"accessed":{"date-parts":[["2021",2,16]]},"issued":{"date-parts":[["2020",7,7]]}}}],"schema":"https://github.com/citation-style-language/schema/raw/master/csl-citation.json"} </w:instrText>
      </w:r>
      <w:r w:rsidRPr="0027430F">
        <w:rPr>
          <w:noProof/>
        </w:rPr>
        <w:fldChar w:fldCharType="separate"/>
      </w:r>
      <w:r w:rsidR="00952C47" w:rsidRPr="0027430F">
        <w:rPr>
          <w:noProof/>
        </w:rPr>
        <w:t>[10]</w:t>
      </w:r>
      <w:bookmarkEnd w:id="31"/>
      <w:r w:rsidRPr="0027430F">
        <w:rPr>
          <w:noProof/>
        </w:rPr>
        <w:fldChar w:fldCharType="end"/>
      </w:r>
      <w:bookmarkEnd w:id="32"/>
    </w:p>
    <w:p w:rsidR="00B06B11" w:rsidRPr="0027430F" w:rsidRDefault="00B06B11" w:rsidP="00B06B11">
      <w:pPr>
        <w:rPr>
          <w:noProof/>
        </w:rPr>
      </w:pPr>
      <w:r w:rsidRPr="0027430F">
        <w:rPr>
          <w:noProof/>
        </w:rPr>
        <w:t xml:space="preserve">Dalam satu baris hanya diperkenankan 1 buah judul gambar (tidak boleh ada 2 judul gambar yang tampil berurutan). Dalam kasus anda perlu menampilkan beberapa gambar secara beruntutan, sebaiknya jadikan beberapa gambar tersebut menjadi satu dan berikan keterangan pada judul gambar serta berikan border warna hitam untuk memisahkan antara gambar satu dengan lainnya. Sebagai contoh pada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55305D">
        <w:rPr>
          <w:noProof/>
        </w:rPr>
        <w:t>Figure 5.2</w:t>
      </w:r>
      <w:r w:rsidRPr="0027430F">
        <w:rPr>
          <w:noProof/>
        </w:rPr>
        <w:fldChar w:fldCharType="end"/>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55305D">
        <w:rPr>
          <w:noProof/>
        </w:rPr>
        <w:t>Figure 5.2</w:t>
      </w:r>
      <w:r w:rsidRPr="0027430F">
        <w:rPr>
          <w:noProof/>
        </w:rPr>
        <w:fldChar w:fldCharType="end"/>
      </w:r>
      <w:r w:rsidRPr="0027430F">
        <w:rPr>
          <w:noProof/>
        </w:rPr>
        <w:t xml:space="preserve">(a) adalah model </w:t>
      </w:r>
      <w:r w:rsidRPr="0027430F">
        <w:rPr>
          <w:i/>
          <w:iCs/>
          <w:noProof/>
        </w:rPr>
        <w:t>generative adversarial network</w:t>
      </w:r>
      <w:r w:rsidRPr="0027430F">
        <w:rPr>
          <w:noProof/>
        </w:rPr>
        <w:t xml:space="preserve"> yang merupakan model generatif yang mampu menghasilkan gambar yang realistis </w:t>
      </w:r>
      <w:r w:rsidRPr="0027430F">
        <w:rPr>
          <w:noProof/>
        </w:rPr>
        <w:fldChar w:fldCharType="begin"/>
      </w:r>
      <w:r w:rsidR="00952C47" w:rsidRPr="0027430F">
        <w:rPr>
          <w:noProof/>
        </w:rPr>
        <w:instrText xml:space="preserve"> ADDIN ZOTERO_ITEM CSL_CITATION {"citationID":"NWFznSdb","properties":{"formattedCitation":"[11]","plainCitation":"[11]","noteIndex":0},"citationItems":[{"id":163,"uris":["http://zotero.org/users/local/WmF3PlXk/items/T9TWJMKY"],"uri":["http://zotero.org/users/local/WmF3PlXk/items/T9TWJMKY"],"itemData":{"id":163,"type":"article-journal","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samples.","container-title":"arXiv:1406.2661 [cs, stat]","note":"arXiv: 1406.2661","source":"arXiv.org","title":"Generative Adversarial Networks","URL":"http://arxiv.org/abs/1406.2661","author":[{"family":"Goodfellow","given":"Ian J."},{"family":"Pouget-Abadie","given":"Jean"},{"family":"Mirza","given":"Mehdi"},{"family":"Xu","given":"Bing"},{"family":"Warde-Farley","given":"David"},{"family":"Ozair","given":"Sherjil"},{"family":"Courville","given":"Aaron"},{"family":"Bengio","given":"Yoshua"}],"accessed":{"date-parts":[["2021",2,16]]},"issued":{"date-parts":[["2014",6,10]]}}}],"schema":"https://github.com/citation-style-language/schema/raw/master/csl-citation.json"} </w:instrText>
      </w:r>
      <w:r w:rsidRPr="0027430F">
        <w:rPr>
          <w:noProof/>
        </w:rPr>
        <w:fldChar w:fldCharType="separate"/>
      </w:r>
      <w:r w:rsidR="00952C47" w:rsidRPr="0027430F">
        <w:rPr>
          <w:noProof/>
        </w:rPr>
        <w:t>[11]</w:t>
      </w:r>
      <w:r w:rsidRPr="0027430F">
        <w:rPr>
          <w:noProof/>
        </w:rPr>
        <w:fldChar w:fldCharType="end"/>
      </w:r>
      <w:r w:rsidRPr="0027430F">
        <w:rPr>
          <w:noProof/>
        </w:rPr>
        <w:t xml:space="preserve">, sedangkan pada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55305D">
        <w:rPr>
          <w:noProof/>
        </w:rPr>
        <w:t>Figure 5.2</w:t>
      </w:r>
      <w:r w:rsidRPr="0027430F">
        <w:rPr>
          <w:noProof/>
        </w:rPr>
        <w:fldChar w:fldCharType="end"/>
      </w:r>
      <w:r w:rsidRPr="0027430F">
        <w:rPr>
          <w:noProof/>
        </w:rPr>
        <w:t xml:space="preserve">(b) adalah model generatif yang mendasarkan pada model autoencoder yang dinamakan </w:t>
      </w:r>
      <w:r w:rsidRPr="0027430F">
        <w:rPr>
          <w:i/>
          <w:iCs/>
          <w:noProof/>
        </w:rPr>
        <w:t xml:space="preserve">variational autoencoder </w:t>
      </w:r>
      <w:r w:rsidRPr="0027430F">
        <w:rPr>
          <w:i/>
          <w:iCs/>
          <w:noProof/>
        </w:rPr>
        <w:fldChar w:fldCharType="begin"/>
      </w:r>
      <w:r w:rsidRPr="0027430F">
        <w:rPr>
          <w:i/>
          <w:iCs/>
          <w:noProof/>
        </w:rPr>
        <w:instrText xml:space="preserve"> ADDIN ZOTERO_ITEM CSL_CITATION {"citationID":"uyUVwBuU","properties":{"formattedCitation":"[5]","plainCitation":"[5]","noteIndex":0},"citationItems":[{"id":165,"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 </w:instrText>
      </w:r>
      <w:r w:rsidRPr="0027430F">
        <w:rPr>
          <w:i/>
          <w:iCs/>
          <w:noProof/>
        </w:rPr>
        <w:fldChar w:fldCharType="separate"/>
      </w:r>
      <w:r w:rsidRPr="0027430F">
        <w:rPr>
          <w:noProof/>
        </w:rPr>
        <w:t>[5]</w:t>
      </w:r>
      <w:r w:rsidRPr="0027430F">
        <w:rPr>
          <w:i/>
          <w:iCs/>
          <w:noProof/>
        </w:rPr>
        <w:fldChar w:fldCharType="end"/>
      </w:r>
      <w:r w:rsidRPr="0027430F">
        <w:rPr>
          <w:noProof/>
        </w:rPr>
        <w:t xml:space="preserve">. Dalam hal gambar yang terlalu banyak atau terlalu kecil jika digabung dan tidak memungkinkan ditampilkan pada satu baris disarankan untuk memisah gambar tersebut kedalam beberapa judul gambar dengan catatan tidak boleh ada 2 gambar dengan judulnya masing-masing yang tampil berurutan dengan cara memisahkan 2 gambar tersebut dengan sebuah paragraf (atau beberapa paragraf) yang menjelaskan gambar yang pertama, baru diikuti oleh gambar yang kedua kemudian diikuti oleh penjelasan gambar kedua.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55305D">
        <w:rPr>
          <w:noProof/>
        </w:rPr>
        <w:t>Figure 5.2</w:t>
      </w:r>
      <w:r w:rsidRPr="0027430F">
        <w:rPr>
          <w:noProof/>
        </w:rPr>
        <w:fldChar w:fldCharType="end"/>
      </w:r>
      <w:r w:rsidRPr="0027430F">
        <w:rPr>
          <w:noProof/>
        </w:rPr>
        <w:t xml:space="preserve"> adalah contoh 2 buah gambar yang digabung namun terlalu kecil sehingga tulisan-tulisan di dalamnya tidak terlihat. Contoh ini disediakan agar anda tidak melakukan kesalahan serupa.</w:t>
      </w:r>
    </w:p>
    <w:p w:rsidR="00B06B11" w:rsidRPr="0027430F" w:rsidRDefault="00B06B11" w:rsidP="00B06B11">
      <w:pPr>
        <w:rPr>
          <w:noProof/>
        </w:rPr>
      </w:pPr>
      <w:r w:rsidRPr="0027430F">
        <w:rPr>
          <w:noProof/>
          <w:shd w:val="clear" w:color="auto" w:fill="FFFFFF"/>
        </w:rPr>
        <w:t>Dalam penggunaan gambar, usahakan gambar tersebut dapat terlihat dengan jelas. Anda dapat merubah gambar dalam bentuk hitam putih untuk mengetahui apakah gambar tersebut dapat terlihat dengan jelas atau tidak. Minimalisir pula penggunaan foto.</w:t>
      </w:r>
    </w:p>
    <w:p w:rsidR="0015528D" w:rsidRPr="0027430F" w:rsidRDefault="0015528D" w:rsidP="0015528D">
      <w:pPr>
        <w:pStyle w:val="Heading2"/>
        <w:rPr>
          <w:noProof/>
          <w:shd w:val="clear" w:color="auto" w:fill="FFFFFF"/>
        </w:rPr>
      </w:pPr>
      <w:bookmarkStart w:id="33" w:name="_Toc77239071"/>
      <w:r w:rsidRPr="0027430F">
        <w:rPr>
          <w:noProof/>
        </w:rPr>
        <w:lastRenderedPageBreak/>
        <w:t>Tabel, Posisi, dan Isi tabel</w:t>
      </w:r>
      <w:bookmarkEnd w:id="33"/>
    </w:p>
    <w:p w:rsidR="00B06B11" w:rsidRPr="0027430F" w:rsidRDefault="0015528D" w:rsidP="0015528D">
      <w:pPr>
        <w:rPr>
          <w:noProof/>
        </w:rPr>
      </w:pPr>
      <w:r w:rsidRPr="0027430F">
        <w:rPr>
          <w:noProof/>
        </w:rPr>
        <w:t>Selain gambar, penyajian ilustrasi dalam bentuk data yang di tuangkan kedalam tabel juga dapat dilakukan. Tabel tidak diperkenankan untuk melebihi ukuran dari margin namun harus memenuhi seluruh lebar halaman dan caption bagian atas diletakkan di tengah. Spasi untuk tabel adalah 1 spasi. Jika tabel terlalu besar maka pisahkan data nya atau kurangi data yang ada pada tabel tanpa mengurangi informasi yang perlu diketahui oleh pembaca</w:t>
      </w:r>
      <w:r w:rsidR="0027430F" w:rsidRPr="0027430F">
        <w:rPr>
          <w:noProof/>
        </w:rPr>
        <w:t>.</w:t>
      </w:r>
    </w:p>
    <w:p w:rsidR="00121B9C" w:rsidRPr="0027430F" w:rsidRDefault="00121B9C" w:rsidP="00121B9C">
      <w:pPr>
        <w:pStyle w:val="TableCaption"/>
        <w:rPr>
          <w:noProof/>
        </w:rPr>
      </w:pPr>
      <w:bookmarkStart w:id="34" w:name="_Ref77237417"/>
      <w:bookmarkStart w:id="35" w:name="_Toc77239085"/>
      <w:r w:rsidRPr="0027430F">
        <w:rPr>
          <w:noProof/>
        </w:rPr>
        <w:t>Tabel Analisis Data</w:t>
      </w:r>
      <w:r w:rsidR="00F53DBB" w:rsidRPr="0027430F">
        <w:rPr>
          <w:noProof/>
        </w:rPr>
        <w:t xml:space="preserve"> (Table caption)</w:t>
      </w:r>
      <w:bookmarkEnd w:id="34"/>
      <w:bookmarkEnd w:id="35"/>
    </w:p>
    <w:tbl>
      <w:tblPr>
        <w:tblStyle w:val="TableGrid"/>
        <w:tblW w:w="0" w:type="auto"/>
        <w:jc w:val="center"/>
        <w:tblLook w:val="04A0" w:firstRow="1" w:lastRow="0" w:firstColumn="1" w:lastColumn="0" w:noHBand="0" w:noVBand="1"/>
      </w:tblPr>
      <w:tblGrid>
        <w:gridCol w:w="1674"/>
        <w:gridCol w:w="2939"/>
        <w:gridCol w:w="2308"/>
        <w:gridCol w:w="2308"/>
      </w:tblGrid>
      <w:tr w:rsidR="00121B9C" w:rsidRPr="0027430F" w:rsidTr="00121B9C">
        <w:trPr>
          <w:trHeight w:val="317"/>
          <w:jc w:val="center"/>
        </w:trPr>
        <w:tc>
          <w:tcPr>
            <w:tcW w:w="1674" w:type="dxa"/>
            <w:vMerge w:val="restart"/>
            <w:vAlign w:val="center"/>
          </w:tcPr>
          <w:p w:rsidR="00121B9C" w:rsidRPr="0027430F" w:rsidRDefault="00121B9C" w:rsidP="000122B1">
            <w:pPr>
              <w:pStyle w:val="TableHead"/>
              <w:rPr>
                <w:noProof/>
                <w:lang w:val="id-ID"/>
              </w:rPr>
            </w:pPr>
            <w:r w:rsidRPr="0027430F">
              <w:rPr>
                <w:noProof/>
                <w:lang w:val="id-ID"/>
              </w:rPr>
              <w:t>Table Head</w:t>
            </w:r>
          </w:p>
        </w:tc>
        <w:tc>
          <w:tcPr>
            <w:tcW w:w="7555" w:type="dxa"/>
            <w:gridSpan w:val="3"/>
            <w:vAlign w:val="center"/>
          </w:tcPr>
          <w:p w:rsidR="00121B9C" w:rsidRPr="0027430F" w:rsidRDefault="00121B9C" w:rsidP="000122B1">
            <w:pPr>
              <w:pStyle w:val="TableHead"/>
              <w:rPr>
                <w:noProof/>
                <w:lang w:val="id-ID"/>
              </w:rPr>
            </w:pPr>
            <w:r w:rsidRPr="0027430F">
              <w:rPr>
                <w:noProof/>
                <w:lang w:val="id-ID"/>
              </w:rPr>
              <w:t>Table Column Head</w:t>
            </w:r>
          </w:p>
        </w:tc>
      </w:tr>
      <w:tr w:rsidR="00121B9C" w:rsidRPr="0027430F" w:rsidTr="00121B9C">
        <w:trPr>
          <w:trHeight w:val="333"/>
          <w:jc w:val="center"/>
        </w:trPr>
        <w:tc>
          <w:tcPr>
            <w:tcW w:w="1674" w:type="dxa"/>
            <w:vMerge/>
            <w:vAlign w:val="center"/>
          </w:tcPr>
          <w:p w:rsidR="00121B9C" w:rsidRPr="0027430F" w:rsidRDefault="00121B9C" w:rsidP="000122B1">
            <w:pPr>
              <w:ind w:firstLine="0"/>
              <w:jc w:val="center"/>
              <w:rPr>
                <w:noProof/>
                <w:shd w:val="clear" w:color="auto" w:fill="FFFFFF"/>
              </w:rPr>
            </w:pPr>
          </w:p>
        </w:tc>
        <w:tc>
          <w:tcPr>
            <w:tcW w:w="2939" w:type="dxa"/>
            <w:vAlign w:val="center"/>
          </w:tcPr>
          <w:p w:rsidR="00121B9C" w:rsidRPr="0027430F" w:rsidRDefault="00121B9C" w:rsidP="000122B1">
            <w:pPr>
              <w:pStyle w:val="TableSubhead"/>
              <w:rPr>
                <w:noProof/>
                <w:lang w:val="id-ID"/>
              </w:rPr>
            </w:pPr>
            <w:r w:rsidRPr="0027430F">
              <w:rPr>
                <w:noProof/>
                <w:lang w:val="id-ID"/>
              </w:rPr>
              <w:t>Table SubHead</w:t>
            </w:r>
          </w:p>
        </w:tc>
        <w:tc>
          <w:tcPr>
            <w:tcW w:w="2308" w:type="dxa"/>
            <w:vAlign w:val="center"/>
          </w:tcPr>
          <w:p w:rsidR="00121B9C" w:rsidRPr="0027430F" w:rsidRDefault="00121B9C" w:rsidP="000122B1">
            <w:pPr>
              <w:pStyle w:val="TableSubhead"/>
              <w:rPr>
                <w:noProof/>
                <w:lang w:val="id-ID"/>
              </w:rPr>
            </w:pPr>
            <w:r w:rsidRPr="0027430F">
              <w:rPr>
                <w:noProof/>
                <w:lang w:val="id-ID"/>
              </w:rPr>
              <w:t>Table SubHead</w:t>
            </w:r>
          </w:p>
        </w:tc>
        <w:tc>
          <w:tcPr>
            <w:tcW w:w="2308" w:type="dxa"/>
            <w:vAlign w:val="center"/>
          </w:tcPr>
          <w:p w:rsidR="00121B9C" w:rsidRPr="0027430F" w:rsidRDefault="00121B9C" w:rsidP="000122B1">
            <w:pPr>
              <w:pStyle w:val="TableSubhead"/>
              <w:rPr>
                <w:noProof/>
                <w:lang w:val="id-ID"/>
              </w:rPr>
            </w:pPr>
            <w:r w:rsidRPr="0027430F">
              <w:rPr>
                <w:noProof/>
                <w:lang w:val="id-ID"/>
              </w:rPr>
              <w:t>Table SubHead</w:t>
            </w:r>
          </w:p>
        </w:tc>
      </w:tr>
      <w:tr w:rsidR="00121B9C" w:rsidRPr="0027430F" w:rsidTr="00121B9C">
        <w:trPr>
          <w:trHeight w:val="351"/>
          <w:jc w:val="center"/>
        </w:trPr>
        <w:tc>
          <w:tcPr>
            <w:tcW w:w="1674" w:type="dxa"/>
            <w:vAlign w:val="center"/>
          </w:tcPr>
          <w:p w:rsidR="00121B9C" w:rsidRPr="0027430F" w:rsidRDefault="00121B9C" w:rsidP="000122B1">
            <w:pPr>
              <w:pStyle w:val="TableContent"/>
              <w:rPr>
                <w:noProof/>
                <w:lang w:val="id-ID"/>
              </w:rPr>
            </w:pPr>
            <w:r w:rsidRPr="0027430F">
              <w:rPr>
                <w:noProof/>
                <w:lang w:val="id-ID"/>
              </w:rPr>
              <w:t>No</w:t>
            </w:r>
          </w:p>
        </w:tc>
        <w:tc>
          <w:tcPr>
            <w:tcW w:w="2939" w:type="dxa"/>
            <w:vAlign w:val="center"/>
          </w:tcPr>
          <w:p w:rsidR="00121B9C" w:rsidRPr="0027430F" w:rsidRDefault="00121B9C" w:rsidP="00121B9C">
            <w:pPr>
              <w:pStyle w:val="TableContent"/>
              <w:rPr>
                <w:noProof/>
                <w:lang w:val="id-ID"/>
              </w:rPr>
            </w:pPr>
            <w:r w:rsidRPr="0027430F">
              <w:rPr>
                <w:noProof/>
                <w:lang w:val="id-ID"/>
              </w:rPr>
              <w:t>Table content</w:t>
            </w:r>
          </w:p>
        </w:tc>
        <w:tc>
          <w:tcPr>
            <w:tcW w:w="2308" w:type="dxa"/>
            <w:vAlign w:val="center"/>
          </w:tcPr>
          <w:p w:rsidR="00121B9C" w:rsidRPr="0027430F" w:rsidRDefault="00121B9C" w:rsidP="000122B1">
            <w:pPr>
              <w:pStyle w:val="TableContent"/>
              <w:rPr>
                <w:noProof/>
                <w:lang w:val="id-ID"/>
              </w:rPr>
            </w:pPr>
            <w:r w:rsidRPr="0027430F">
              <w:rPr>
                <w:noProof/>
                <w:lang w:val="id-ID"/>
              </w:rPr>
              <w:t>Table content</w:t>
            </w:r>
          </w:p>
        </w:tc>
        <w:tc>
          <w:tcPr>
            <w:tcW w:w="2308" w:type="dxa"/>
            <w:vAlign w:val="center"/>
          </w:tcPr>
          <w:p w:rsidR="00121B9C" w:rsidRPr="0027430F" w:rsidRDefault="00121B9C" w:rsidP="000122B1">
            <w:pPr>
              <w:pStyle w:val="TableContent"/>
              <w:rPr>
                <w:noProof/>
                <w:lang w:val="id-ID"/>
              </w:rPr>
            </w:pPr>
            <w:r w:rsidRPr="0027430F">
              <w:rPr>
                <w:noProof/>
                <w:lang w:val="id-ID"/>
              </w:rPr>
              <w:t>Table content</w:t>
            </w:r>
          </w:p>
        </w:tc>
      </w:tr>
    </w:tbl>
    <w:p w:rsidR="00121B9C" w:rsidRPr="0027430F" w:rsidRDefault="00121B9C" w:rsidP="00121B9C">
      <w:pPr>
        <w:rPr>
          <w:noProof/>
        </w:rPr>
      </w:pPr>
    </w:p>
    <w:p w:rsidR="0027430F" w:rsidRPr="00A621C4" w:rsidRDefault="00A621C4" w:rsidP="0027430F">
      <w:pPr>
        <w:rPr>
          <w:noProof/>
          <w:lang w:val="en-US"/>
        </w:rPr>
      </w:pPr>
      <w:r>
        <w:rPr>
          <w:noProof/>
          <w:lang w:val="en-US"/>
        </w:rPr>
        <w:t xml:space="preserve">Sama seperti gambar, tabel juga harus dinarasikan pada tulisan laporan anda seperti pada paragraf ini. </w:t>
      </w:r>
      <w:r w:rsidR="0027430F" w:rsidRPr="0027430F">
        <w:rPr>
          <w:noProof/>
        </w:rPr>
        <w:t xml:space="preserve">Pada </w:t>
      </w:r>
      <w:r w:rsidR="0027430F" w:rsidRPr="0027430F">
        <w:rPr>
          <w:noProof/>
        </w:rPr>
        <w:fldChar w:fldCharType="begin"/>
      </w:r>
      <w:r w:rsidR="0027430F" w:rsidRPr="0027430F">
        <w:rPr>
          <w:noProof/>
        </w:rPr>
        <w:instrText xml:space="preserve"> REF _Ref77237417 \r \h </w:instrText>
      </w:r>
      <w:r w:rsidR="0027430F" w:rsidRPr="0027430F">
        <w:rPr>
          <w:noProof/>
        </w:rPr>
      </w:r>
      <w:r w:rsidR="0027430F" w:rsidRPr="0027430F">
        <w:rPr>
          <w:noProof/>
        </w:rPr>
        <w:fldChar w:fldCharType="separate"/>
      </w:r>
      <w:r w:rsidR="0055305D">
        <w:rPr>
          <w:noProof/>
        </w:rPr>
        <w:t>Table 5.1</w:t>
      </w:r>
      <w:r w:rsidR="0027430F" w:rsidRPr="0027430F">
        <w:rPr>
          <w:noProof/>
        </w:rPr>
        <w:fldChar w:fldCharType="end"/>
      </w:r>
      <w:r w:rsidR="0027430F" w:rsidRPr="0027430F">
        <w:rPr>
          <w:noProof/>
        </w:rPr>
        <w:t xml:space="preserve">, dijabarkan </w:t>
      </w:r>
      <w:r w:rsidR="0027430F">
        <w:rPr>
          <w:noProof/>
          <w:lang w:val="en-US"/>
        </w:rPr>
        <w:t xml:space="preserve">dalam bentuk contoh, </w:t>
      </w:r>
      <w:r w:rsidR="0027430F" w:rsidRPr="0027430F">
        <w:rPr>
          <w:noProof/>
        </w:rPr>
        <w:t>isian yang mungkin untuk dituliskan dalam sebuah tabel. Masing-masing bagian dari isi tabel memiliki style yang sudah didefinisikan sebelumnya. Sebagai contoh jika anda ingin menulis bagian head silahkan gunakan style “Table Head” atau “Table Column Head” sesuai kebutuhan anda.</w:t>
      </w:r>
      <w:r>
        <w:rPr>
          <w:noProof/>
          <w:lang w:val="en-US"/>
        </w:rPr>
        <w:t xml:space="preserve"> </w:t>
      </w:r>
    </w:p>
    <w:p w:rsidR="00121B9C" w:rsidRPr="0027430F" w:rsidRDefault="00121B9C" w:rsidP="00121B9C">
      <w:pPr>
        <w:pStyle w:val="Heading2"/>
        <w:spacing w:line="276" w:lineRule="auto"/>
        <w:rPr>
          <w:noProof/>
        </w:rPr>
      </w:pPr>
      <w:bookmarkStart w:id="36" w:name="_Toc77239072"/>
      <w:r w:rsidRPr="0027430F">
        <w:rPr>
          <w:noProof/>
        </w:rPr>
        <w:t>Desain</w:t>
      </w:r>
      <w:bookmarkEnd w:id="36"/>
    </w:p>
    <w:p w:rsidR="00121B9C" w:rsidRPr="0027430F" w:rsidRDefault="00121B9C" w:rsidP="006B7A68">
      <w:pPr>
        <w:rPr>
          <w:noProof/>
        </w:rPr>
      </w:pPr>
      <w:r w:rsidRPr="0027430F">
        <w:rPr>
          <w:noProof/>
        </w:rPr>
        <w:t>Bahas desain yang Anda tawarkan sebagai solusi dari masalah yang ingin diselesaikan. Desain yang ditawarkan dapat berupa gambar diagram seperti use case, DFD, DAD, dan lain-lain</w:t>
      </w:r>
      <w:r w:rsidR="00A621C4">
        <w:rPr>
          <w:noProof/>
          <w:lang w:val="en-US"/>
        </w:rPr>
        <w:t xml:space="preserve"> yang disesuaikan dengan kebutuhan</w:t>
      </w:r>
      <w:r w:rsidRPr="0027430F">
        <w:rPr>
          <w:noProof/>
        </w:rPr>
        <w:t xml:space="preserve">. </w:t>
      </w:r>
    </w:p>
    <w:p w:rsidR="00121B9C" w:rsidRPr="00A621C4" w:rsidRDefault="00121B9C" w:rsidP="006B7A68">
      <w:pPr>
        <w:rPr>
          <w:noProof/>
          <w:lang w:val="en-US"/>
        </w:rPr>
      </w:pPr>
      <w:r w:rsidRPr="0027430F">
        <w:rPr>
          <w:noProof/>
        </w:rPr>
        <w:t>Dari berbagai pembahasan laporan project, mungkin saja Anda mengambil kutipan dari sumber lain, maka dituliskan sebagai catatan kaki atau footnote</w:t>
      </w:r>
      <w:r w:rsidR="006E5004" w:rsidRPr="0027430F">
        <w:rPr>
          <w:rStyle w:val="FootnoteReference"/>
          <w:noProof/>
        </w:rPr>
        <w:footnoteReference w:id="4"/>
      </w:r>
      <w:r w:rsidR="00A621C4">
        <w:rPr>
          <w:noProof/>
          <w:lang w:val="en-US"/>
        </w:rPr>
        <w:t xml:space="preserve"> atau sebagai sitasi.</w:t>
      </w:r>
    </w:p>
    <w:p w:rsidR="006B7A68" w:rsidRPr="00A621C4" w:rsidRDefault="00121B9C" w:rsidP="006B7A68">
      <w:pPr>
        <w:rPr>
          <w:noProof/>
          <w:lang w:val="en-US"/>
        </w:rPr>
      </w:pPr>
      <w:r w:rsidRPr="0027430F">
        <w:rPr>
          <w:noProof/>
        </w:rPr>
        <w:t>Khusus laporan project yang menyertakan gambar, diagram dan lain sebagainya, harus dinarasikan sehingga memudahkan pembaca memahami gambar yang Anda sertakan dalam laporan</w:t>
      </w:r>
      <w:r w:rsidR="00A621C4">
        <w:rPr>
          <w:noProof/>
          <w:lang w:val="en-US"/>
        </w:rPr>
        <w:t xml:space="preserve"> seperti contoh yang diberikan pada subchapter </w:t>
      </w:r>
      <w:r w:rsidR="00A621C4">
        <w:rPr>
          <w:noProof/>
          <w:lang w:val="en-US"/>
        </w:rPr>
        <w:fldChar w:fldCharType="begin"/>
      </w:r>
      <w:r w:rsidR="00A621C4">
        <w:rPr>
          <w:noProof/>
          <w:lang w:val="en-US"/>
        </w:rPr>
        <w:instrText xml:space="preserve"> REF _Ref77238851 \r \h </w:instrText>
      </w:r>
      <w:r w:rsidR="00A621C4">
        <w:rPr>
          <w:noProof/>
          <w:lang w:val="en-US"/>
        </w:rPr>
      </w:r>
      <w:r w:rsidR="00A621C4">
        <w:rPr>
          <w:noProof/>
          <w:lang w:val="en-US"/>
        </w:rPr>
        <w:fldChar w:fldCharType="separate"/>
      </w:r>
      <w:r w:rsidR="0055305D">
        <w:rPr>
          <w:noProof/>
          <w:lang w:val="en-US"/>
        </w:rPr>
        <w:t>5.2</w:t>
      </w:r>
      <w:r w:rsidR="00A621C4">
        <w:rPr>
          <w:noProof/>
          <w:lang w:val="en-US"/>
        </w:rPr>
        <w:fldChar w:fldCharType="end"/>
      </w:r>
      <w:r w:rsidR="00A621C4">
        <w:rPr>
          <w:noProof/>
          <w:lang w:val="en-US"/>
        </w:rPr>
        <w:t>.</w:t>
      </w:r>
    </w:p>
    <w:p w:rsidR="006B7A68" w:rsidRPr="0027430F" w:rsidRDefault="007C4499" w:rsidP="006B7A68">
      <w:pPr>
        <w:pStyle w:val="Heading2"/>
        <w:rPr>
          <w:noProof/>
        </w:rPr>
      </w:pPr>
      <w:bookmarkStart w:id="37" w:name="_Toc77239073"/>
      <w:r w:rsidRPr="0027430F">
        <w:rPr>
          <w:noProof/>
        </w:rPr>
        <w:lastRenderedPageBreak/>
        <w:t>Function</w:t>
      </w:r>
      <w:bookmarkEnd w:id="37"/>
    </w:p>
    <w:p w:rsidR="006B7A68" w:rsidRPr="0027430F" w:rsidRDefault="006B7A68" w:rsidP="006B7A68">
      <w:pPr>
        <w:rPr>
          <w:noProof/>
        </w:rPr>
      </w:pPr>
      <w:r w:rsidRPr="0027430F">
        <w:rPr>
          <w:noProof/>
        </w:rPr>
        <w:t xml:space="preserve">Fungsi adalah ilustrasi matematis yang dituliskan dalam bentuk rumus-rumus. </w:t>
      </w:r>
      <w:r w:rsidR="00974BA2" w:rsidRPr="0027430F">
        <w:rPr>
          <w:noProof/>
        </w:rPr>
        <w:t>Anda tidak diperbolehkan menggunakan gambar sebagai rumus, sebaiknya gunakan equation editor dan gunakan command yang tersedia, untuk lebih jelasnya silahkan lihat pada tutorial penggunaan equation editor</w:t>
      </w:r>
      <w:r w:rsidR="00974BA2" w:rsidRPr="0027430F">
        <w:rPr>
          <w:rStyle w:val="FootnoteReference"/>
          <w:noProof/>
        </w:rPr>
        <w:footnoteReference w:id="5"/>
      </w:r>
      <w:r w:rsidR="00974BA2" w:rsidRPr="0027430F">
        <w:rPr>
          <w:noProof/>
        </w:rPr>
        <w:t xml:space="preserve">. </w:t>
      </w:r>
      <w:r w:rsidRPr="0027430F">
        <w:rPr>
          <w:noProof/>
        </w:rPr>
        <w:t xml:space="preserve">Rumus tersebut ditulis di tengah dan diberi nomor di sebelah kanan. Selain itu rumus juga </w:t>
      </w:r>
      <w:r w:rsidR="00A621C4">
        <w:rPr>
          <w:noProof/>
          <w:lang w:val="en-US"/>
        </w:rPr>
        <w:t>harus dijelaskan</w:t>
      </w:r>
      <w:r w:rsidRPr="0027430F">
        <w:rPr>
          <w:noProof/>
        </w:rPr>
        <w:t xml:space="preserve"> terutama notasi-notasi yang terdapat pada rumus yang bersangkutan secara langsung</w:t>
      </w:r>
      <w:r w:rsidR="00A621C4">
        <w:rPr>
          <w:noProof/>
          <w:lang w:val="en-US"/>
        </w:rPr>
        <w:t xml:space="preserve"> dan dinarasikan dalam bentuk kalimat yang berisi penjelasan kegunaan atau sifat dari rumus tersebut</w:t>
      </w:r>
      <w:r w:rsidRPr="0027430F">
        <w:rPr>
          <w:noProof/>
        </w:rPr>
        <w:t>.</w:t>
      </w:r>
    </w:p>
    <w:p w:rsidR="006B7A68" w:rsidRPr="0027430F" w:rsidRDefault="00DC4048" w:rsidP="006B7A68">
      <w:pPr>
        <w:pStyle w:val="Equation"/>
        <w:rPr>
          <w:rFonts w:ascii="Liberation Serif" w:eastAsia="Times New Roman" w:hAnsi="Liberation Serif" w:cs="Liberation Serif"/>
          <w:noProof/>
          <w:szCs w:val="24"/>
          <w:lang w:val="id-ID"/>
        </w:rPr>
      </w:pPr>
      <m:oMathPara>
        <m:oMath>
          <m:eqArr>
            <m:eqArrPr>
              <m:maxDist m:val="1"/>
              <m:ctrlPr>
                <w:rPr>
                  <w:noProof/>
                  <w:szCs w:val="24"/>
                  <w:lang w:val="id-ID"/>
                </w:rPr>
              </m:ctrlPr>
            </m:eqArrPr>
            <m:e>
              <m:r>
                <m:rPr>
                  <m:scr m:val="script"/>
                  <m:sty m:val="p"/>
                </m:rPr>
                <w:rPr>
                  <w:noProof/>
                  <w:szCs w:val="24"/>
                  <w:lang w:val="id-ID"/>
                </w:rPr>
                <m:t>N</m:t>
              </m:r>
              <m:d>
                <m:dPr>
                  <m:ctrlPr>
                    <w:rPr>
                      <w:noProof/>
                      <w:szCs w:val="24"/>
                      <w:lang w:val="id-ID"/>
                    </w:rPr>
                  </m:ctrlPr>
                </m:dPr>
                <m:e>
                  <m:r>
                    <m:rPr>
                      <m:sty m:val="p"/>
                    </m:rPr>
                    <w:rPr>
                      <w:noProof/>
                      <w:szCs w:val="24"/>
                      <w:lang w:val="id-ID"/>
                    </w:rPr>
                    <m:t>0,1</m:t>
                  </m:r>
                </m:e>
              </m:d>
              <m:r>
                <m:rPr>
                  <m:sty m:val="p"/>
                </m:rPr>
                <w:rPr>
                  <w:noProof/>
                  <w:szCs w:val="24"/>
                  <w:lang w:val="id-ID"/>
                </w:rPr>
                <m:t>≈</m:t>
              </m:r>
              <m:f>
                <m:fPr>
                  <m:ctrlPr>
                    <w:rPr>
                      <w:noProof/>
                      <w:szCs w:val="24"/>
                      <w:lang w:val="id-ID"/>
                    </w:rPr>
                  </m:ctrlPr>
                </m:fPr>
                <m:num>
                  <m:r>
                    <m:rPr>
                      <m:sty m:val="p"/>
                    </m:rPr>
                    <w:rPr>
                      <w:noProof/>
                      <w:szCs w:val="24"/>
                      <w:lang w:val="id-ID"/>
                    </w:rPr>
                    <m:t>1</m:t>
                  </m:r>
                </m:num>
                <m:den>
                  <m:r>
                    <w:rPr>
                      <w:noProof/>
                      <w:szCs w:val="24"/>
                      <w:lang w:val="id-ID"/>
                    </w:rPr>
                    <m:t>σ</m:t>
                  </m:r>
                  <m:rad>
                    <m:radPr>
                      <m:degHide m:val="1"/>
                      <m:ctrlPr>
                        <w:rPr>
                          <w:noProof/>
                          <w:szCs w:val="24"/>
                          <w:lang w:val="id-ID"/>
                        </w:rPr>
                      </m:ctrlPr>
                    </m:radPr>
                    <m:deg/>
                    <m:e>
                      <m:r>
                        <m:rPr>
                          <m:sty m:val="p"/>
                        </m:rPr>
                        <w:rPr>
                          <w:noProof/>
                          <w:szCs w:val="24"/>
                          <w:lang w:val="id-ID"/>
                        </w:rPr>
                        <m:t>2</m:t>
                      </m:r>
                      <m:r>
                        <w:rPr>
                          <w:noProof/>
                          <w:szCs w:val="24"/>
                          <w:lang w:val="id-ID"/>
                        </w:rPr>
                        <m:t>π</m:t>
                      </m:r>
                    </m:e>
                  </m:rad>
                </m:den>
              </m:f>
              <m:sSup>
                <m:sSupPr>
                  <m:ctrlPr>
                    <w:rPr>
                      <w:noProof/>
                      <w:szCs w:val="24"/>
                      <w:lang w:val="id-ID"/>
                    </w:rPr>
                  </m:ctrlPr>
                </m:sSupPr>
                <m:e>
                  <m:r>
                    <m:rPr>
                      <m:sty m:val="p"/>
                    </m:rPr>
                    <w:rPr>
                      <w:noProof/>
                      <w:szCs w:val="24"/>
                      <w:lang w:val="id-ID"/>
                    </w:rPr>
                    <m:t>ⅇ</m:t>
                  </m:r>
                </m:e>
                <m:sup>
                  <m:r>
                    <m:rPr>
                      <m:sty m:val="p"/>
                    </m:rPr>
                    <w:rPr>
                      <w:noProof/>
                      <w:szCs w:val="24"/>
                      <w:lang w:val="id-ID"/>
                    </w:rPr>
                    <m:t>-</m:t>
                  </m:r>
                  <m:f>
                    <m:fPr>
                      <m:ctrlPr>
                        <w:rPr>
                          <w:noProof/>
                          <w:szCs w:val="24"/>
                          <w:lang w:val="id-ID"/>
                        </w:rPr>
                      </m:ctrlPr>
                    </m:fPr>
                    <m:num>
                      <m:r>
                        <m:rPr>
                          <m:sty m:val="p"/>
                        </m:rPr>
                        <w:rPr>
                          <w:noProof/>
                          <w:szCs w:val="24"/>
                          <w:lang w:val="id-ID"/>
                        </w:rPr>
                        <m:t>1</m:t>
                      </m:r>
                    </m:num>
                    <m:den>
                      <m:r>
                        <m:rPr>
                          <m:sty m:val="p"/>
                        </m:rPr>
                        <w:rPr>
                          <w:noProof/>
                          <w:szCs w:val="24"/>
                          <w:lang w:val="id-ID"/>
                        </w:rPr>
                        <m:t>2</m:t>
                      </m:r>
                    </m:den>
                  </m:f>
                  <m:sSup>
                    <m:sSupPr>
                      <m:ctrlPr>
                        <w:rPr>
                          <w:noProof/>
                          <w:szCs w:val="24"/>
                          <w:lang w:val="id-ID"/>
                        </w:rPr>
                      </m:ctrlPr>
                    </m:sSupPr>
                    <m:e>
                      <m:d>
                        <m:dPr>
                          <m:ctrlPr>
                            <w:rPr>
                              <w:noProof/>
                              <w:szCs w:val="24"/>
                              <w:lang w:val="id-ID"/>
                            </w:rPr>
                          </m:ctrlPr>
                        </m:dPr>
                        <m:e>
                          <m:f>
                            <m:fPr>
                              <m:ctrlPr>
                                <w:rPr>
                                  <w:noProof/>
                                  <w:szCs w:val="24"/>
                                  <w:lang w:val="id-ID"/>
                                </w:rPr>
                              </m:ctrlPr>
                            </m:fPr>
                            <m:num>
                              <m:r>
                                <w:rPr>
                                  <w:noProof/>
                                  <w:szCs w:val="24"/>
                                  <w:lang w:val="id-ID"/>
                                </w:rPr>
                                <m:t>x</m:t>
                              </m:r>
                              <m:r>
                                <m:rPr>
                                  <m:sty m:val="p"/>
                                </m:rPr>
                                <w:rPr>
                                  <w:noProof/>
                                  <w:szCs w:val="24"/>
                                  <w:lang w:val="id-ID"/>
                                </w:rPr>
                                <m:t>-</m:t>
                              </m:r>
                              <m:r>
                                <w:rPr>
                                  <w:noProof/>
                                  <w:szCs w:val="24"/>
                                  <w:lang w:val="id-ID"/>
                                </w:rPr>
                                <m:t>μ</m:t>
                              </m:r>
                            </m:num>
                            <m:den>
                              <m:r>
                                <w:rPr>
                                  <w:noProof/>
                                  <w:szCs w:val="24"/>
                                  <w:lang w:val="id-ID"/>
                                </w:rPr>
                                <m:t>σ</m:t>
                              </m:r>
                            </m:den>
                          </m:f>
                        </m:e>
                      </m:d>
                    </m:e>
                    <m:sup>
                      <m:r>
                        <m:rPr>
                          <m:sty m:val="p"/>
                        </m:rPr>
                        <w:rPr>
                          <w:noProof/>
                          <w:szCs w:val="24"/>
                          <w:lang w:val="id-ID"/>
                        </w:rPr>
                        <m:t>2</m:t>
                      </m:r>
                    </m:sup>
                  </m:sSup>
                </m:sup>
              </m:sSup>
              <m:r>
                <m:rPr>
                  <m:sty m:val="p"/>
                </m:rPr>
                <w:rPr>
                  <w:noProof/>
                  <w:szCs w:val="24"/>
                  <w:lang w:val="id-ID"/>
                </w:rPr>
                <m:t xml:space="preserve"> #</m:t>
              </m:r>
              <m:d>
                <m:dPr>
                  <m:ctrlPr>
                    <w:rPr>
                      <w:noProof/>
                      <w:szCs w:val="24"/>
                      <w:lang w:val="id-ID"/>
                    </w:rPr>
                  </m:ctrlPr>
                </m:dPr>
                <m:e>
                  <m:r>
                    <m:rPr>
                      <m:sty m:val="p"/>
                    </m:rPr>
                    <w:rPr>
                      <w:noProof/>
                      <w:szCs w:val="24"/>
                      <w:lang w:val="id-ID"/>
                    </w:rPr>
                    <w:fldChar w:fldCharType="begin"/>
                  </m:r>
                  <m:r>
                    <m:rPr>
                      <m:sty m:val="p"/>
                    </m:rPr>
                    <w:rPr>
                      <w:noProof/>
                      <w:szCs w:val="24"/>
                      <w:lang w:val="id-ID"/>
                    </w:rPr>
                    <m:t xml:space="preserve"> SEQ Equation \* ARABIC </m:t>
                  </m:r>
                  <m:r>
                    <m:rPr>
                      <m:sty m:val="p"/>
                    </m:rPr>
                    <w:rPr>
                      <w:noProof/>
                      <w:szCs w:val="24"/>
                      <w:lang w:val="id-ID"/>
                    </w:rPr>
                    <w:fldChar w:fldCharType="separate"/>
                  </m:r>
                  <m:r>
                    <m:rPr>
                      <m:sty m:val="p"/>
                    </m:rPr>
                    <w:rPr>
                      <w:noProof/>
                      <w:szCs w:val="24"/>
                      <w:lang w:val="id-ID"/>
                    </w:rPr>
                    <m:t>1</m:t>
                  </m:r>
                  <m:r>
                    <m:rPr>
                      <m:sty m:val="p"/>
                    </m:rPr>
                    <w:rPr>
                      <w:noProof/>
                      <w:szCs w:val="24"/>
                      <w:lang w:val="id-ID"/>
                    </w:rPr>
                    <w:fldChar w:fldCharType="end"/>
                  </m:r>
                </m:e>
              </m:d>
            </m:e>
          </m:eqArr>
        </m:oMath>
      </m:oMathPara>
    </w:p>
    <w:p w:rsidR="006B7A68" w:rsidRPr="0027430F" w:rsidRDefault="006B7A68" w:rsidP="006B7A68">
      <w:pPr>
        <w:rPr>
          <w:noProof/>
        </w:rPr>
      </w:pPr>
      <w:r w:rsidRPr="0027430F">
        <w:rPr>
          <w:noProof/>
        </w:rPr>
        <w:t>Pada fungsi</w:t>
      </w:r>
      <w:r w:rsidR="00747399" w:rsidRPr="0027430F">
        <w:rPr>
          <w:noProof/>
        </w:rPr>
        <w:t xml:space="preserve"> </w:t>
      </w:r>
      <w:r w:rsidRPr="0027430F">
        <w:rPr>
          <w:noProof/>
        </w:rPr>
        <w:t xml:space="preserve"> (1), </w:t>
      </w:r>
      <m:oMath>
        <m:r>
          <m:rPr>
            <m:scr m:val="script"/>
          </m:rPr>
          <w:rPr>
            <w:rFonts w:ascii="Cambria Math" w:hAnsi="Cambria Math"/>
            <w:noProof/>
          </w:rPr>
          <m:t>N</m:t>
        </m:r>
      </m:oMath>
      <w:r w:rsidRPr="0027430F">
        <w:rPr>
          <w:noProof/>
        </w:rPr>
        <w:t xml:space="preserve"> adalah notasi distribusi normal, </w:t>
      </w:r>
      <m:oMath>
        <m:r>
          <w:rPr>
            <w:rFonts w:ascii="Cambria Math" w:hAnsi="Cambria Math"/>
            <w:noProof/>
          </w:rPr>
          <m:t>σ</m:t>
        </m:r>
      </m:oMath>
      <w:r w:rsidRPr="0027430F">
        <w:rPr>
          <w:noProof/>
        </w:rPr>
        <w:t xml:space="preserve"> adalah standar deviasi, </w:t>
      </w:r>
      <m:oMath>
        <m:r>
          <w:rPr>
            <w:rFonts w:ascii="Cambria Math" w:hAnsi="Cambria Math"/>
            <w:noProof/>
          </w:rPr>
          <m:t>μ</m:t>
        </m:r>
      </m:oMath>
      <w:r w:rsidRPr="0027430F">
        <w:rPr>
          <w:noProof/>
        </w:rPr>
        <w:t xml:space="preserve"> adalah rata-rata aritmetik, dan </w:t>
      </w:r>
      <m:oMath>
        <m:r>
          <w:rPr>
            <w:rFonts w:ascii="Cambria Math" w:hAnsi="Cambria Math"/>
            <w:noProof/>
          </w:rPr>
          <m:t>ⅇ</m:t>
        </m:r>
      </m:oMath>
      <w:r w:rsidRPr="0027430F">
        <w:rPr>
          <w:noProof/>
        </w:rPr>
        <w:t xml:space="preserve"> adalah bilangan natural. Keseluruhan fungsi (1) menjelaskan perhitungan </w:t>
      </w:r>
      <w:r w:rsidRPr="0027430F">
        <w:rPr>
          <w:i/>
          <w:iCs/>
          <w:noProof/>
        </w:rPr>
        <w:t>Gaussian bell</w:t>
      </w:r>
      <w:r w:rsidRPr="0027430F">
        <w:rPr>
          <w:noProof/>
        </w:rPr>
        <w:t xml:space="preserve"> </w:t>
      </w:r>
      <w:r w:rsidRPr="0027430F">
        <w:rPr>
          <w:noProof/>
        </w:rPr>
        <w:fldChar w:fldCharType="begin"/>
      </w:r>
      <w:r w:rsidR="00952C47" w:rsidRPr="0027430F">
        <w:rPr>
          <w:noProof/>
        </w:rPr>
        <w:instrText xml:space="preserve"> ADDIN ZOTERO_ITEM CSL_CITATION {"citationID":"sa0IZJPU","properties":{"formattedCitation":"[12]","plainCitation":"[12]","noteIndex":0},"citationItems":[{"id":172,"uris":["http://zotero.org/users/local/WmF3PlXk/items/WRTYEH6I"],"uri":["http://zotero.org/users/local/WmF3PlXk/items/WRTYEH6I"],"itemData":{"id":172,"type":"book","abstract":"Practical Physics demonstrates the purposive and critical approach that should be made to all experimental work in physics. It does not describe a systematic course of experiments, but is intended as a companion to any undergraduate course of practical work. The text is in three parts. The first deals with the statistical treatment of data, the second with experimental methods, and the third with such essential matters as keeping efficient records, accuracy in calculations, and scientific writing. The text is liberally illustrated with examples and exercises, with solutions to the latter. The new edition includes a treatment of the χ2 distribution, a section on atomic clocks, worked examples based on spreadsheets, and additional exercises. Existing examples and references have been brought up to date. Although intended for undergraduates, Practical Physics has proved of interest to school-students, teachers, and researchers, not only in physics, but also in other branches of science.","edition":"4","event-place":"Cambridge","ISBN":"978-0-521-77940-1","note":"DOI: 10.1017/CBO9781139164498","publisher":"Cambridge University Press","publisher-place":"Cambridge","source":"Cambridge University Press","title":"Practical Physics","URL":"https://www.cambridge.org/core/books/practical-physics/E2FF87D0F807136DA3BD343F79673E07","author":[{"family":"Squires","given":"G. L."}],"accessed":{"date-parts":[["2021",3,10]]},"issued":{"date-parts":[["2001"]]}}}],"schema":"https://github.com/citation-style-language/schema/raw/master/csl-citation.json"} </w:instrText>
      </w:r>
      <w:r w:rsidRPr="0027430F">
        <w:rPr>
          <w:noProof/>
        </w:rPr>
        <w:fldChar w:fldCharType="separate"/>
      </w:r>
      <w:r w:rsidR="00952C47" w:rsidRPr="0027430F">
        <w:rPr>
          <w:noProof/>
        </w:rPr>
        <w:t>[12]</w:t>
      </w:r>
      <w:r w:rsidRPr="0027430F">
        <w:rPr>
          <w:noProof/>
        </w:rPr>
        <w:fldChar w:fldCharType="end"/>
      </w:r>
      <w:r w:rsidRPr="0027430F">
        <w:rPr>
          <w:noProof/>
        </w:rPr>
        <w:t>.</w:t>
      </w:r>
    </w:p>
    <w:p w:rsidR="006B7A68" w:rsidRPr="0027430F" w:rsidRDefault="006B7A68" w:rsidP="006B7A68">
      <w:pPr>
        <w:rPr>
          <w:noProof/>
        </w:rPr>
      </w:pPr>
      <w:r w:rsidRPr="0027430F">
        <w:rPr>
          <w:noProof/>
        </w:rPr>
        <w:t xml:space="preserve">Untuk dapat menuliskan fungsi dengan penomoran otomatis berikut adalah cara untuk mempermudahnya. Pertama-tama tuliskan fungsi anda seperti biasa, kemudian di akhir fungsi anda tambahkan spasi, namun pastikan masih di dalam kotak equation dan kemudian tambahkan tanda “#()” seperti pada </w:t>
      </w:r>
      <w:r w:rsidRPr="0027430F">
        <w:rPr>
          <w:noProof/>
        </w:rPr>
        <w:fldChar w:fldCharType="begin"/>
      </w:r>
      <w:r w:rsidRPr="0027430F">
        <w:rPr>
          <w:noProof/>
        </w:rPr>
        <w:instrText xml:space="preserve"> REF _Ref65148189 \r \h </w:instrText>
      </w:r>
      <w:r w:rsidRPr="0027430F">
        <w:rPr>
          <w:noProof/>
        </w:rPr>
      </w:r>
      <w:r w:rsidRPr="0027430F">
        <w:rPr>
          <w:noProof/>
        </w:rPr>
        <w:fldChar w:fldCharType="separate"/>
      </w:r>
      <w:r w:rsidR="0055305D">
        <w:rPr>
          <w:noProof/>
        </w:rPr>
        <w:t>Figure 5.1</w:t>
      </w:r>
      <w:r w:rsidRPr="0027430F">
        <w:rPr>
          <w:noProof/>
        </w:rPr>
        <w:fldChar w:fldCharType="end"/>
      </w:r>
      <w:r w:rsidRPr="0027430F">
        <w:rPr>
          <w:noProof/>
        </w:rPr>
        <w:t xml:space="preserve">. </w:t>
      </w:r>
    </w:p>
    <w:p w:rsidR="006B7A68" w:rsidRPr="0027430F" w:rsidRDefault="006B7A68" w:rsidP="006B7A68">
      <w:pPr>
        <w:pStyle w:val="Figure"/>
        <w:rPr>
          <w:noProof/>
        </w:rPr>
      </w:pPr>
      <w:r w:rsidRPr="0027430F">
        <w:rPr>
          <w:noProof/>
        </w:rPr>
        <w:drawing>
          <wp:inline distT="0" distB="0" distL="0" distR="0" wp14:anchorId="28525A8B" wp14:editId="7A68426F">
            <wp:extent cx="2301439" cy="609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439" cy="609653"/>
                    </a:xfrm>
                    <a:prstGeom prst="rect">
                      <a:avLst/>
                    </a:prstGeom>
                  </pic:spPr>
                </pic:pic>
              </a:graphicData>
            </a:graphic>
          </wp:inline>
        </w:drawing>
      </w:r>
    </w:p>
    <w:p w:rsidR="006B7A68" w:rsidRPr="0027430F" w:rsidRDefault="006B7A68" w:rsidP="00815048">
      <w:pPr>
        <w:pStyle w:val="FigureCaption"/>
        <w:rPr>
          <w:noProof/>
        </w:rPr>
      </w:pPr>
      <w:bookmarkStart w:id="38" w:name="_Ref65148189"/>
      <w:bookmarkStart w:id="39" w:name="_Toc77239082"/>
      <w:r w:rsidRPr="0027430F">
        <w:rPr>
          <w:noProof/>
        </w:rPr>
        <w:t>Contoh equation</w:t>
      </w:r>
      <w:bookmarkEnd w:id="38"/>
      <w:bookmarkEnd w:id="39"/>
    </w:p>
    <w:p w:rsidR="006B7A68" w:rsidRPr="0027430F" w:rsidRDefault="006B7A68" w:rsidP="006B7A68">
      <w:pPr>
        <w:rPr>
          <w:noProof/>
        </w:rPr>
      </w:pPr>
      <w:r w:rsidRPr="0027430F">
        <w:rPr>
          <w:noProof/>
        </w:rPr>
        <w:t>Kemudian arahkan cursor anda diantara tanda kurung buka dan kurung tutup “()” dan klik insert caption, pilih caption untuk equation dan pastikan “Exclude label from caption” sudah tercentang seperti pada</w:t>
      </w:r>
      <w:r w:rsidR="0015528D" w:rsidRPr="0027430F">
        <w:rPr>
          <w:noProof/>
        </w:rPr>
        <w:t xml:space="preserve"> </w:t>
      </w:r>
      <w:r w:rsidR="0015528D" w:rsidRPr="0027430F">
        <w:rPr>
          <w:noProof/>
        </w:rPr>
        <w:fldChar w:fldCharType="begin"/>
      </w:r>
      <w:r w:rsidR="0015528D" w:rsidRPr="0027430F">
        <w:rPr>
          <w:noProof/>
        </w:rPr>
        <w:instrText xml:space="preserve"> REF _Ref65148189 \r \h </w:instrText>
      </w:r>
      <w:r w:rsidR="0015528D" w:rsidRPr="0027430F">
        <w:rPr>
          <w:noProof/>
        </w:rPr>
      </w:r>
      <w:r w:rsidR="0015528D" w:rsidRPr="0027430F">
        <w:rPr>
          <w:noProof/>
        </w:rPr>
        <w:fldChar w:fldCharType="separate"/>
      </w:r>
      <w:r w:rsidR="0055305D">
        <w:rPr>
          <w:noProof/>
        </w:rPr>
        <w:t>Figure 5.1</w:t>
      </w:r>
      <w:r w:rsidR="0015528D" w:rsidRPr="0027430F">
        <w:rPr>
          <w:noProof/>
        </w:rPr>
        <w:fldChar w:fldCharType="end"/>
      </w:r>
      <w:r w:rsidRPr="0027430F">
        <w:rPr>
          <w:noProof/>
        </w:rPr>
        <w:t>. Setelah itu klik OK.</w:t>
      </w:r>
    </w:p>
    <w:p w:rsidR="006B7A68" w:rsidRPr="0027430F" w:rsidRDefault="006B7A68" w:rsidP="006B7A68">
      <w:pPr>
        <w:pStyle w:val="Figure"/>
        <w:rPr>
          <w:noProof/>
        </w:rPr>
      </w:pPr>
      <w:r w:rsidRPr="0027430F">
        <w:rPr>
          <w:noProof/>
        </w:rPr>
        <w:lastRenderedPageBreak/>
        <w:drawing>
          <wp:inline distT="0" distB="0" distL="0" distR="0" wp14:anchorId="0CC9A885" wp14:editId="2F52A419">
            <wp:extent cx="3230880" cy="2263039"/>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111" cy="2269505"/>
                    </a:xfrm>
                    <a:prstGeom prst="rect">
                      <a:avLst/>
                    </a:prstGeom>
                  </pic:spPr>
                </pic:pic>
              </a:graphicData>
            </a:graphic>
          </wp:inline>
        </w:drawing>
      </w:r>
    </w:p>
    <w:p w:rsidR="006B7A68" w:rsidRPr="0027430F" w:rsidRDefault="006B7A68" w:rsidP="0015528D">
      <w:pPr>
        <w:pStyle w:val="FigureCaption"/>
        <w:rPr>
          <w:noProof/>
        </w:rPr>
      </w:pPr>
      <w:bookmarkStart w:id="40" w:name="_Ref65148361"/>
      <w:bookmarkStart w:id="41" w:name="_Toc77239083"/>
      <w:r w:rsidRPr="0027430F">
        <w:rPr>
          <w:noProof/>
        </w:rPr>
        <w:t>Penambahan angka untuk equation</w:t>
      </w:r>
      <w:bookmarkEnd w:id="40"/>
      <w:bookmarkEnd w:id="41"/>
    </w:p>
    <w:p w:rsidR="006B7A68" w:rsidRPr="0027430F" w:rsidRDefault="006B7A68" w:rsidP="006B7A68">
      <w:pPr>
        <w:rPr>
          <w:noProof/>
        </w:rPr>
      </w:pPr>
      <w:r w:rsidRPr="0027430F">
        <w:rPr>
          <w:noProof/>
        </w:rPr>
        <w:t>Kemudian angka akan muncul otomatis seperti pada</w:t>
      </w:r>
      <w:r w:rsidR="0015528D" w:rsidRPr="0027430F">
        <w:rPr>
          <w:noProof/>
        </w:rPr>
        <w:t xml:space="preserve"> </w:t>
      </w:r>
      <w:r w:rsidR="0015528D" w:rsidRPr="0027430F">
        <w:rPr>
          <w:noProof/>
        </w:rPr>
        <w:fldChar w:fldCharType="begin"/>
      </w:r>
      <w:r w:rsidR="0015528D" w:rsidRPr="0027430F">
        <w:rPr>
          <w:noProof/>
        </w:rPr>
        <w:instrText xml:space="preserve"> REF _Ref65148549 \r \h </w:instrText>
      </w:r>
      <w:r w:rsidR="0015528D" w:rsidRPr="0027430F">
        <w:rPr>
          <w:noProof/>
        </w:rPr>
      </w:r>
      <w:r w:rsidR="0015528D" w:rsidRPr="0027430F">
        <w:rPr>
          <w:noProof/>
        </w:rPr>
        <w:fldChar w:fldCharType="separate"/>
      </w:r>
      <w:r w:rsidR="0055305D">
        <w:rPr>
          <w:noProof/>
        </w:rPr>
        <w:t>Figure 5.3</w:t>
      </w:r>
      <w:r w:rsidR="0015528D" w:rsidRPr="0027430F">
        <w:rPr>
          <w:noProof/>
        </w:rPr>
        <w:fldChar w:fldCharType="end"/>
      </w:r>
      <w:r w:rsidRPr="0027430F">
        <w:rPr>
          <w:noProof/>
        </w:rPr>
        <w:t>.</w:t>
      </w:r>
    </w:p>
    <w:p w:rsidR="006B7A68" w:rsidRPr="0027430F" w:rsidRDefault="006B7A68" w:rsidP="006B7A68">
      <w:pPr>
        <w:pStyle w:val="Figure"/>
        <w:rPr>
          <w:noProof/>
        </w:rPr>
      </w:pPr>
      <w:r w:rsidRPr="0027430F">
        <w:rPr>
          <w:noProof/>
        </w:rPr>
        <w:drawing>
          <wp:inline distT="0" distB="0" distL="0" distR="0" wp14:anchorId="106E2C40" wp14:editId="6DA44C91">
            <wp:extent cx="2667231" cy="655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231" cy="655377"/>
                    </a:xfrm>
                    <a:prstGeom prst="rect">
                      <a:avLst/>
                    </a:prstGeom>
                  </pic:spPr>
                </pic:pic>
              </a:graphicData>
            </a:graphic>
          </wp:inline>
        </w:drawing>
      </w:r>
    </w:p>
    <w:p w:rsidR="006B7A68" w:rsidRPr="0027430F" w:rsidRDefault="006B7A68" w:rsidP="0015528D">
      <w:pPr>
        <w:pStyle w:val="FigureCaption"/>
        <w:rPr>
          <w:noProof/>
        </w:rPr>
      </w:pPr>
      <w:bookmarkStart w:id="42" w:name="_Ref65148549"/>
      <w:bookmarkStart w:id="43" w:name="_Toc77239084"/>
      <w:r w:rsidRPr="0027430F">
        <w:rPr>
          <w:noProof/>
        </w:rPr>
        <w:t>Equation setelah ditambahkan angka</w:t>
      </w:r>
      <w:bookmarkEnd w:id="42"/>
      <w:bookmarkEnd w:id="43"/>
    </w:p>
    <w:p w:rsidR="006B7A68" w:rsidRPr="0027430F" w:rsidRDefault="006B7A68" w:rsidP="006B7A68">
      <w:pPr>
        <w:rPr>
          <w:noProof/>
        </w:rPr>
      </w:pPr>
      <w:r w:rsidRPr="0027430F">
        <w:rPr>
          <w:noProof/>
        </w:rPr>
        <w:t>Kemudian arahkan cursor anda di akhir dari tanda kurung tutup “)” dan tekan enter, maka equation anda akan berubah menjadi seperti fungsi dibawah,</w:t>
      </w:r>
    </w:p>
    <w:p w:rsidR="006B7A68" w:rsidRPr="0027430F" w:rsidRDefault="00DC4048" w:rsidP="006B7A68">
      <w:pPr>
        <w:rPr>
          <w:noProof/>
        </w:rPr>
        <w:sectPr w:rsidR="006B7A68" w:rsidRPr="0027430F" w:rsidSect="00AC05D4">
          <w:pgSz w:w="12240" w:h="15840"/>
          <w:pgMar w:top="1440" w:right="1440" w:bottom="1440" w:left="1440" w:header="708" w:footer="708" w:gutter="0"/>
          <w:cols w:space="708"/>
          <w:docGrid w:linePitch="360"/>
        </w:sectPr>
      </w:pPr>
      <m:oMathPara>
        <m:oMath>
          <m:eqArr>
            <m:eqArrPr>
              <m:maxDist m:val="1"/>
              <m:ctrlPr>
                <w:rPr>
                  <w:rFonts w:ascii="Cambria Math" w:hAnsi="Cambria Math"/>
                  <w:noProof/>
                </w:rPr>
              </m:ctrlPr>
            </m:eqArrPr>
            <m:e>
              <m:r>
                <m:rPr>
                  <m:scr m:val="script"/>
                  <m:sty m:val="p"/>
                </m:rPr>
                <w:rPr>
                  <w:rFonts w:ascii="Cambria Math" w:hAnsi="Cambria Math"/>
                  <w:noProof/>
                </w:rPr>
                <m:t>N</m:t>
              </m:r>
              <m:d>
                <m:dPr>
                  <m:ctrlPr>
                    <w:rPr>
                      <w:rFonts w:ascii="Cambria Math" w:hAnsi="Cambria Math"/>
                      <w:noProof/>
                    </w:rPr>
                  </m:ctrlPr>
                </m:dPr>
                <m:e>
                  <m:r>
                    <m:rPr>
                      <m:sty m:val="p"/>
                    </m:rPr>
                    <w:rPr>
                      <w:rFonts w:ascii="Cambria Math" w:hAnsi="Cambria Math"/>
                      <w:noProof/>
                    </w:rPr>
                    <m:t>0,1</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w:rPr>
                      <w:rFonts w:ascii="Cambria Math" w:hAnsi="Cambria Math"/>
                      <w:noProof/>
                    </w:rPr>
                    <m:t>σ</m:t>
                  </m:r>
                  <m:rad>
                    <m:radPr>
                      <m:degHide m:val="1"/>
                      <m:ctrlPr>
                        <w:rPr>
                          <w:rFonts w:ascii="Cambria Math" w:hAnsi="Cambria Math"/>
                          <w:noProof/>
                        </w:rPr>
                      </m:ctrlPr>
                    </m:radPr>
                    <m:deg/>
                    <m:e>
                      <m:r>
                        <m:rPr>
                          <m:sty m:val="p"/>
                        </m:rPr>
                        <w:rPr>
                          <w:rFonts w:ascii="Cambria Math" w:hAnsi="Cambria Math"/>
                          <w:noProof/>
                        </w:rPr>
                        <m:t>2</m:t>
                      </m:r>
                      <m:r>
                        <w:rPr>
                          <w:rFonts w:ascii="Cambria Math" w:hAnsi="Cambria Math"/>
                          <w:noProof/>
                        </w:rPr>
                        <m:t>π</m:t>
                      </m:r>
                    </m:e>
                  </m:rad>
                </m:den>
              </m:f>
              <m:sSup>
                <m:sSupPr>
                  <m:ctrlPr>
                    <w:rPr>
                      <w:rFonts w:ascii="Cambria Math" w:hAnsi="Cambria Math"/>
                      <w:noProof/>
                    </w:rPr>
                  </m:ctrlPr>
                </m:sSupPr>
                <m:e>
                  <m:r>
                    <m:rPr>
                      <m:sty m:val="p"/>
                    </m:rPr>
                    <w:rPr>
                      <w:rFonts w:ascii="Cambria Math" w:hAnsi="Cambria Math"/>
                      <w:noProof/>
                    </w:rPr>
                    <m:t>ⅇ</m:t>
                  </m:r>
                </m:e>
                <m:sup>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μ</m:t>
                              </m:r>
                            </m:num>
                            <m:den>
                              <m:r>
                                <w:rPr>
                                  <w:rFonts w:ascii="Cambria Math" w:hAnsi="Cambria Math"/>
                                  <w:noProof/>
                                </w:rPr>
                                <m:t>σ</m:t>
                              </m:r>
                            </m:den>
                          </m:f>
                        </m:e>
                      </m:d>
                    </m:e>
                    <m:sup>
                      <m:r>
                        <m:rPr>
                          <m:sty m:val="p"/>
                        </m:rPr>
                        <w:rPr>
                          <w:rFonts w:ascii="Cambria Math" w:hAnsi="Cambria Math"/>
                          <w:noProof/>
                        </w:rPr>
                        <m:t>2</m:t>
                      </m:r>
                    </m:sup>
                  </m:sSup>
                </m:sup>
              </m:sSup>
              <m:r>
                <m:rPr>
                  <m:sty m:val="p"/>
                </m:rPr>
                <w:rPr>
                  <w:rFonts w:ascii="Cambria Math" w:hAnsi="Cambria Math"/>
                  <w:noProof/>
                </w:rPr>
                <m:t xml:space="preserve"> </m:t>
              </m:r>
              <m:r>
                <w:rPr>
                  <w:rFonts w:ascii="Cambria Math" w:hAnsi="Cambria Math"/>
                  <w:noProof/>
                </w:rPr>
                <m:t>#</m:t>
              </m:r>
              <m:d>
                <m:dPr>
                  <m:ctrlPr>
                    <w:rPr>
                      <w:rFonts w:ascii="Cambria Math" w:hAnsi="Cambria Math"/>
                      <w:noProof/>
                    </w:rPr>
                  </m:ctrlPr>
                </m:dPr>
                <m:e>
                  <m:r>
                    <m:rPr>
                      <m:sty m:val="p"/>
                    </m:rPr>
                    <w:rPr>
                      <w:rFonts w:ascii="Cambria Math" w:hAnsi="Cambria Math"/>
                      <w:noProof/>
                    </w:rPr>
                    <w:fldChar w:fldCharType="begin"/>
                  </m:r>
                  <m:r>
                    <m:rPr>
                      <m:sty m:val="p"/>
                    </m:rPr>
                    <w:rPr>
                      <w:rFonts w:ascii="Cambria Math" w:hAnsi="Cambria Math"/>
                      <w:noProof/>
                    </w:rPr>
                    <m:t xml:space="preserve"> SEQ Equation \* ARABIC </m:t>
                  </m:r>
                  <m:r>
                    <m:rPr>
                      <m:sty m:val="p"/>
                    </m:rPr>
                    <w:rPr>
                      <w:rFonts w:ascii="Cambria Math" w:hAnsi="Cambria Math"/>
                      <w:noProof/>
                    </w:rPr>
                    <w:fldChar w:fldCharType="separate"/>
                  </m:r>
                  <m:r>
                    <m:rPr>
                      <m:sty m:val="p"/>
                    </m:rPr>
                    <w:rPr>
                      <w:rFonts w:ascii="Cambria Math" w:hAnsi="Cambria Math"/>
                      <w:noProof/>
                    </w:rPr>
                    <m:t>2</m:t>
                  </m:r>
                  <m:r>
                    <m:rPr>
                      <m:sty m:val="p"/>
                    </m:rPr>
                    <w:rPr>
                      <w:rFonts w:ascii="Cambria Math" w:hAnsi="Cambria Math"/>
                      <w:noProof/>
                    </w:rPr>
                    <w:fldChar w:fldCharType="end"/>
                  </m:r>
                </m:e>
              </m:d>
              <m:ctrlPr>
                <w:rPr>
                  <w:rFonts w:ascii="Cambria Math" w:hAnsi="Cambria Math"/>
                  <w:i/>
                  <w:noProof/>
                </w:rPr>
              </m:ctrlPr>
            </m:e>
          </m:eqArr>
        </m:oMath>
      </m:oMathPara>
    </w:p>
    <w:p w:rsidR="006E5004" w:rsidRPr="0027430F" w:rsidRDefault="006E5004" w:rsidP="00123517">
      <w:pPr>
        <w:pStyle w:val="Heading1"/>
        <w:rPr>
          <w:noProof/>
          <w:sz w:val="48"/>
          <w:szCs w:val="48"/>
        </w:rPr>
      </w:pPr>
      <w:r w:rsidRPr="0027430F">
        <w:rPr>
          <w:noProof/>
        </w:rPr>
        <w:lastRenderedPageBreak/>
        <w:br/>
      </w:r>
      <w:bookmarkStart w:id="44" w:name="_Toc77239074"/>
      <w:r w:rsidR="00F53DBB" w:rsidRPr="0027430F">
        <w:rPr>
          <w:noProof/>
        </w:rPr>
        <w:t xml:space="preserve">IMPLEMENTATION AND </w:t>
      </w:r>
      <w:bookmarkEnd w:id="44"/>
      <w:r w:rsidR="00A621C4">
        <w:rPr>
          <w:noProof/>
          <w:lang w:val="en-US"/>
        </w:rPr>
        <w:t>RESULTS</w:t>
      </w:r>
    </w:p>
    <w:p w:rsidR="006E5004" w:rsidRPr="0027430F" w:rsidRDefault="006E5004" w:rsidP="006E5004">
      <w:pPr>
        <w:pStyle w:val="Heading2"/>
        <w:spacing w:line="276" w:lineRule="auto"/>
        <w:rPr>
          <w:noProof/>
        </w:rPr>
      </w:pPr>
      <w:bookmarkStart w:id="45" w:name="_Toc77239075"/>
      <w:r w:rsidRPr="0027430F">
        <w:rPr>
          <w:noProof/>
        </w:rPr>
        <w:t>Implementation</w:t>
      </w:r>
      <w:bookmarkEnd w:id="45"/>
    </w:p>
    <w:p w:rsidR="006E5004" w:rsidRPr="0027430F" w:rsidRDefault="006E5004" w:rsidP="006E5004">
      <w:pPr>
        <w:rPr>
          <w:noProof/>
        </w:rPr>
      </w:pPr>
      <w:r w:rsidRPr="0027430F">
        <w:rPr>
          <w:noProof/>
        </w:rPr>
        <w:t>Bab implementasi adalah bab tentang narasi pemanfaatan dari data structure dan algoritma dalam bentuk aplikasi terapan.</w:t>
      </w:r>
    </w:p>
    <w:p w:rsidR="006E5004" w:rsidRPr="0027430F" w:rsidRDefault="006E5004" w:rsidP="006E5004">
      <w:pPr>
        <w:rPr>
          <w:noProof/>
        </w:rPr>
      </w:pPr>
      <w:r w:rsidRPr="0027430F">
        <w:rPr>
          <w:noProof/>
        </w:rPr>
        <w:t>Bab implementasi menyertakan source code,</w:t>
      </w:r>
      <w:r w:rsidR="00A621C4">
        <w:rPr>
          <w:noProof/>
          <w:lang w:val="en-US"/>
        </w:rPr>
        <w:t xml:space="preserve"> namun</w:t>
      </w:r>
      <w:r w:rsidRPr="0027430F">
        <w:rPr>
          <w:noProof/>
        </w:rPr>
        <w:t xml:space="preserve"> tidak semua source code program disertakan dalam bab ini. Ambil lah penggalan nya saja yang penting dan menjadi inti dari program Anda. Gunakan style “Code” . Jika menyertakan gambar (capture), silahkan ditambahkan caption di gambar tersebut sebagaimana penjelasan pada</w:t>
      </w:r>
      <w:r w:rsidR="00A64BD7">
        <w:rPr>
          <w:noProof/>
          <w:lang w:val="en-US"/>
        </w:rPr>
        <w:t xml:space="preserve"> Chapter 5</w:t>
      </w:r>
      <w:r w:rsidRPr="0027430F">
        <w:rPr>
          <w:noProof/>
        </w:rPr>
        <w:t>.</w:t>
      </w:r>
    </w:p>
    <w:p w:rsidR="006E5004" w:rsidRPr="0027430F" w:rsidRDefault="006E5004" w:rsidP="008F58B6">
      <w:pPr>
        <w:pStyle w:val="Code"/>
        <w:rPr>
          <w:noProof/>
        </w:rPr>
      </w:pPr>
      <w:r w:rsidRPr="0027430F">
        <w:rPr>
          <w:noProof/>
        </w:rPr>
        <w:t xml:space="preserve">create Function sfHelloWorld (vNama varchar(30)) </w:t>
      </w:r>
    </w:p>
    <w:p w:rsidR="006E5004" w:rsidRPr="0027430F" w:rsidRDefault="006E5004" w:rsidP="008F58B6">
      <w:pPr>
        <w:pStyle w:val="Code"/>
        <w:rPr>
          <w:noProof/>
        </w:rPr>
      </w:pPr>
      <w:r w:rsidRPr="0027430F">
        <w:rPr>
          <w:noProof/>
        </w:rPr>
        <w:t>returns varchar(100)</w:t>
      </w:r>
    </w:p>
    <w:p w:rsidR="006E5004" w:rsidRPr="0027430F" w:rsidRDefault="006E5004" w:rsidP="008F58B6">
      <w:pPr>
        <w:pStyle w:val="Code"/>
        <w:rPr>
          <w:noProof/>
        </w:rPr>
      </w:pPr>
      <w:r w:rsidRPr="0027430F">
        <w:rPr>
          <w:noProof/>
        </w:rPr>
        <w:t>begin</w:t>
      </w:r>
    </w:p>
    <w:p w:rsidR="006E5004" w:rsidRPr="0027430F" w:rsidRDefault="006E5004" w:rsidP="008F58B6">
      <w:pPr>
        <w:pStyle w:val="Code"/>
        <w:rPr>
          <w:noProof/>
        </w:rPr>
      </w:pPr>
      <w:r w:rsidRPr="0027430F">
        <w:rPr>
          <w:noProof/>
        </w:rPr>
        <w:tab/>
        <w:t>declare vHello varchar(255)</w:t>
      </w:r>
    </w:p>
    <w:p w:rsidR="006E5004" w:rsidRPr="0027430F" w:rsidRDefault="006E5004" w:rsidP="008F58B6">
      <w:pPr>
        <w:pStyle w:val="Code"/>
        <w:rPr>
          <w:noProof/>
        </w:rPr>
      </w:pPr>
      <w:r w:rsidRPr="0027430F">
        <w:rPr>
          <w:noProof/>
        </w:rPr>
        <w:tab/>
        <w:t>select concat(‘Hello ‘, vNama) into vHello;</w:t>
      </w:r>
    </w:p>
    <w:p w:rsidR="006E5004" w:rsidRPr="0027430F" w:rsidRDefault="006E5004" w:rsidP="008F58B6">
      <w:pPr>
        <w:pStyle w:val="Code"/>
        <w:rPr>
          <w:noProof/>
        </w:rPr>
      </w:pPr>
      <w:r w:rsidRPr="0027430F">
        <w:rPr>
          <w:noProof/>
        </w:rPr>
        <w:tab/>
        <w:t>return vHello;</w:t>
      </w:r>
    </w:p>
    <w:p w:rsidR="006E5004" w:rsidRPr="0027430F" w:rsidRDefault="006E5004" w:rsidP="008F58B6">
      <w:pPr>
        <w:pStyle w:val="Code"/>
        <w:rPr>
          <w:noProof/>
        </w:rPr>
      </w:pPr>
      <w:r w:rsidRPr="0027430F">
        <w:rPr>
          <w:noProof/>
        </w:rPr>
        <w:t>End</w:t>
      </w:r>
    </w:p>
    <w:p w:rsidR="006E5004" w:rsidRPr="0027430F" w:rsidRDefault="006E5004" w:rsidP="008F58B6">
      <w:pPr>
        <w:pStyle w:val="Code"/>
        <w:numPr>
          <w:ilvl w:val="0"/>
          <w:numId w:val="0"/>
        </w:numPr>
        <w:ind w:left="714"/>
        <w:rPr>
          <w:noProof/>
        </w:rPr>
      </w:pPr>
    </w:p>
    <w:p w:rsidR="006E5004" w:rsidRPr="0027430F" w:rsidRDefault="006E5004" w:rsidP="006E5004">
      <w:pPr>
        <w:rPr>
          <w:noProof/>
        </w:rPr>
      </w:pPr>
      <w:r w:rsidRPr="0027430F">
        <w:rPr>
          <w:noProof/>
        </w:rPr>
        <w:t>Setiap source code diberikan nomor urut baris. Jelaskan baris perintah dan untuk apa perintah tersebut. Baris 1-2 kode program berisi perintah untuk membuat function dengan nama sfHelloWorld. Baris 3 dan 7 adalah blok baris untuk function khusus di dalamnya. Inti dari kode program ada pada baris 4 untuk deklarasi variabel vHello, baris 5 untuk menggabungkan karakter “Hello” dengan variabel vNama dan mengembalikan hasilnya pada baris ke 7.</w:t>
      </w:r>
    </w:p>
    <w:p w:rsidR="006B6AA6" w:rsidRPr="0027430F" w:rsidRDefault="00A64BD7" w:rsidP="006B6AA6">
      <w:pPr>
        <w:pStyle w:val="Heading2"/>
        <w:spacing w:line="276" w:lineRule="auto"/>
        <w:rPr>
          <w:noProof/>
        </w:rPr>
      </w:pPr>
      <w:r>
        <w:rPr>
          <w:noProof/>
          <w:lang w:val="en-US"/>
        </w:rPr>
        <w:t>Results</w:t>
      </w:r>
    </w:p>
    <w:p w:rsidR="00F37B6A" w:rsidRPr="0027430F" w:rsidRDefault="006B6AA6" w:rsidP="001254DC">
      <w:pPr>
        <w:rPr>
          <w:noProof/>
        </w:rPr>
      </w:pPr>
      <w:r w:rsidRPr="0027430F">
        <w:rPr>
          <w:noProof/>
        </w:rPr>
        <w:t xml:space="preserve">Sub bab </w:t>
      </w:r>
      <w:r w:rsidR="00A64BD7">
        <w:rPr>
          <w:noProof/>
          <w:lang w:val="en-US"/>
        </w:rPr>
        <w:t>results</w:t>
      </w:r>
      <w:r w:rsidRPr="0027430F">
        <w:rPr>
          <w:noProof/>
        </w:rPr>
        <w:t xml:space="preserve"> </w:t>
      </w:r>
      <w:r w:rsidR="00A64BD7">
        <w:rPr>
          <w:noProof/>
          <w:lang w:val="en-US"/>
        </w:rPr>
        <w:t xml:space="preserve">berisi hasil dari </w:t>
      </w:r>
      <w:r w:rsidRPr="0027430F">
        <w:rPr>
          <w:noProof/>
        </w:rPr>
        <w:t>uji coba algoritma dan struktur data yang diterapkan dalam bentuk aplikasi. Hasil disajikan dalam bentuk tabel, narasi atau gambar yang dapat memberikan penjelasan solusi masalah dengan bantuan program</w:t>
      </w:r>
      <w:r w:rsidR="00A64BD7">
        <w:rPr>
          <w:noProof/>
          <w:lang w:val="en-US"/>
        </w:rPr>
        <w:t xml:space="preserve"> sehingga dapat ditarik kesimpulan dari penelitian anda</w:t>
      </w:r>
      <w:r w:rsidRPr="0027430F">
        <w:rPr>
          <w:noProof/>
        </w:rPr>
        <w:t>.</w:t>
      </w:r>
    </w:p>
    <w:p w:rsidR="001254DC" w:rsidRPr="0027430F" w:rsidRDefault="001254DC" w:rsidP="00436265">
      <w:pPr>
        <w:pStyle w:val="Heading1"/>
        <w:rPr>
          <w:noProof/>
        </w:rPr>
        <w:sectPr w:rsidR="001254DC" w:rsidRPr="0027430F" w:rsidSect="00AC05D4">
          <w:pgSz w:w="12240" w:h="15840"/>
          <w:pgMar w:top="1440" w:right="1440" w:bottom="1440" w:left="1440" w:header="708" w:footer="708" w:gutter="0"/>
          <w:cols w:space="708"/>
          <w:docGrid w:linePitch="360"/>
        </w:sectPr>
      </w:pPr>
    </w:p>
    <w:p w:rsidR="006B6AA6" w:rsidRPr="0027430F" w:rsidRDefault="006B6AA6" w:rsidP="00436265">
      <w:pPr>
        <w:pStyle w:val="Heading1"/>
        <w:rPr>
          <w:noProof/>
        </w:rPr>
      </w:pPr>
      <w:r w:rsidRPr="0027430F">
        <w:rPr>
          <w:noProof/>
        </w:rPr>
        <w:lastRenderedPageBreak/>
        <w:br/>
      </w:r>
      <w:bookmarkStart w:id="46" w:name="_Toc77239077"/>
      <w:r w:rsidR="00F53DBB" w:rsidRPr="0027430F">
        <w:rPr>
          <w:noProof/>
        </w:rPr>
        <w:t>CONCLUSION</w:t>
      </w:r>
      <w:bookmarkEnd w:id="46"/>
    </w:p>
    <w:p w:rsidR="006B6AA6" w:rsidRPr="0027430F" w:rsidRDefault="006B6AA6" w:rsidP="006B6AA6">
      <w:pPr>
        <w:rPr>
          <w:noProof/>
        </w:rPr>
      </w:pPr>
      <w:r w:rsidRPr="0027430F">
        <w:rPr>
          <w:noProof/>
        </w:rPr>
        <w:t>Bab ini membahas tentang kesimpulan akhir. Harus menjawab semua pertanyaan yang Anda ajukan sebagai permasalahan yang bab 1 bagian scope. Tidak sekedar menyimpulkan tapi sertakan argumentasi kuat terkait pengambilan kesimpulan tersebut.</w:t>
      </w:r>
    </w:p>
    <w:p w:rsidR="006B6AA6" w:rsidRPr="0027430F" w:rsidRDefault="006B6AA6" w:rsidP="00C52D44">
      <w:pPr>
        <w:rPr>
          <w:noProof/>
        </w:rPr>
        <w:sectPr w:rsidR="006B6AA6" w:rsidRPr="0027430F" w:rsidSect="00AC05D4">
          <w:pgSz w:w="12240" w:h="15840"/>
          <w:pgMar w:top="1440" w:right="1440" w:bottom="1440" w:left="1440" w:header="708" w:footer="708" w:gutter="0"/>
          <w:cols w:space="708"/>
          <w:docGrid w:linePitch="360"/>
        </w:sectPr>
      </w:pPr>
      <w:r w:rsidRPr="0027430F">
        <w:rPr>
          <w:noProof/>
        </w:rPr>
        <w:t>Di bagian akhir, sertakan saran untuk penelitian lanjutan. Tidak perlu bertele-tele tapi fokuskan pada saran penelitian Anda saja, apa yang belum dilakukan disertakan di sini.</w:t>
      </w:r>
    </w:p>
    <w:p w:rsidR="002D7DE7" w:rsidRPr="0027430F" w:rsidRDefault="00C52D44" w:rsidP="00436265">
      <w:pPr>
        <w:pStyle w:val="Headingplain"/>
        <w:rPr>
          <w:noProof/>
        </w:rPr>
      </w:pPr>
      <w:bookmarkStart w:id="47" w:name="_Toc77239078"/>
      <w:r w:rsidRPr="0027430F">
        <w:rPr>
          <w:noProof/>
        </w:rPr>
        <w:lastRenderedPageBreak/>
        <w:t>REFERENCES</w:t>
      </w:r>
      <w:bookmarkEnd w:id="47"/>
    </w:p>
    <w:p w:rsidR="00991D78" w:rsidRPr="0027430F" w:rsidRDefault="00C52D44" w:rsidP="006B7A68">
      <w:pPr>
        <w:rPr>
          <w:noProof/>
        </w:rPr>
      </w:pPr>
      <w:r w:rsidRPr="0027430F">
        <w:rPr>
          <w:noProof/>
        </w:rPr>
        <w:t>Tulislah semua daftar referensi, buku jurnal, dll yang Anda gunakan dalam project ini termasuk jurnal yang ada di literature study juga masuk di sini. Ditulis dengan style</w:t>
      </w:r>
      <w:r w:rsidR="006B7A68" w:rsidRPr="0027430F">
        <w:rPr>
          <w:noProof/>
        </w:rPr>
        <w:t xml:space="preserve"> IEEE</w:t>
      </w:r>
      <w:r w:rsidRPr="0027430F">
        <w:rPr>
          <w:noProof/>
        </w:rPr>
        <w:t>. Ditulis</w:t>
      </w:r>
      <w:r w:rsidR="001254DC" w:rsidRPr="0027430F">
        <w:rPr>
          <w:noProof/>
        </w:rPr>
        <w:t xml:space="preserve"> p</w:t>
      </w:r>
      <w:r w:rsidR="006B7A68" w:rsidRPr="0027430F">
        <w:rPr>
          <w:noProof/>
        </w:rPr>
        <w:t>aling sedikit 10 referensi harus dipergunakan untuk memperkuat teori dan penelitian yang anda lakukan.</w:t>
      </w:r>
      <w:r w:rsidR="00952C47" w:rsidRPr="0027430F">
        <w:rPr>
          <w:noProof/>
        </w:rPr>
        <w:t xml:space="preserve"> Jika anda menggunakan software referensi seperti Mendeley atau Zotero, pembuatan referensi akan sangat mudah. Namun, jika anda memutuskan tidak menggunakan software semacam, maka pastikan semua sudah tertulis dengan rapi dan urut berdasarkan nomor in-text-citations yang anda buat di dalam laporan</w:t>
      </w:r>
      <w:r w:rsidR="001254DC" w:rsidRPr="0027430F">
        <w:rPr>
          <w:noProof/>
        </w:rPr>
        <w:t>.</w:t>
      </w:r>
      <w:r w:rsidR="00952C47" w:rsidRPr="0027430F">
        <w:rPr>
          <w:noProof/>
        </w:rPr>
        <w:t xml:space="preserve"> </w:t>
      </w:r>
    </w:p>
    <w:p w:rsidR="00952C47" w:rsidRPr="0027430F" w:rsidRDefault="006B7A68" w:rsidP="00952C47">
      <w:pPr>
        <w:pStyle w:val="Bibliography"/>
        <w:rPr>
          <w:noProof/>
        </w:rPr>
      </w:pPr>
      <w:r w:rsidRPr="0027430F">
        <w:rPr>
          <w:noProof/>
        </w:rPr>
        <w:fldChar w:fldCharType="begin"/>
      </w:r>
      <w:r w:rsidR="00952C47" w:rsidRPr="0027430F">
        <w:rPr>
          <w:noProof/>
        </w:rPr>
        <w:instrText xml:space="preserve"> ADDIN ZOTERO_BIBL {"uncited":[],"omitted":[],"custom":[]} CSL_BIBLIOGRAPHY </w:instrText>
      </w:r>
      <w:r w:rsidRPr="0027430F">
        <w:rPr>
          <w:noProof/>
        </w:rPr>
        <w:fldChar w:fldCharType="separate"/>
      </w:r>
      <w:r w:rsidR="00952C47" w:rsidRPr="0027430F">
        <w:rPr>
          <w:noProof/>
        </w:rPr>
        <w:t>[1]</w:t>
      </w:r>
      <w:r w:rsidR="00952C47" w:rsidRPr="0027430F">
        <w:rPr>
          <w:noProof/>
        </w:rPr>
        <w:tab/>
        <w:t>H. Lane, “IEEE REFERENCE GUIDE,” p. 40.</w:t>
      </w:r>
    </w:p>
    <w:p w:rsidR="00952C47" w:rsidRPr="0027430F" w:rsidRDefault="00952C47" w:rsidP="00952C47">
      <w:pPr>
        <w:pStyle w:val="Bibliography"/>
        <w:rPr>
          <w:noProof/>
        </w:rPr>
      </w:pPr>
      <w:r w:rsidRPr="0027430F">
        <w:rPr>
          <w:noProof/>
        </w:rPr>
        <w:t>[2]</w:t>
      </w:r>
      <w:r w:rsidRPr="0027430F">
        <w:rPr>
          <w:noProof/>
        </w:rPr>
        <w:tab/>
        <w:t>A. Shibly, “Referencing and Citation,” May 2016.</w:t>
      </w:r>
    </w:p>
    <w:p w:rsidR="00952C47" w:rsidRPr="0027430F" w:rsidRDefault="00952C47" w:rsidP="00952C47">
      <w:pPr>
        <w:pStyle w:val="Bibliography"/>
        <w:rPr>
          <w:noProof/>
        </w:rPr>
      </w:pPr>
      <w:r w:rsidRPr="0027430F">
        <w:rPr>
          <w:noProof/>
        </w:rPr>
        <w:t>[3]</w:t>
      </w:r>
      <w:r w:rsidRPr="0027430F">
        <w:rPr>
          <w:noProof/>
        </w:rPr>
        <w:tab/>
        <w:t xml:space="preserve">R. Bremananth, B. Nithya, and S. R, “Wood Species Recognition System,” </w:t>
      </w:r>
      <w:r w:rsidRPr="0027430F">
        <w:rPr>
          <w:i/>
          <w:iCs/>
          <w:noProof/>
        </w:rPr>
        <w:t>International Journal of Computer and Information Engineering</w:t>
      </w:r>
      <w:r w:rsidRPr="0027430F">
        <w:rPr>
          <w:noProof/>
        </w:rPr>
        <w:t>, vol. 3, no. 4, 2009.</w:t>
      </w:r>
    </w:p>
    <w:p w:rsidR="00952C47" w:rsidRPr="0027430F" w:rsidRDefault="00952C47" w:rsidP="00952C47">
      <w:pPr>
        <w:pStyle w:val="Bibliography"/>
        <w:rPr>
          <w:noProof/>
        </w:rPr>
      </w:pPr>
      <w:r w:rsidRPr="0027430F">
        <w:rPr>
          <w:noProof/>
        </w:rPr>
        <w:t>[4]</w:t>
      </w:r>
      <w:r w:rsidRPr="0027430F">
        <w:rPr>
          <w:noProof/>
        </w:rPr>
        <w:tab/>
        <w:t xml:space="preserve">M. Francisco-Fernández, J. Tarrío-Saavedra, S. Naya, J. López-Beceiro, and R. Artiaga, “Classification of wood using differential thermogravimetric analysis,” </w:t>
      </w:r>
      <w:r w:rsidRPr="0027430F">
        <w:rPr>
          <w:i/>
          <w:iCs/>
          <w:noProof/>
        </w:rPr>
        <w:t>Journal of Thermal Analysis and Calorimetry</w:t>
      </w:r>
      <w:r w:rsidRPr="0027430F">
        <w:rPr>
          <w:noProof/>
        </w:rPr>
        <w:t>, vol. 120, no. 1, pp. 541–551, Apr. 2015, doi: 10.1007/s10973-014-4260-y.</w:t>
      </w:r>
    </w:p>
    <w:p w:rsidR="00952C47" w:rsidRPr="0027430F" w:rsidRDefault="00952C47" w:rsidP="00952C47">
      <w:pPr>
        <w:pStyle w:val="Bibliography"/>
        <w:rPr>
          <w:noProof/>
        </w:rPr>
      </w:pPr>
      <w:r w:rsidRPr="0027430F">
        <w:rPr>
          <w:noProof/>
        </w:rPr>
        <w:t>[5]</w:t>
      </w:r>
      <w:r w:rsidRPr="0027430F">
        <w:rPr>
          <w:noProof/>
        </w:rPr>
        <w:tab/>
        <w:t xml:space="preserve">D. P. Kingma and M. Welling, “An Introduction to Variational Autoencoders,” </w:t>
      </w:r>
      <w:r w:rsidRPr="0027430F">
        <w:rPr>
          <w:i/>
          <w:iCs/>
          <w:noProof/>
        </w:rPr>
        <w:t>FNT in Machine Learning</w:t>
      </w:r>
      <w:r w:rsidRPr="0027430F">
        <w:rPr>
          <w:noProof/>
        </w:rPr>
        <w:t>, vol. 12, no. 4, pp. 307–392, 2019, doi: 10.1561/2200000056.</w:t>
      </w:r>
    </w:p>
    <w:p w:rsidR="00952C47" w:rsidRPr="0027430F" w:rsidRDefault="00952C47" w:rsidP="00952C47">
      <w:pPr>
        <w:pStyle w:val="Bibliography"/>
        <w:rPr>
          <w:noProof/>
        </w:rPr>
      </w:pPr>
      <w:r w:rsidRPr="0027430F">
        <w:rPr>
          <w:noProof/>
        </w:rPr>
        <w:t>[6]</w:t>
      </w:r>
      <w:r w:rsidRPr="0027430F">
        <w:rPr>
          <w:noProof/>
        </w:rPr>
        <w:tab/>
        <w:t xml:space="preserve">U. Latifah and E. Sugiharti, “PENERAPAN ALGORITMA PRIM DAN KRUSKAL PADA JARINGAN DISTRIBUSI AIR PDAM TIRTA MOEDAL CABANG SEMARANG UTARA,” </w:t>
      </w:r>
      <w:r w:rsidRPr="0027430F">
        <w:rPr>
          <w:i/>
          <w:iCs/>
          <w:noProof/>
        </w:rPr>
        <w:t>Unnes Journal of Mathematics</w:t>
      </w:r>
      <w:r w:rsidRPr="0027430F">
        <w:rPr>
          <w:noProof/>
        </w:rPr>
        <w:t>, vol. 4, no. 1, Art. no. 1, May 2015, doi: 10.15294/ujm.v4i1.7418.</w:t>
      </w:r>
    </w:p>
    <w:p w:rsidR="00952C47" w:rsidRPr="0027430F" w:rsidRDefault="00952C47" w:rsidP="00952C47">
      <w:pPr>
        <w:pStyle w:val="Bibliography"/>
        <w:rPr>
          <w:noProof/>
        </w:rPr>
      </w:pPr>
      <w:r w:rsidRPr="0027430F">
        <w:rPr>
          <w:noProof/>
        </w:rPr>
        <w:t>[7]</w:t>
      </w:r>
      <w:r w:rsidRPr="0027430F">
        <w:rPr>
          <w:noProof/>
        </w:rPr>
        <w:tab/>
        <w:t xml:space="preserve">A. Gervais, H. Ritzdorf, G. O. Karame, and S. Capkun, “Tampering with the Delivery of Blocks and Transactions in Bitcoin,” in </w:t>
      </w:r>
      <w:r w:rsidRPr="0027430F">
        <w:rPr>
          <w:i/>
          <w:iCs/>
          <w:noProof/>
        </w:rPr>
        <w:t>Proceedings of the 22nd ACM SIGSAC Conference on Computer and Communications Security</w:t>
      </w:r>
      <w:r w:rsidRPr="0027430F">
        <w:rPr>
          <w:noProof/>
        </w:rPr>
        <w:t>, New York, NY, USA, 2015, pp. 692–705, doi: 10.1145/2810103.2813655.</w:t>
      </w:r>
    </w:p>
    <w:p w:rsidR="00952C47" w:rsidRPr="0027430F" w:rsidRDefault="00952C47" w:rsidP="00952C47">
      <w:pPr>
        <w:pStyle w:val="Bibliography"/>
        <w:rPr>
          <w:noProof/>
        </w:rPr>
      </w:pPr>
      <w:r w:rsidRPr="0027430F">
        <w:rPr>
          <w:noProof/>
        </w:rPr>
        <w:t>[8]</w:t>
      </w:r>
      <w:r w:rsidRPr="0027430F">
        <w:rPr>
          <w:noProof/>
        </w:rPr>
        <w:tab/>
        <w:t xml:space="preserve">Z. Hu, Z. Yang, X. Liang, R. Salakhutdinov, and E. P. Xing, “Toward Controlled Generation of Text,” </w:t>
      </w:r>
      <w:r w:rsidRPr="0027430F">
        <w:rPr>
          <w:i/>
          <w:iCs/>
          <w:noProof/>
        </w:rPr>
        <w:t>arXiv:1703.00955 [cs, stat]</w:t>
      </w:r>
      <w:r w:rsidRPr="0027430F">
        <w:rPr>
          <w:noProof/>
        </w:rPr>
        <w:t>, Sep. 2018, Accessed: Feb. 11, 2021. [Online]. Available: http://arxiv.org/abs/1703.00955.</w:t>
      </w:r>
    </w:p>
    <w:p w:rsidR="00952C47" w:rsidRPr="0027430F" w:rsidRDefault="00952C47" w:rsidP="00952C47">
      <w:pPr>
        <w:pStyle w:val="Bibliography"/>
        <w:rPr>
          <w:noProof/>
        </w:rPr>
      </w:pPr>
      <w:r w:rsidRPr="0027430F">
        <w:rPr>
          <w:noProof/>
        </w:rPr>
        <w:t>[9]</w:t>
      </w:r>
      <w:r w:rsidRPr="0027430F">
        <w:rPr>
          <w:noProof/>
        </w:rPr>
        <w:tab/>
        <w:t xml:space="preserve">A. Radford, L. Metz, and S. Chintala, “Unsupervised Representation Learning with Deep Convolutional Generative Adversarial Networks,” </w:t>
      </w:r>
      <w:r w:rsidRPr="0027430F">
        <w:rPr>
          <w:i/>
          <w:iCs/>
          <w:noProof/>
        </w:rPr>
        <w:t>arXiv:1511.06434 [cs]</w:t>
      </w:r>
      <w:r w:rsidRPr="0027430F">
        <w:rPr>
          <w:noProof/>
        </w:rPr>
        <w:t>, Jan. 2016, Accessed: Feb. 16, 2021. [Online]. Available: http://arxiv.org/abs/1511.06434.</w:t>
      </w:r>
    </w:p>
    <w:p w:rsidR="00952C47" w:rsidRPr="0027430F" w:rsidRDefault="00952C47" w:rsidP="00952C47">
      <w:pPr>
        <w:pStyle w:val="Bibliography"/>
        <w:rPr>
          <w:noProof/>
        </w:rPr>
      </w:pPr>
      <w:r w:rsidRPr="0027430F">
        <w:rPr>
          <w:noProof/>
        </w:rPr>
        <w:t>[10]</w:t>
      </w:r>
      <w:r w:rsidRPr="0027430F">
        <w:rPr>
          <w:noProof/>
        </w:rPr>
        <w:tab/>
        <w:t xml:space="preserve">J. Rocca, “Understanding Variational Autoencoders (VAEs),” </w:t>
      </w:r>
      <w:r w:rsidRPr="0027430F">
        <w:rPr>
          <w:i/>
          <w:iCs/>
          <w:noProof/>
        </w:rPr>
        <w:t>Medium</w:t>
      </w:r>
      <w:r w:rsidRPr="0027430F">
        <w:rPr>
          <w:noProof/>
        </w:rPr>
        <w:t>, Jul. 07, 2020. https://towardsdatascience.com/understanding-variational-autoencoders-vaes-f70510919f73 (accessed Feb. 16, 2021).</w:t>
      </w:r>
    </w:p>
    <w:p w:rsidR="00952C47" w:rsidRPr="0027430F" w:rsidRDefault="00952C47" w:rsidP="00952C47">
      <w:pPr>
        <w:pStyle w:val="Bibliography"/>
        <w:rPr>
          <w:noProof/>
        </w:rPr>
      </w:pPr>
      <w:r w:rsidRPr="0027430F">
        <w:rPr>
          <w:noProof/>
        </w:rPr>
        <w:lastRenderedPageBreak/>
        <w:t>[11]</w:t>
      </w:r>
      <w:r w:rsidRPr="0027430F">
        <w:rPr>
          <w:noProof/>
        </w:rPr>
        <w:tab/>
        <w:t xml:space="preserve">I. J. Goodfellow </w:t>
      </w:r>
      <w:r w:rsidRPr="0027430F">
        <w:rPr>
          <w:i/>
          <w:iCs/>
          <w:noProof/>
        </w:rPr>
        <w:t>et al.</w:t>
      </w:r>
      <w:r w:rsidRPr="0027430F">
        <w:rPr>
          <w:noProof/>
        </w:rPr>
        <w:t xml:space="preserve">, “Generative Adversarial Networks,” </w:t>
      </w:r>
      <w:r w:rsidRPr="0027430F">
        <w:rPr>
          <w:i/>
          <w:iCs/>
          <w:noProof/>
        </w:rPr>
        <w:t>arXiv:1406.2661 [cs, stat]</w:t>
      </w:r>
      <w:r w:rsidRPr="0027430F">
        <w:rPr>
          <w:noProof/>
        </w:rPr>
        <w:t>, Jun. 2014, Accessed: Feb. 16, 2021. [Online]. Available: http://arxiv.org/abs/1406.2661.</w:t>
      </w:r>
    </w:p>
    <w:p w:rsidR="00952C47" w:rsidRPr="0027430F" w:rsidRDefault="00952C47" w:rsidP="00952C47">
      <w:pPr>
        <w:pStyle w:val="Bibliography"/>
        <w:rPr>
          <w:noProof/>
        </w:rPr>
      </w:pPr>
      <w:r w:rsidRPr="0027430F">
        <w:rPr>
          <w:noProof/>
        </w:rPr>
        <w:t>[12]</w:t>
      </w:r>
      <w:r w:rsidRPr="0027430F">
        <w:rPr>
          <w:noProof/>
        </w:rPr>
        <w:tab/>
        <w:t xml:space="preserve">G. L. Squires, </w:t>
      </w:r>
      <w:r w:rsidRPr="0027430F">
        <w:rPr>
          <w:i/>
          <w:iCs/>
          <w:noProof/>
        </w:rPr>
        <w:t>Practical Physics</w:t>
      </w:r>
      <w:r w:rsidRPr="0027430F">
        <w:rPr>
          <w:noProof/>
        </w:rPr>
        <w:t>, 4th ed. Cambridge: Cambridge University Press, 2001.</w:t>
      </w:r>
    </w:p>
    <w:p w:rsidR="006B7A68" w:rsidRPr="0027430F" w:rsidRDefault="006B7A68" w:rsidP="00952C47">
      <w:pPr>
        <w:pStyle w:val="Bibliography"/>
        <w:rPr>
          <w:noProof/>
        </w:rPr>
        <w:sectPr w:rsidR="006B7A68" w:rsidRPr="0027430F" w:rsidSect="00AC05D4">
          <w:pgSz w:w="12240" w:h="15840"/>
          <w:pgMar w:top="1440" w:right="1440" w:bottom="1440" w:left="1440" w:header="708" w:footer="708" w:gutter="0"/>
          <w:cols w:space="708"/>
          <w:docGrid w:linePitch="360"/>
        </w:sectPr>
      </w:pPr>
      <w:r w:rsidRPr="0027430F">
        <w:rPr>
          <w:noProof/>
        </w:rPr>
        <w:fldChar w:fldCharType="end"/>
      </w:r>
    </w:p>
    <w:p w:rsidR="00C52D44" w:rsidRPr="0027430F" w:rsidRDefault="00991D78" w:rsidP="00436265">
      <w:pPr>
        <w:pStyle w:val="Headingplain"/>
        <w:rPr>
          <w:noProof/>
        </w:rPr>
      </w:pPr>
      <w:bookmarkStart w:id="48" w:name="_Toc77239079"/>
      <w:r w:rsidRPr="0027430F">
        <w:rPr>
          <w:noProof/>
        </w:rPr>
        <w:lastRenderedPageBreak/>
        <w:t>APPENDIX</w:t>
      </w:r>
      <w:bookmarkEnd w:id="48"/>
    </w:p>
    <w:p w:rsidR="00991D78" w:rsidRPr="0027430F" w:rsidRDefault="00991D78" w:rsidP="00991D78">
      <w:pPr>
        <w:spacing w:before="100" w:beforeAutospacing="1" w:line="240" w:lineRule="auto"/>
        <w:ind w:firstLine="0"/>
        <w:jc w:val="left"/>
        <w:rPr>
          <w:noProof/>
        </w:rPr>
      </w:pPr>
      <w:r w:rsidRPr="0027430F">
        <w:rPr>
          <w:noProof/>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rsidR="00991D78" w:rsidRPr="0027430F" w:rsidRDefault="00991D78" w:rsidP="00991D78">
      <w:pPr>
        <w:ind w:firstLine="0"/>
        <w:jc w:val="left"/>
        <w:rPr>
          <w:noProof/>
        </w:rPr>
      </w:pPr>
      <w:r w:rsidRPr="0027430F">
        <w:rPr>
          <w:b/>
          <w:bCs/>
          <w:noProof/>
          <w:u w:val="single"/>
        </w:rPr>
        <w:t>CODING PEHITUNGAN</w:t>
      </w:r>
    </w:p>
    <w:p w:rsidR="00991D78" w:rsidRPr="0027430F" w:rsidRDefault="00991D78" w:rsidP="008F58B6">
      <w:pPr>
        <w:pStyle w:val="Code"/>
        <w:numPr>
          <w:ilvl w:val="0"/>
          <w:numId w:val="20"/>
        </w:numPr>
        <w:rPr>
          <w:noProof/>
        </w:rPr>
      </w:pPr>
      <w:r w:rsidRPr="0027430F">
        <w:rPr>
          <w:noProof/>
        </w:rPr>
        <w:t>SELECT @a := 5;</w:t>
      </w:r>
    </w:p>
    <w:p w:rsidR="00991D78" w:rsidRPr="0027430F" w:rsidRDefault="00991D78" w:rsidP="008F58B6">
      <w:pPr>
        <w:pStyle w:val="Code"/>
        <w:numPr>
          <w:ilvl w:val="0"/>
          <w:numId w:val="20"/>
        </w:numPr>
        <w:rPr>
          <w:noProof/>
        </w:rPr>
      </w:pPr>
      <w:r w:rsidRPr="0027430F">
        <w:rPr>
          <w:noProof/>
        </w:rPr>
        <w:t>SELECT @b := 5;</w:t>
      </w:r>
    </w:p>
    <w:p w:rsidR="00991D78" w:rsidRPr="0027430F" w:rsidRDefault="00991D78" w:rsidP="008F58B6">
      <w:pPr>
        <w:pStyle w:val="Code"/>
        <w:numPr>
          <w:ilvl w:val="0"/>
          <w:numId w:val="20"/>
        </w:numPr>
        <w:rPr>
          <w:noProof/>
        </w:rPr>
      </w:pPr>
      <w:r w:rsidRPr="0027430F">
        <w:rPr>
          <w:noProof/>
        </w:rPr>
        <w:t>SELECT hasil:= @a * @b;</w:t>
      </w:r>
    </w:p>
    <w:p w:rsidR="00991D78" w:rsidRPr="0027430F" w:rsidRDefault="00991D78" w:rsidP="008F58B6">
      <w:pPr>
        <w:pStyle w:val="Code"/>
        <w:numPr>
          <w:ilvl w:val="0"/>
          <w:numId w:val="0"/>
        </w:numPr>
        <w:ind w:left="714"/>
        <w:rPr>
          <w:noProof/>
        </w:rPr>
      </w:pPr>
    </w:p>
    <w:p w:rsidR="00991D78" w:rsidRPr="0027430F" w:rsidRDefault="00991D78" w:rsidP="00991D78">
      <w:pPr>
        <w:ind w:firstLine="0"/>
        <w:jc w:val="left"/>
        <w:rPr>
          <w:noProof/>
        </w:rPr>
      </w:pPr>
      <w:r w:rsidRPr="0027430F">
        <w:rPr>
          <w:b/>
          <w:bCs/>
          <w:noProof/>
          <w:u w:val="single"/>
        </w:rPr>
        <w:t>PROCEDURE HITUNG PERKALIAN</w:t>
      </w:r>
    </w:p>
    <w:p w:rsidR="00991D78" w:rsidRPr="0027430F" w:rsidRDefault="00991D78" w:rsidP="008F58B6">
      <w:pPr>
        <w:pStyle w:val="Code"/>
        <w:numPr>
          <w:ilvl w:val="0"/>
          <w:numId w:val="21"/>
        </w:numPr>
        <w:rPr>
          <w:noProof/>
        </w:rPr>
      </w:pPr>
      <w:r w:rsidRPr="0027430F">
        <w:rPr>
          <w:noProof/>
        </w:rPr>
        <w:t>CREATE PROCEDURE spMaksimal ()</w:t>
      </w:r>
    </w:p>
    <w:p w:rsidR="00991D78" w:rsidRPr="0027430F" w:rsidRDefault="00991D78" w:rsidP="008F58B6">
      <w:pPr>
        <w:pStyle w:val="Code"/>
        <w:rPr>
          <w:noProof/>
        </w:rPr>
      </w:pPr>
      <w:r w:rsidRPr="0027430F">
        <w:rPr>
          <w:noProof/>
        </w:rPr>
        <w:t>BEGIN</w:t>
      </w:r>
    </w:p>
    <w:p w:rsidR="00991D78" w:rsidRPr="0027430F" w:rsidRDefault="00991D78" w:rsidP="008F58B6">
      <w:pPr>
        <w:pStyle w:val="Code"/>
        <w:rPr>
          <w:noProof/>
        </w:rPr>
      </w:pPr>
      <w:r w:rsidRPr="0027430F">
        <w:rPr>
          <w:noProof/>
        </w:rPr>
        <w:t>DECLARE a INT;</w:t>
      </w:r>
    </w:p>
    <w:p w:rsidR="00991D78" w:rsidRPr="0027430F" w:rsidRDefault="00991D78" w:rsidP="008F58B6">
      <w:pPr>
        <w:pStyle w:val="Code"/>
        <w:rPr>
          <w:noProof/>
        </w:rPr>
      </w:pPr>
      <w:r w:rsidRPr="0027430F">
        <w:rPr>
          <w:noProof/>
        </w:rPr>
        <w:t>DECLARE b INT;</w:t>
      </w:r>
    </w:p>
    <w:p w:rsidR="00991D78" w:rsidRPr="0027430F" w:rsidRDefault="00991D78" w:rsidP="008F58B6">
      <w:pPr>
        <w:pStyle w:val="Code"/>
        <w:rPr>
          <w:noProof/>
        </w:rPr>
      </w:pPr>
      <w:r w:rsidRPr="0027430F">
        <w:rPr>
          <w:noProof/>
        </w:rPr>
        <w:t>DECLARE hasil INT;</w:t>
      </w:r>
    </w:p>
    <w:p w:rsidR="00991D78" w:rsidRPr="0027430F" w:rsidRDefault="00991D78" w:rsidP="008F58B6">
      <w:pPr>
        <w:pStyle w:val="Code"/>
        <w:rPr>
          <w:noProof/>
        </w:rPr>
      </w:pPr>
      <w:r w:rsidRPr="0027430F">
        <w:rPr>
          <w:noProof/>
        </w:rPr>
        <w:t>SELECT a * b INTO hasil;</w:t>
      </w:r>
    </w:p>
    <w:p w:rsidR="00991D78" w:rsidRPr="0027430F" w:rsidRDefault="00991D78" w:rsidP="008F58B6">
      <w:pPr>
        <w:pStyle w:val="Code"/>
        <w:rPr>
          <w:noProof/>
        </w:rPr>
      </w:pPr>
      <w:r w:rsidRPr="0027430F">
        <w:rPr>
          <w:noProof/>
        </w:rPr>
        <w:t>SELECT hasil</w:t>
      </w:r>
    </w:p>
    <w:p w:rsidR="00991D78" w:rsidRPr="0027430F" w:rsidRDefault="00991D78" w:rsidP="008F58B6">
      <w:pPr>
        <w:pStyle w:val="Code"/>
        <w:rPr>
          <w:noProof/>
        </w:rPr>
      </w:pPr>
      <w:r w:rsidRPr="0027430F">
        <w:rPr>
          <w:noProof/>
        </w:rPr>
        <w:t>END</w:t>
      </w:r>
    </w:p>
    <w:p w:rsidR="00991D78" w:rsidRPr="0027430F" w:rsidRDefault="00991D78" w:rsidP="008F58B6">
      <w:pPr>
        <w:pStyle w:val="Code"/>
        <w:numPr>
          <w:ilvl w:val="0"/>
          <w:numId w:val="0"/>
        </w:numPr>
        <w:ind w:left="714"/>
        <w:rPr>
          <w:noProof/>
        </w:rPr>
      </w:pPr>
    </w:p>
    <w:p w:rsidR="00991D78" w:rsidRPr="0027430F" w:rsidRDefault="00991D78" w:rsidP="00991D78">
      <w:pPr>
        <w:rPr>
          <w:noProof/>
        </w:rPr>
      </w:pPr>
      <w:r w:rsidRPr="0027430F">
        <w:rPr>
          <w:noProof/>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rsidR="00991D78" w:rsidRPr="0027430F" w:rsidRDefault="00991D78" w:rsidP="008F58B6">
      <w:pPr>
        <w:pStyle w:val="Code"/>
        <w:numPr>
          <w:ilvl w:val="0"/>
          <w:numId w:val="0"/>
        </w:numPr>
        <w:ind w:left="714"/>
        <w:rPr>
          <w:noProof/>
        </w:rPr>
      </w:pPr>
    </w:p>
    <w:sectPr w:rsidR="00991D78" w:rsidRPr="0027430F" w:rsidSect="00991D78">
      <w:footerReference w:type="default" r:id="rId18"/>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4CB" w:rsidRDefault="00F364CB" w:rsidP="00DD5859">
      <w:r>
        <w:separator/>
      </w:r>
    </w:p>
  </w:endnote>
  <w:endnote w:type="continuationSeparator" w:id="0">
    <w:p w:rsidR="00F364CB" w:rsidRDefault="00F364CB"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DC4048" w:rsidRDefault="00DC4048" w:rsidP="00F557CB">
        <w:pPr>
          <w:pStyle w:val="Footer"/>
        </w:pPr>
        <w:r>
          <w:fldChar w:fldCharType="begin"/>
        </w:r>
        <w:r>
          <w:instrText>PAGE   \* MERGEFORMAT</w:instrText>
        </w:r>
        <w:r>
          <w:fldChar w:fldCharType="separate"/>
        </w:r>
        <w:r>
          <w:t>2</w:t>
        </w:r>
        <w:r>
          <w:fldChar w:fldCharType="end"/>
        </w:r>
      </w:p>
    </w:sdtContent>
  </w:sdt>
  <w:p w:rsidR="00DC4048" w:rsidRDefault="00DC4048"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DC4048" w:rsidRDefault="00DC4048" w:rsidP="00F557CB">
        <w:pPr>
          <w:pStyle w:val="Footer"/>
        </w:pPr>
        <w:r>
          <w:fldChar w:fldCharType="begin"/>
        </w:r>
        <w:r>
          <w:instrText>PAGE   \* MERGEFORMAT</w:instrText>
        </w:r>
        <w:r>
          <w:fldChar w:fldCharType="separate"/>
        </w:r>
        <w:r>
          <w:t>2</w:t>
        </w:r>
        <w:r>
          <w:fldChar w:fldCharType="end"/>
        </w:r>
      </w:p>
    </w:sdtContent>
  </w:sdt>
  <w:p w:rsidR="00DC4048" w:rsidRDefault="00DC4048"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4CB" w:rsidRDefault="00F364CB" w:rsidP="00DD5859">
      <w:r>
        <w:separator/>
      </w:r>
    </w:p>
  </w:footnote>
  <w:footnote w:type="continuationSeparator" w:id="0">
    <w:p w:rsidR="00F364CB" w:rsidRDefault="00F364CB" w:rsidP="00DD5859">
      <w:r>
        <w:continuationSeparator/>
      </w:r>
    </w:p>
  </w:footnote>
  <w:footnote w:id="1">
    <w:p w:rsidR="00DC4048" w:rsidRPr="0032562F" w:rsidRDefault="00DC4048" w:rsidP="0032562F">
      <w:pPr>
        <w:pStyle w:val="FootnoteText"/>
        <w:rPr>
          <w:lang w:val="en-US"/>
        </w:rPr>
      </w:pPr>
      <w:r>
        <w:rPr>
          <w:rStyle w:val="FootnoteReference"/>
        </w:rPr>
        <w:footnoteRef/>
      </w:r>
      <w:r>
        <w:t xml:space="preserve"> </w:t>
      </w:r>
      <w:r>
        <w:rPr>
          <w:lang w:val="en-US"/>
        </w:rPr>
        <w:t>Footnote anda dapat dituliskan disebelah sini</w:t>
      </w:r>
    </w:p>
  </w:footnote>
  <w:footnote w:id="2">
    <w:p w:rsidR="00DC4048" w:rsidRPr="007C4499" w:rsidRDefault="00DC4048">
      <w:pPr>
        <w:pStyle w:val="FootnoteText"/>
        <w:rPr>
          <w:lang w:val="en-US"/>
        </w:rPr>
      </w:pPr>
      <w:r>
        <w:rPr>
          <w:rStyle w:val="FootnoteReference"/>
        </w:rPr>
        <w:footnoteRef/>
      </w:r>
      <w:r>
        <w:t xml:space="preserve"> </w:t>
      </w:r>
      <w:hyperlink r:id="rId1" w:history="1">
        <w:r>
          <w:rPr>
            <w:rStyle w:val="Hyperlink"/>
          </w:rPr>
          <w:t>Download Mendeley Desktop | Mendeley</w:t>
        </w:r>
      </w:hyperlink>
    </w:p>
  </w:footnote>
  <w:footnote w:id="3">
    <w:p w:rsidR="00DC4048" w:rsidRPr="007C4499" w:rsidRDefault="00DC4048">
      <w:pPr>
        <w:pStyle w:val="FootnoteText"/>
        <w:rPr>
          <w:lang w:val="en-US"/>
        </w:rPr>
      </w:pPr>
      <w:r>
        <w:rPr>
          <w:rStyle w:val="FootnoteReference"/>
        </w:rPr>
        <w:footnoteRef/>
      </w:r>
      <w:r>
        <w:t xml:space="preserve"> </w:t>
      </w:r>
      <w:hyperlink r:id="rId2" w:history="1">
        <w:r>
          <w:rPr>
            <w:rStyle w:val="Hyperlink"/>
          </w:rPr>
          <w:t>Zotero | Your personal research assistant</w:t>
        </w:r>
      </w:hyperlink>
    </w:p>
  </w:footnote>
  <w:footnote w:id="4">
    <w:p w:rsidR="00DC4048" w:rsidRPr="006E5004" w:rsidRDefault="00DC4048" w:rsidP="006E5004">
      <w:pPr>
        <w:pStyle w:val="FootnoteText"/>
        <w:rPr>
          <w:lang w:val="en-US"/>
        </w:rPr>
      </w:pPr>
      <w:r>
        <w:rPr>
          <w:rStyle w:val="FootnoteReference"/>
        </w:rPr>
        <w:footnoteRef/>
      </w:r>
      <w:r>
        <w:t xml:space="preserve"> </w:t>
      </w:r>
      <w:r w:rsidRPr="006E5004">
        <w:t>Jared Dean, Big Data, Data Mining, and Machine Learning. Value Creation for Business Leaders and Practitioners (New Jersey: John Wiley &amp; Sons, Inc., 2014), hal. 5.</w:t>
      </w:r>
    </w:p>
  </w:footnote>
  <w:footnote w:id="5">
    <w:p w:rsidR="00DC4048" w:rsidRPr="00974BA2" w:rsidRDefault="00DC4048">
      <w:pPr>
        <w:pStyle w:val="FootnoteText"/>
        <w:rPr>
          <w:lang w:val="en-US"/>
        </w:rPr>
      </w:pPr>
      <w:r>
        <w:rPr>
          <w:rStyle w:val="FootnoteReference"/>
        </w:rPr>
        <w:footnoteRef/>
      </w:r>
      <w:r>
        <w:t xml:space="preserve"> </w:t>
      </w:r>
      <w:hyperlink r:id="rId3" w:history="1">
        <w:r>
          <w:rPr>
            <w:rStyle w:val="Hyperlink"/>
          </w:rPr>
          <w:t>Microsoft Word Equation Editor Tutorial (bgu.ac.il)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2"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8" w15:restartNumberingAfterBreak="0">
    <w:nsid w:val="5DCE047A"/>
    <w:multiLevelType w:val="multilevel"/>
    <w:tmpl w:val="4760BCC4"/>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1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6"/>
  </w:num>
  <w:num w:numId="5">
    <w:abstractNumId w:val="10"/>
  </w:num>
  <w:num w:numId="6">
    <w:abstractNumId w:val="12"/>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622E"/>
    <w:rsid w:val="000122B1"/>
    <w:rsid w:val="000301B9"/>
    <w:rsid w:val="000401ED"/>
    <w:rsid w:val="000512EC"/>
    <w:rsid w:val="000A3177"/>
    <w:rsid w:val="000D4EB8"/>
    <w:rsid w:val="000E1195"/>
    <w:rsid w:val="00121B9C"/>
    <w:rsid w:val="00123517"/>
    <w:rsid w:val="001254DC"/>
    <w:rsid w:val="0015528D"/>
    <w:rsid w:val="00174F35"/>
    <w:rsid w:val="00191F34"/>
    <w:rsid w:val="00195909"/>
    <w:rsid w:val="001D129D"/>
    <w:rsid w:val="001D1722"/>
    <w:rsid w:val="001E2FE9"/>
    <w:rsid w:val="001E527E"/>
    <w:rsid w:val="001F4388"/>
    <w:rsid w:val="00211DA2"/>
    <w:rsid w:val="0022429D"/>
    <w:rsid w:val="00255BB3"/>
    <w:rsid w:val="0027430F"/>
    <w:rsid w:val="00274C93"/>
    <w:rsid w:val="002D7DE7"/>
    <w:rsid w:val="002E23E9"/>
    <w:rsid w:val="002F33E0"/>
    <w:rsid w:val="003208B4"/>
    <w:rsid w:val="0032562F"/>
    <w:rsid w:val="00353B58"/>
    <w:rsid w:val="00362D72"/>
    <w:rsid w:val="003731DD"/>
    <w:rsid w:val="00373CCC"/>
    <w:rsid w:val="003B6388"/>
    <w:rsid w:val="003C6949"/>
    <w:rsid w:val="003C6BCA"/>
    <w:rsid w:val="00417016"/>
    <w:rsid w:val="00436265"/>
    <w:rsid w:val="00491E34"/>
    <w:rsid w:val="0055305D"/>
    <w:rsid w:val="00557294"/>
    <w:rsid w:val="005A40C6"/>
    <w:rsid w:val="005D355F"/>
    <w:rsid w:val="00646617"/>
    <w:rsid w:val="00694064"/>
    <w:rsid w:val="00695C68"/>
    <w:rsid w:val="00695EED"/>
    <w:rsid w:val="006B6AA6"/>
    <w:rsid w:val="006B7A68"/>
    <w:rsid w:val="006D3D3B"/>
    <w:rsid w:val="006E5004"/>
    <w:rsid w:val="00747399"/>
    <w:rsid w:val="0075542A"/>
    <w:rsid w:val="007C4499"/>
    <w:rsid w:val="007F4B1D"/>
    <w:rsid w:val="008103EE"/>
    <w:rsid w:val="00815048"/>
    <w:rsid w:val="00866320"/>
    <w:rsid w:val="00891A0C"/>
    <w:rsid w:val="008C0BE7"/>
    <w:rsid w:val="008C2B8E"/>
    <w:rsid w:val="008E6011"/>
    <w:rsid w:val="008F262B"/>
    <w:rsid w:val="008F58B6"/>
    <w:rsid w:val="00944B34"/>
    <w:rsid w:val="00952C47"/>
    <w:rsid w:val="00974BA2"/>
    <w:rsid w:val="00982F93"/>
    <w:rsid w:val="00990CE0"/>
    <w:rsid w:val="00991D78"/>
    <w:rsid w:val="009D1AD3"/>
    <w:rsid w:val="009F62B8"/>
    <w:rsid w:val="00A1287C"/>
    <w:rsid w:val="00A1752A"/>
    <w:rsid w:val="00A54B5B"/>
    <w:rsid w:val="00A621C4"/>
    <w:rsid w:val="00A64BD7"/>
    <w:rsid w:val="00A7753A"/>
    <w:rsid w:val="00A9259A"/>
    <w:rsid w:val="00AC05D4"/>
    <w:rsid w:val="00B06B11"/>
    <w:rsid w:val="00B57DC7"/>
    <w:rsid w:val="00B653E2"/>
    <w:rsid w:val="00BC7A08"/>
    <w:rsid w:val="00C21952"/>
    <w:rsid w:val="00C278D7"/>
    <w:rsid w:val="00C33DEE"/>
    <w:rsid w:val="00C52D44"/>
    <w:rsid w:val="00CD05D9"/>
    <w:rsid w:val="00CF1D29"/>
    <w:rsid w:val="00CF784B"/>
    <w:rsid w:val="00D03840"/>
    <w:rsid w:val="00D161FE"/>
    <w:rsid w:val="00D60A91"/>
    <w:rsid w:val="00D62304"/>
    <w:rsid w:val="00D66167"/>
    <w:rsid w:val="00D731AE"/>
    <w:rsid w:val="00DC4048"/>
    <w:rsid w:val="00DD1998"/>
    <w:rsid w:val="00DD5859"/>
    <w:rsid w:val="00DE5AEC"/>
    <w:rsid w:val="00E063EE"/>
    <w:rsid w:val="00EA0633"/>
    <w:rsid w:val="00EA139F"/>
    <w:rsid w:val="00EB318A"/>
    <w:rsid w:val="00EB5EBC"/>
    <w:rsid w:val="00F00DA0"/>
    <w:rsid w:val="00F04ED3"/>
    <w:rsid w:val="00F073FD"/>
    <w:rsid w:val="00F364CB"/>
    <w:rsid w:val="00F37B6A"/>
    <w:rsid w:val="00F51F3E"/>
    <w:rsid w:val="00F53DBB"/>
    <w:rsid w:val="00F557CB"/>
    <w:rsid w:val="00F55837"/>
    <w:rsid w:val="00F867F6"/>
    <w:rsid w:val="00FD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9213"/>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7C4499"/>
    <w:pPr>
      <w:tabs>
        <w:tab w:val="center" w:pos="4678"/>
        <w:tab w:val="right" w:pos="8931"/>
      </w:tabs>
      <w:spacing w:before="120" w:after="240" w:line="240" w:lineRule="auto"/>
    </w:pPr>
    <w:rPr>
      <w:rFonts w:ascii="Cambria Math" w:eastAsiaTheme="majorEastAsia" w:hAnsi="Cambria Math" w:cstheme="majorBidi"/>
      <w:color w:val="000000"/>
      <w:sz w:val="24"/>
      <w:szCs w:val="26"/>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cs.bgu.ac.il/~khitron/Equation%20Editor.pdf" TargetMode="External"/><Relationship Id="rId2" Type="http://schemas.openxmlformats.org/officeDocument/2006/relationships/hyperlink" Target="https://www.zotero.org/" TargetMode="External"/><Relationship Id="rId1" Type="http://schemas.openxmlformats.org/officeDocument/2006/relationships/hyperlink" Target="https://www.mendeley.com/download-desktop-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29C33-3347-4C84-AE5F-9E40FD74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240</TotalTime>
  <Pages>24</Pages>
  <Words>7159</Words>
  <Characters>40808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Galih</cp:lastModifiedBy>
  <cp:revision>5</cp:revision>
  <dcterms:created xsi:type="dcterms:W3CDTF">2021-09-07T23:36:00Z</dcterms:created>
  <dcterms:modified xsi:type="dcterms:W3CDTF">2021-09-12T23:16:00Z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id="EoNRhffA"/&gt;&lt;style id="http://www.zotero.org/styles/ieee" locale="en-US" hasBibliography="1" bibliographyStyleHasBeenSet="1"/&gt;&lt;prefs&gt;&lt;pref name="fieldType" value="Field"/&gt;&lt;/prefs&gt;&lt;/data&gt;</vt:lpwstr>
  </property>
</Properties>
</file>